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6A6CC28A" w14:textId="77777777" w:rsidR="002A4B32"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2A4B32" w:rsidRPr="00447BCE">
              <w:rPr>
                <w:rStyle w:val="af7"/>
                <w:rFonts w:asciiTheme="majorEastAsia" w:hAnsiTheme="majorEastAsia" w:cstheme="majorEastAsia"/>
                <w:noProof/>
              </w:rPr>
              <w:t>Git</w:t>
            </w:r>
            <w:r w:rsidR="002A4B32">
              <w:rPr>
                <w:noProof/>
                <w:webHidden/>
              </w:rPr>
              <w:tab/>
            </w:r>
            <w:r w:rsidR="002A4B32">
              <w:rPr>
                <w:noProof/>
                <w:webHidden/>
              </w:rPr>
              <w:fldChar w:fldCharType="begin"/>
            </w:r>
            <w:r w:rsidR="002A4B32">
              <w:rPr>
                <w:noProof/>
                <w:webHidden/>
              </w:rPr>
              <w:instrText xml:space="preserve"> PAGEREF _Toc503715729 \h </w:instrText>
            </w:r>
            <w:r w:rsidR="002A4B32">
              <w:rPr>
                <w:noProof/>
                <w:webHidden/>
              </w:rPr>
            </w:r>
            <w:r w:rsidR="002A4B32">
              <w:rPr>
                <w:noProof/>
                <w:webHidden/>
              </w:rPr>
              <w:fldChar w:fldCharType="separate"/>
            </w:r>
            <w:r w:rsidR="002A4B32">
              <w:rPr>
                <w:noProof/>
                <w:webHidden/>
              </w:rPr>
              <w:t>3</w:t>
            </w:r>
            <w:r w:rsidR="002A4B32">
              <w:rPr>
                <w:noProof/>
                <w:webHidden/>
              </w:rPr>
              <w:fldChar w:fldCharType="end"/>
            </w:r>
          </w:hyperlink>
        </w:p>
        <w:p w14:paraId="69701108" w14:textId="77777777" w:rsidR="002A4B32" w:rsidRDefault="002A4B32">
          <w:pPr>
            <w:pStyle w:val="31"/>
            <w:tabs>
              <w:tab w:val="right" w:leader="dot" w:pos="9017"/>
            </w:tabs>
            <w:rPr>
              <w:rFonts w:eastAsiaTheme="minorEastAsia" w:hAnsiTheme="minorHAnsi" w:cstheme="minorBidi"/>
              <w:noProof/>
              <w:kern w:val="2"/>
              <w:sz w:val="24"/>
              <w:szCs w:val="24"/>
            </w:rPr>
          </w:pPr>
          <w:hyperlink r:id="rId9" w:history="1">
            <w:r w:rsidRPr="00447BCE">
              <w:rPr>
                <w:rStyle w:val="af7"/>
                <w:noProof/>
              </w:rPr>
              <w:t>Commit messageエディタの変更</w:t>
            </w:r>
            <w:r>
              <w:rPr>
                <w:noProof/>
                <w:webHidden/>
              </w:rPr>
              <w:tab/>
            </w:r>
            <w:r>
              <w:rPr>
                <w:noProof/>
                <w:webHidden/>
              </w:rPr>
              <w:fldChar w:fldCharType="begin"/>
            </w:r>
            <w:r>
              <w:rPr>
                <w:noProof/>
                <w:webHidden/>
              </w:rPr>
              <w:instrText xml:space="preserve"> PAGEREF _Toc503715730 \h </w:instrText>
            </w:r>
            <w:r>
              <w:rPr>
                <w:noProof/>
                <w:webHidden/>
              </w:rPr>
            </w:r>
            <w:r>
              <w:rPr>
                <w:noProof/>
                <w:webHidden/>
              </w:rPr>
              <w:fldChar w:fldCharType="separate"/>
            </w:r>
            <w:r>
              <w:rPr>
                <w:noProof/>
                <w:webHidden/>
              </w:rPr>
              <w:t>5</w:t>
            </w:r>
            <w:r>
              <w:rPr>
                <w:noProof/>
                <w:webHidden/>
              </w:rPr>
              <w:fldChar w:fldCharType="end"/>
            </w:r>
          </w:hyperlink>
        </w:p>
        <w:p w14:paraId="0B4A4523" w14:textId="77777777" w:rsidR="002A4B32" w:rsidRDefault="002A4B32">
          <w:pPr>
            <w:pStyle w:val="31"/>
            <w:tabs>
              <w:tab w:val="right" w:leader="dot" w:pos="9017"/>
            </w:tabs>
            <w:rPr>
              <w:rFonts w:eastAsiaTheme="minorEastAsia" w:hAnsiTheme="minorHAnsi" w:cstheme="minorBidi"/>
              <w:noProof/>
              <w:kern w:val="2"/>
              <w:sz w:val="24"/>
              <w:szCs w:val="24"/>
            </w:rPr>
          </w:pPr>
          <w:hyperlink r:id="rId10" w:history="1">
            <w:r w:rsidRPr="00447BCE">
              <w:rPr>
                <w:rStyle w:val="af7"/>
                <w:noProof/>
              </w:rPr>
              <w:t>名前とメールアドレスの設定</w:t>
            </w:r>
            <w:r>
              <w:rPr>
                <w:noProof/>
                <w:webHidden/>
              </w:rPr>
              <w:tab/>
            </w:r>
            <w:r>
              <w:rPr>
                <w:noProof/>
                <w:webHidden/>
              </w:rPr>
              <w:fldChar w:fldCharType="begin"/>
            </w:r>
            <w:r>
              <w:rPr>
                <w:noProof/>
                <w:webHidden/>
              </w:rPr>
              <w:instrText xml:space="preserve"> PAGEREF _Toc503715731 \h </w:instrText>
            </w:r>
            <w:r>
              <w:rPr>
                <w:noProof/>
                <w:webHidden/>
              </w:rPr>
            </w:r>
            <w:r>
              <w:rPr>
                <w:noProof/>
                <w:webHidden/>
              </w:rPr>
              <w:fldChar w:fldCharType="separate"/>
            </w:r>
            <w:r>
              <w:rPr>
                <w:noProof/>
                <w:webHidden/>
              </w:rPr>
              <w:t>6</w:t>
            </w:r>
            <w:r>
              <w:rPr>
                <w:noProof/>
                <w:webHidden/>
              </w:rPr>
              <w:fldChar w:fldCharType="end"/>
            </w:r>
          </w:hyperlink>
        </w:p>
        <w:p w14:paraId="3B4B1267" w14:textId="77777777" w:rsidR="002A4B32" w:rsidRDefault="002A4B32">
          <w:pPr>
            <w:pStyle w:val="31"/>
            <w:tabs>
              <w:tab w:val="right" w:leader="dot" w:pos="9017"/>
            </w:tabs>
            <w:rPr>
              <w:rFonts w:eastAsiaTheme="minorEastAsia" w:hAnsiTheme="minorHAnsi" w:cstheme="minorBidi"/>
              <w:noProof/>
              <w:kern w:val="2"/>
              <w:sz w:val="24"/>
              <w:szCs w:val="24"/>
            </w:rPr>
          </w:pPr>
          <w:hyperlink r:id="rId11" w:history="1">
            <w:r w:rsidRPr="00447BCE">
              <w:rPr>
                <w:rStyle w:val="af7"/>
                <w:noProof/>
              </w:rPr>
              <w:t>コミットの取り消し</w:t>
            </w:r>
            <w:r>
              <w:rPr>
                <w:noProof/>
                <w:webHidden/>
              </w:rPr>
              <w:tab/>
            </w:r>
            <w:r>
              <w:rPr>
                <w:noProof/>
                <w:webHidden/>
              </w:rPr>
              <w:fldChar w:fldCharType="begin"/>
            </w:r>
            <w:r>
              <w:rPr>
                <w:noProof/>
                <w:webHidden/>
              </w:rPr>
              <w:instrText xml:space="preserve"> PAGEREF _Toc503715732 \h </w:instrText>
            </w:r>
            <w:r>
              <w:rPr>
                <w:noProof/>
                <w:webHidden/>
              </w:rPr>
            </w:r>
            <w:r>
              <w:rPr>
                <w:noProof/>
                <w:webHidden/>
              </w:rPr>
              <w:fldChar w:fldCharType="separate"/>
            </w:r>
            <w:r>
              <w:rPr>
                <w:noProof/>
                <w:webHidden/>
              </w:rPr>
              <w:t>6</w:t>
            </w:r>
            <w:r>
              <w:rPr>
                <w:noProof/>
                <w:webHidden/>
              </w:rPr>
              <w:fldChar w:fldCharType="end"/>
            </w:r>
          </w:hyperlink>
        </w:p>
        <w:p w14:paraId="4A0DC63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2" w:history="1">
            <w:r w:rsidRPr="00447BCE">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_Toc503715733 \h </w:instrText>
            </w:r>
            <w:r>
              <w:rPr>
                <w:noProof/>
                <w:webHidden/>
              </w:rPr>
            </w:r>
            <w:r>
              <w:rPr>
                <w:noProof/>
                <w:webHidden/>
              </w:rPr>
              <w:fldChar w:fldCharType="separate"/>
            </w:r>
            <w:r>
              <w:rPr>
                <w:noProof/>
                <w:webHidden/>
              </w:rPr>
              <w:t>7</w:t>
            </w:r>
            <w:r>
              <w:rPr>
                <w:noProof/>
                <w:webHidden/>
              </w:rPr>
              <w:fldChar w:fldCharType="end"/>
            </w:r>
          </w:hyperlink>
        </w:p>
        <w:p w14:paraId="0D7A332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3" w:history="1">
            <w:r w:rsidRPr="00447BCE">
              <w:rPr>
                <w:rStyle w:val="af7"/>
                <w:noProof/>
              </w:rPr>
              <w:t>git add</w:t>
            </w:r>
            <w:r>
              <w:rPr>
                <w:noProof/>
                <w:webHidden/>
              </w:rPr>
              <w:tab/>
            </w:r>
            <w:r>
              <w:rPr>
                <w:noProof/>
                <w:webHidden/>
              </w:rPr>
              <w:fldChar w:fldCharType="begin"/>
            </w:r>
            <w:r>
              <w:rPr>
                <w:noProof/>
                <w:webHidden/>
              </w:rPr>
              <w:instrText xml:space="preserve"> PAGEREF _Toc503715734 \h </w:instrText>
            </w:r>
            <w:r>
              <w:rPr>
                <w:noProof/>
                <w:webHidden/>
              </w:rPr>
            </w:r>
            <w:r>
              <w:rPr>
                <w:noProof/>
                <w:webHidden/>
              </w:rPr>
              <w:fldChar w:fldCharType="separate"/>
            </w:r>
            <w:r>
              <w:rPr>
                <w:noProof/>
                <w:webHidden/>
              </w:rPr>
              <w:t>7</w:t>
            </w:r>
            <w:r>
              <w:rPr>
                <w:noProof/>
                <w:webHidden/>
              </w:rPr>
              <w:fldChar w:fldCharType="end"/>
            </w:r>
          </w:hyperlink>
        </w:p>
        <w:p w14:paraId="24092CB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4" w:history="1">
            <w:r w:rsidRPr="00447BCE">
              <w:rPr>
                <w:rStyle w:val="af7"/>
                <w:noProof/>
              </w:rPr>
              <w:t>git commit --amend : 直前のコミットを修正する</w:t>
            </w:r>
            <w:r>
              <w:rPr>
                <w:noProof/>
                <w:webHidden/>
              </w:rPr>
              <w:tab/>
            </w:r>
            <w:r>
              <w:rPr>
                <w:noProof/>
                <w:webHidden/>
              </w:rPr>
              <w:fldChar w:fldCharType="begin"/>
            </w:r>
            <w:r>
              <w:rPr>
                <w:noProof/>
                <w:webHidden/>
              </w:rPr>
              <w:instrText xml:space="preserve"> PAGEREF _Toc503715735 \h </w:instrText>
            </w:r>
            <w:r>
              <w:rPr>
                <w:noProof/>
                <w:webHidden/>
              </w:rPr>
            </w:r>
            <w:r>
              <w:rPr>
                <w:noProof/>
                <w:webHidden/>
              </w:rPr>
              <w:fldChar w:fldCharType="separate"/>
            </w:r>
            <w:r>
              <w:rPr>
                <w:noProof/>
                <w:webHidden/>
              </w:rPr>
              <w:t>8</w:t>
            </w:r>
            <w:r>
              <w:rPr>
                <w:noProof/>
                <w:webHidden/>
              </w:rPr>
              <w:fldChar w:fldCharType="end"/>
            </w:r>
          </w:hyperlink>
        </w:p>
        <w:p w14:paraId="0F05689C"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5" w:history="1">
            <w:r w:rsidRPr="00447BCE">
              <w:rPr>
                <w:rStyle w:val="af7"/>
                <w:noProof/>
              </w:rPr>
              <w:t>git branch</w:t>
            </w:r>
            <w:r>
              <w:rPr>
                <w:noProof/>
                <w:webHidden/>
              </w:rPr>
              <w:tab/>
            </w:r>
            <w:r>
              <w:rPr>
                <w:noProof/>
                <w:webHidden/>
              </w:rPr>
              <w:fldChar w:fldCharType="begin"/>
            </w:r>
            <w:r>
              <w:rPr>
                <w:noProof/>
                <w:webHidden/>
              </w:rPr>
              <w:instrText xml:space="preserve"> PAGEREF _Toc503715736 \h </w:instrText>
            </w:r>
            <w:r>
              <w:rPr>
                <w:noProof/>
                <w:webHidden/>
              </w:rPr>
            </w:r>
            <w:r>
              <w:rPr>
                <w:noProof/>
                <w:webHidden/>
              </w:rPr>
              <w:fldChar w:fldCharType="separate"/>
            </w:r>
            <w:r>
              <w:rPr>
                <w:noProof/>
                <w:webHidden/>
              </w:rPr>
              <w:t>8</w:t>
            </w:r>
            <w:r>
              <w:rPr>
                <w:noProof/>
                <w:webHidden/>
              </w:rPr>
              <w:fldChar w:fldCharType="end"/>
            </w:r>
          </w:hyperlink>
        </w:p>
        <w:p w14:paraId="5D8AF36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6" w:history="1">
            <w:r w:rsidRPr="00447BCE">
              <w:rPr>
                <w:rStyle w:val="af7"/>
                <w:noProof/>
              </w:rPr>
              <w:t>Merge</w:t>
            </w:r>
            <w:r>
              <w:rPr>
                <w:noProof/>
                <w:webHidden/>
              </w:rPr>
              <w:tab/>
            </w:r>
            <w:r>
              <w:rPr>
                <w:noProof/>
                <w:webHidden/>
              </w:rPr>
              <w:fldChar w:fldCharType="begin"/>
            </w:r>
            <w:r>
              <w:rPr>
                <w:noProof/>
                <w:webHidden/>
              </w:rPr>
              <w:instrText xml:space="preserve"> PAGEREF _Toc503715737 \h </w:instrText>
            </w:r>
            <w:r>
              <w:rPr>
                <w:noProof/>
                <w:webHidden/>
              </w:rPr>
            </w:r>
            <w:r>
              <w:rPr>
                <w:noProof/>
                <w:webHidden/>
              </w:rPr>
              <w:fldChar w:fldCharType="separate"/>
            </w:r>
            <w:r>
              <w:rPr>
                <w:noProof/>
                <w:webHidden/>
              </w:rPr>
              <w:t>9</w:t>
            </w:r>
            <w:r>
              <w:rPr>
                <w:noProof/>
                <w:webHidden/>
              </w:rPr>
              <w:fldChar w:fldCharType="end"/>
            </w:r>
          </w:hyperlink>
        </w:p>
        <w:p w14:paraId="36A78763" w14:textId="77777777" w:rsidR="002A4B32" w:rsidRDefault="002A4B32">
          <w:pPr>
            <w:pStyle w:val="31"/>
            <w:tabs>
              <w:tab w:val="right" w:leader="dot" w:pos="9017"/>
            </w:tabs>
            <w:rPr>
              <w:rFonts w:eastAsiaTheme="minorEastAsia" w:hAnsiTheme="minorHAnsi" w:cstheme="minorBidi"/>
              <w:noProof/>
              <w:kern w:val="2"/>
              <w:sz w:val="24"/>
              <w:szCs w:val="24"/>
            </w:rPr>
          </w:pPr>
          <w:hyperlink r:id="rId17" w:history="1">
            <w:r w:rsidRPr="00447BCE">
              <w:rPr>
                <w:rStyle w:val="af7"/>
                <w:noProof/>
              </w:rPr>
              <w:t>意図せぬマージ発生</w:t>
            </w:r>
            <w:r>
              <w:rPr>
                <w:noProof/>
                <w:webHidden/>
              </w:rPr>
              <w:tab/>
            </w:r>
            <w:r>
              <w:rPr>
                <w:noProof/>
                <w:webHidden/>
              </w:rPr>
              <w:fldChar w:fldCharType="begin"/>
            </w:r>
            <w:r>
              <w:rPr>
                <w:noProof/>
                <w:webHidden/>
              </w:rPr>
              <w:instrText xml:space="preserve"> PAGEREF _Toc503715738 \h </w:instrText>
            </w:r>
            <w:r>
              <w:rPr>
                <w:noProof/>
                <w:webHidden/>
              </w:rPr>
            </w:r>
            <w:r>
              <w:rPr>
                <w:noProof/>
                <w:webHidden/>
              </w:rPr>
              <w:fldChar w:fldCharType="separate"/>
            </w:r>
            <w:r>
              <w:rPr>
                <w:noProof/>
                <w:webHidden/>
              </w:rPr>
              <w:t>9</w:t>
            </w:r>
            <w:r>
              <w:rPr>
                <w:noProof/>
                <w:webHidden/>
              </w:rPr>
              <w:fldChar w:fldCharType="end"/>
            </w:r>
          </w:hyperlink>
        </w:p>
        <w:p w14:paraId="5401AED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8" w:history="1">
            <w:r w:rsidRPr="00447BCE">
              <w:rPr>
                <w:rStyle w:val="af7"/>
                <w:noProof/>
              </w:rPr>
              <w:t>Conflict</w:t>
            </w:r>
            <w:r>
              <w:rPr>
                <w:noProof/>
                <w:webHidden/>
              </w:rPr>
              <w:tab/>
            </w:r>
            <w:r>
              <w:rPr>
                <w:noProof/>
                <w:webHidden/>
              </w:rPr>
              <w:fldChar w:fldCharType="begin"/>
            </w:r>
            <w:r>
              <w:rPr>
                <w:noProof/>
                <w:webHidden/>
              </w:rPr>
              <w:instrText xml:space="preserve"> PAGEREF _Toc503715739 \h </w:instrText>
            </w:r>
            <w:r>
              <w:rPr>
                <w:noProof/>
                <w:webHidden/>
              </w:rPr>
            </w:r>
            <w:r>
              <w:rPr>
                <w:noProof/>
                <w:webHidden/>
              </w:rPr>
              <w:fldChar w:fldCharType="separate"/>
            </w:r>
            <w:r>
              <w:rPr>
                <w:noProof/>
                <w:webHidden/>
              </w:rPr>
              <w:t>11</w:t>
            </w:r>
            <w:r>
              <w:rPr>
                <w:noProof/>
                <w:webHidden/>
              </w:rPr>
              <w:fldChar w:fldCharType="end"/>
            </w:r>
          </w:hyperlink>
        </w:p>
        <w:p w14:paraId="5F9C5733"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9" w:history="1">
            <w:r w:rsidRPr="00447BCE">
              <w:rPr>
                <w:rStyle w:val="af7"/>
                <w:noProof/>
              </w:rPr>
              <w:t>Diff</w:t>
            </w:r>
            <w:r>
              <w:rPr>
                <w:noProof/>
                <w:webHidden/>
              </w:rPr>
              <w:tab/>
            </w:r>
            <w:r>
              <w:rPr>
                <w:noProof/>
                <w:webHidden/>
              </w:rPr>
              <w:fldChar w:fldCharType="begin"/>
            </w:r>
            <w:r>
              <w:rPr>
                <w:noProof/>
                <w:webHidden/>
              </w:rPr>
              <w:instrText xml:space="preserve"> PAGEREF _Toc503715740 \h </w:instrText>
            </w:r>
            <w:r>
              <w:rPr>
                <w:noProof/>
                <w:webHidden/>
              </w:rPr>
            </w:r>
            <w:r>
              <w:rPr>
                <w:noProof/>
                <w:webHidden/>
              </w:rPr>
              <w:fldChar w:fldCharType="separate"/>
            </w:r>
            <w:r>
              <w:rPr>
                <w:noProof/>
                <w:webHidden/>
              </w:rPr>
              <w:t>11</w:t>
            </w:r>
            <w:r>
              <w:rPr>
                <w:noProof/>
                <w:webHidden/>
              </w:rPr>
              <w:fldChar w:fldCharType="end"/>
            </w:r>
          </w:hyperlink>
        </w:p>
        <w:p w14:paraId="0BCA201D"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0" w:history="1">
            <w:r w:rsidRPr="00447BCE">
              <w:rPr>
                <w:rStyle w:val="af7"/>
                <w:noProof/>
              </w:rPr>
              <w:t>git log</w:t>
            </w:r>
            <w:r>
              <w:rPr>
                <w:noProof/>
                <w:webHidden/>
              </w:rPr>
              <w:tab/>
            </w:r>
            <w:r>
              <w:rPr>
                <w:noProof/>
                <w:webHidden/>
              </w:rPr>
              <w:fldChar w:fldCharType="begin"/>
            </w:r>
            <w:r>
              <w:rPr>
                <w:noProof/>
                <w:webHidden/>
              </w:rPr>
              <w:instrText xml:space="preserve"> PAGEREF _Toc503715741 \h </w:instrText>
            </w:r>
            <w:r>
              <w:rPr>
                <w:noProof/>
                <w:webHidden/>
              </w:rPr>
            </w:r>
            <w:r>
              <w:rPr>
                <w:noProof/>
                <w:webHidden/>
              </w:rPr>
              <w:fldChar w:fldCharType="separate"/>
            </w:r>
            <w:r>
              <w:rPr>
                <w:noProof/>
                <w:webHidden/>
              </w:rPr>
              <w:t>11</w:t>
            </w:r>
            <w:r>
              <w:rPr>
                <w:noProof/>
                <w:webHidden/>
              </w:rPr>
              <w:fldChar w:fldCharType="end"/>
            </w:r>
          </w:hyperlink>
        </w:p>
        <w:p w14:paraId="643EB12E"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1" w:history="1">
            <w:r w:rsidRPr="00447BCE">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_Toc503715742 \h </w:instrText>
            </w:r>
            <w:r>
              <w:rPr>
                <w:noProof/>
                <w:webHidden/>
              </w:rPr>
            </w:r>
            <w:r>
              <w:rPr>
                <w:noProof/>
                <w:webHidden/>
              </w:rPr>
              <w:fldChar w:fldCharType="separate"/>
            </w:r>
            <w:r>
              <w:rPr>
                <w:noProof/>
                <w:webHidden/>
              </w:rPr>
              <w:t>14</w:t>
            </w:r>
            <w:r>
              <w:rPr>
                <w:noProof/>
                <w:webHidden/>
              </w:rPr>
              <w:fldChar w:fldCharType="end"/>
            </w:r>
          </w:hyperlink>
        </w:p>
        <w:p w14:paraId="542017D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2" w:history="1">
            <w:r w:rsidRPr="00447BCE">
              <w:rPr>
                <w:rStyle w:val="af7"/>
                <w:noProof/>
              </w:rPr>
              <w:t>master と origin/master</w:t>
            </w:r>
            <w:r>
              <w:rPr>
                <w:noProof/>
                <w:webHidden/>
              </w:rPr>
              <w:tab/>
            </w:r>
            <w:r>
              <w:rPr>
                <w:noProof/>
                <w:webHidden/>
              </w:rPr>
              <w:fldChar w:fldCharType="begin"/>
            </w:r>
            <w:r>
              <w:rPr>
                <w:noProof/>
                <w:webHidden/>
              </w:rPr>
              <w:instrText xml:space="preserve"> PAGEREF _Toc503715743 \h </w:instrText>
            </w:r>
            <w:r>
              <w:rPr>
                <w:noProof/>
                <w:webHidden/>
              </w:rPr>
            </w:r>
            <w:r>
              <w:rPr>
                <w:noProof/>
                <w:webHidden/>
              </w:rPr>
              <w:fldChar w:fldCharType="separate"/>
            </w:r>
            <w:r>
              <w:rPr>
                <w:noProof/>
                <w:webHidden/>
              </w:rPr>
              <w:t>14</w:t>
            </w:r>
            <w:r>
              <w:rPr>
                <w:noProof/>
                <w:webHidden/>
              </w:rPr>
              <w:fldChar w:fldCharType="end"/>
            </w:r>
          </w:hyperlink>
        </w:p>
        <w:p w14:paraId="6E3F5CA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3" w:history="1">
            <w:r w:rsidRPr="00447BCE">
              <w:rPr>
                <w:rStyle w:val="af7"/>
                <w:noProof/>
              </w:rPr>
              <w:t>.gitignoreファイルの作成</w:t>
            </w:r>
            <w:r>
              <w:rPr>
                <w:noProof/>
                <w:webHidden/>
              </w:rPr>
              <w:tab/>
            </w:r>
            <w:r>
              <w:rPr>
                <w:noProof/>
                <w:webHidden/>
              </w:rPr>
              <w:fldChar w:fldCharType="begin"/>
            </w:r>
            <w:r>
              <w:rPr>
                <w:noProof/>
                <w:webHidden/>
              </w:rPr>
              <w:instrText xml:space="preserve"> PAGEREF _Toc503715744 \h </w:instrText>
            </w:r>
            <w:r>
              <w:rPr>
                <w:noProof/>
                <w:webHidden/>
              </w:rPr>
            </w:r>
            <w:r>
              <w:rPr>
                <w:noProof/>
                <w:webHidden/>
              </w:rPr>
              <w:fldChar w:fldCharType="separate"/>
            </w:r>
            <w:r>
              <w:rPr>
                <w:noProof/>
                <w:webHidden/>
              </w:rPr>
              <w:t>15</w:t>
            </w:r>
            <w:r>
              <w:rPr>
                <w:noProof/>
                <w:webHidden/>
              </w:rPr>
              <w:fldChar w:fldCharType="end"/>
            </w:r>
          </w:hyperlink>
        </w:p>
        <w:p w14:paraId="0FD38DA7"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4" w:history="1">
            <w:r w:rsidRPr="00447BCE">
              <w:rPr>
                <w:rStyle w:val="af7"/>
                <w:noProof/>
              </w:rPr>
              <w:t>Sourcetree</w:t>
            </w:r>
            <w:r>
              <w:rPr>
                <w:noProof/>
                <w:webHidden/>
              </w:rPr>
              <w:tab/>
            </w:r>
            <w:r>
              <w:rPr>
                <w:noProof/>
                <w:webHidden/>
              </w:rPr>
              <w:fldChar w:fldCharType="begin"/>
            </w:r>
            <w:r>
              <w:rPr>
                <w:noProof/>
                <w:webHidden/>
              </w:rPr>
              <w:instrText xml:space="preserve"> PAGEREF _Toc503715745 \h </w:instrText>
            </w:r>
            <w:r>
              <w:rPr>
                <w:noProof/>
                <w:webHidden/>
              </w:rPr>
            </w:r>
            <w:r>
              <w:rPr>
                <w:noProof/>
                <w:webHidden/>
              </w:rPr>
              <w:fldChar w:fldCharType="separate"/>
            </w:r>
            <w:r>
              <w:rPr>
                <w:noProof/>
                <w:webHidden/>
              </w:rPr>
              <w:t>15</w:t>
            </w:r>
            <w:r>
              <w:rPr>
                <w:noProof/>
                <w:webHidden/>
              </w:rPr>
              <w:fldChar w:fldCharType="end"/>
            </w:r>
          </w:hyperlink>
        </w:p>
        <w:p w14:paraId="41EDFEAF" w14:textId="77777777" w:rsidR="002A4B32" w:rsidRDefault="002A4B32">
          <w:pPr>
            <w:pStyle w:val="31"/>
            <w:tabs>
              <w:tab w:val="right" w:leader="dot" w:pos="9017"/>
            </w:tabs>
            <w:rPr>
              <w:rFonts w:eastAsiaTheme="minorEastAsia" w:hAnsiTheme="minorHAnsi" w:cstheme="minorBidi"/>
              <w:noProof/>
              <w:kern w:val="2"/>
              <w:sz w:val="24"/>
              <w:szCs w:val="24"/>
            </w:rPr>
          </w:pPr>
          <w:hyperlink r:id="rId25" w:history="1">
            <w:r w:rsidRPr="00447BCE">
              <w:rPr>
                <w:rStyle w:val="af7"/>
                <w:noProof/>
              </w:rPr>
              <w:t>Instrall Sourcetree</w:t>
            </w:r>
            <w:r>
              <w:rPr>
                <w:noProof/>
                <w:webHidden/>
              </w:rPr>
              <w:tab/>
            </w:r>
            <w:r>
              <w:rPr>
                <w:noProof/>
                <w:webHidden/>
              </w:rPr>
              <w:fldChar w:fldCharType="begin"/>
            </w:r>
            <w:r>
              <w:rPr>
                <w:noProof/>
                <w:webHidden/>
              </w:rPr>
              <w:instrText xml:space="preserve"> PAGEREF _Toc503715746 \h </w:instrText>
            </w:r>
            <w:r>
              <w:rPr>
                <w:noProof/>
                <w:webHidden/>
              </w:rPr>
            </w:r>
            <w:r>
              <w:rPr>
                <w:noProof/>
                <w:webHidden/>
              </w:rPr>
              <w:fldChar w:fldCharType="separate"/>
            </w:r>
            <w:r>
              <w:rPr>
                <w:noProof/>
                <w:webHidden/>
              </w:rPr>
              <w:t>15</w:t>
            </w:r>
            <w:r>
              <w:rPr>
                <w:noProof/>
                <w:webHidden/>
              </w:rPr>
              <w:fldChar w:fldCharType="end"/>
            </w:r>
          </w:hyperlink>
        </w:p>
        <w:p w14:paraId="62505032" w14:textId="77777777" w:rsidR="002A4B32" w:rsidRDefault="002A4B32">
          <w:pPr>
            <w:pStyle w:val="31"/>
            <w:tabs>
              <w:tab w:val="right" w:leader="dot" w:pos="9017"/>
            </w:tabs>
            <w:rPr>
              <w:rFonts w:eastAsiaTheme="minorEastAsia" w:hAnsiTheme="minorHAnsi" w:cstheme="minorBidi"/>
              <w:noProof/>
              <w:kern w:val="2"/>
              <w:sz w:val="24"/>
              <w:szCs w:val="24"/>
            </w:rPr>
          </w:pPr>
          <w:hyperlink r:id="rId26" w:history="1">
            <w:r w:rsidRPr="00447BCE">
              <w:rPr>
                <w:rStyle w:val="af7"/>
                <w:noProof/>
              </w:rPr>
              <w:t>SourcetreeでのSSH認証方法</w:t>
            </w:r>
            <w:r>
              <w:rPr>
                <w:noProof/>
                <w:webHidden/>
              </w:rPr>
              <w:tab/>
            </w:r>
            <w:r>
              <w:rPr>
                <w:noProof/>
                <w:webHidden/>
              </w:rPr>
              <w:fldChar w:fldCharType="begin"/>
            </w:r>
            <w:r>
              <w:rPr>
                <w:noProof/>
                <w:webHidden/>
              </w:rPr>
              <w:instrText xml:space="preserve"> PAGEREF _Toc503715747 \h </w:instrText>
            </w:r>
            <w:r>
              <w:rPr>
                <w:noProof/>
                <w:webHidden/>
              </w:rPr>
            </w:r>
            <w:r>
              <w:rPr>
                <w:noProof/>
                <w:webHidden/>
              </w:rPr>
              <w:fldChar w:fldCharType="separate"/>
            </w:r>
            <w:r>
              <w:rPr>
                <w:noProof/>
                <w:webHidden/>
              </w:rPr>
              <w:t>19</w:t>
            </w:r>
            <w:r>
              <w:rPr>
                <w:noProof/>
                <w:webHidden/>
              </w:rPr>
              <w:fldChar w:fldCharType="end"/>
            </w:r>
          </w:hyperlink>
        </w:p>
        <w:p w14:paraId="3E21791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7" w:history="1">
            <w:r w:rsidRPr="00447BCE">
              <w:rPr>
                <w:rStyle w:val="af7"/>
                <w:noProof/>
              </w:rPr>
              <w:t>ファイルをstagingにする方法</w:t>
            </w:r>
            <w:r>
              <w:rPr>
                <w:noProof/>
                <w:webHidden/>
              </w:rPr>
              <w:tab/>
            </w:r>
            <w:r>
              <w:rPr>
                <w:noProof/>
                <w:webHidden/>
              </w:rPr>
              <w:fldChar w:fldCharType="begin"/>
            </w:r>
            <w:r>
              <w:rPr>
                <w:noProof/>
                <w:webHidden/>
              </w:rPr>
              <w:instrText xml:space="preserve"> PAGEREF _Toc503715748 \h </w:instrText>
            </w:r>
            <w:r>
              <w:rPr>
                <w:noProof/>
                <w:webHidden/>
              </w:rPr>
            </w:r>
            <w:r>
              <w:rPr>
                <w:noProof/>
                <w:webHidden/>
              </w:rPr>
              <w:fldChar w:fldCharType="separate"/>
            </w:r>
            <w:r>
              <w:rPr>
                <w:noProof/>
                <w:webHidden/>
              </w:rPr>
              <w:t>21</w:t>
            </w:r>
            <w:r>
              <w:rPr>
                <w:noProof/>
                <w:webHidden/>
              </w:rPr>
              <w:fldChar w:fldCharType="end"/>
            </w:r>
          </w:hyperlink>
        </w:p>
        <w:p w14:paraId="252F228D" w14:textId="77777777" w:rsidR="002A4B32" w:rsidRDefault="002A4B32">
          <w:pPr>
            <w:pStyle w:val="11"/>
            <w:tabs>
              <w:tab w:val="right" w:leader="dot" w:pos="9017"/>
            </w:tabs>
            <w:rPr>
              <w:rFonts w:eastAsiaTheme="minorEastAsia" w:hAnsiTheme="minorHAnsi" w:cstheme="minorBidi"/>
              <w:b w:val="0"/>
              <w:bCs w:val="0"/>
              <w:noProof/>
              <w:kern w:val="2"/>
            </w:rPr>
          </w:pPr>
          <w:hyperlink r:id="rId28" w:history="1">
            <w:r w:rsidRPr="00447BCE">
              <w:rPr>
                <w:rStyle w:val="af7"/>
                <w:noProof/>
              </w:rPr>
              <w:t>Github</w:t>
            </w:r>
            <w:r>
              <w:rPr>
                <w:noProof/>
                <w:webHidden/>
              </w:rPr>
              <w:tab/>
            </w:r>
            <w:r>
              <w:rPr>
                <w:noProof/>
                <w:webHidden/>
              </w:rPr>
              <w:fldChar w:fldCharType="begin"/>
            </w:r>
            <w:r>
              <w:rPr>
                <w:noProof/>
                <w:webHidden/>
              </w:rPr>
              <w:instrText xml:space="preserve"> PAGEREF _Toc503715749 \h </w:instrText>
            </w:r>
            <w:r>
              <w:rPr>
                <w:noProof/>
                <w:webHidden/>
              </w:rPr>
            </w:r>
            <w:r>
              <w:rPr>
                <w:noProof/>
                <w:webHidden/>
              </w:rPr>
              <w:fldChar w:fldCharType="separate"/>
            </w:r>
            <w:r>
              <w:rPr>
                <w:noProof/>
                <w:webHidden/>
              </w:rPr>
              <w:t>25</w:t>
            </w:r>
            <w:r>
              <w:rPr>
                <w:noProof/>
                <w:webHidden/>
              </w:rPr>
              <w:fldChar w:fldCharType="end"/>
            </w:r>
          </w:hyperlink>
        </w:p>
        <w:p w14:paraId="1C4D41BC"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9" w:history="1">
            <w:r w:rsidRPr="00447BCE">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_Toc503715750 \h </w:instrText>
            </w:r>
            <w:r>
              <w:rPr>
                <w:noProof/>
                <w:webHidden/>
              </w:rPr>
            </w:r>
            <w:r>
              <w:rPr>
                <w:noProof/>
                <w:webHidden/>
              </w:rPr>
              <w:fldChar w:fldCharType="separate"/>
            </w:r>
            <w:r>
              <w:rPr>
                <w:noProof/>
                <w:webHidden/>
              </w:rPr>
              <w:t>26</w:t>
            </w:r>
            <w:r>
              <w:rPr>
                <w:noProof/>
                <w:webHidden/>
              </w:rPr>
              <w:fldChar w:fldCharType="end"/>
            </w:r>
          </w:hyperlink>
        </w:p>
        <w:p w14:paraId="5ADF79D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0" w:history="1">
            <w:r w:rsidRPr="00447BCE">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_Toc503715751 \h </w:instrText>
            </w:r>
            <w:r>
              <w:rPr>
                <w:noProof/>
                <w:webHidden/>
              </w:rPr>
            </w:r>
            <w:r>
              <w:rPr>
                <w:noProof/>
                <w:webHidden/>
              </w:rPr>
              <w:fldChar w:fldCharType="separate"/>
            </w:r>
            <w:r>
              <w:rPr>
                <w:noProof/>
                <w:webHidden/>
              </w:rPr>
              <w:t>26</w:t>
            </w:r>
            <w:r>
              <w:rPr>
                <w:noProof/>
                <w:webHidden/>
              </w:rPr>
              <w:fldChar w:fldCharType="end"/>
            </w:r>
          </w:hyperlink>
        </w:p>
        <w:p w14:paraId="4A526EA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1" w:history="1">
            <w:r w:rsidRPr="00447BCE">
              <w:rPr>
                <w:rStyle w:val="af7"/>
                <w:rFonts w:asciiTheme="majorEastAsia" w:hAnsiTheme="majorEastAsia" w:cstheme="majorEastAsia"/>
                <w:noProof/>
              </w:rPr>
              <w:t>Markdown</w:t>
            </w:r>
            <w:r w:rsidRPr="00447BCE">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_Toc503715752 \h </w:instrText>
            </w:r>
            <w:r>
              <w:rPr>
                <w:noProof/>
                <w:webHidden/>
              </w:rPr>
            </w:r>
            <w:r>
              <w:rPr>
                <w:noProof/>
                <w:webHidden/>
              </w:rPr>
              <w:fldChar w:fldCharType="separate"/>
            </w:r>
            <w:r>
              <w:rPr>
                <w:noProof/>
                <w:webHidden/>
              </w:rPr>
              <w:t>26</w:t>
            </w:r>
            <w:r>
              <w:rPr>
                <w:noProof/>
                <w:webHidden/>
              </w:rPr>
              <w:fldChar w:fldCharType="end"/>
            </w:r>
          </w:hyperlink>
        </w:p>
        <w:p w14:paraId="576B909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2" w:history="1">
            <w:r w:rsidRPr="00447BCE">
              <w:rPr>
                <w:rStyle w:val="af7"/>
                <w:rFonts w:asciiTheme="majorEastAsia" w:hAnsiTheme="majorEastAsia" w:cstheme="majorEastAsia"/>
                <w:noProof/>
              </w:rPr>
              <w:t>Wiki / Issue / ****</w:t>
            </w:r>
            <w:r>
              <w:rPr>
                <w:noProof/>
                <w:webHidden/>
              </w:rPr>
              <w:tab/>
            </w:r>
            <w:r>
              <w:rPr>
                <w:noProof/>
                <w:webHidden/>
              </w:rPr>
              <w:fldChar w:fldCharType="begin"/>
            </w:r>
            <w:r>
              <w:rPr>
                <w:noProof/>
                <w:webHidden/>
              </w:rPr>
              <w:instrText xml:space="preserve"> PAGEREF _Toc503715753 \h </w:instrText>
            </w:r>
            <w:r>
              <w:rPr>
                <w:noProof/>
                <w:webHidden/>
              </w:rPr>
            </w:r>
            <w:r>
              <w:rPr>
                <w:noProof/>
                <w:webHidden/>
              </w:rPr>
              <w:fldChar w:fldCharType="separate"/>
            </w:r>
            <w:r>
              <w:rPr>
                <w:noProof/>
                <w:webHidden/>
              </w:rPr>
              <w:t>27</w:t>
            </w:r>
            <w:r>
              <w:rPr>
                <w:noProof/>
                <w:webHidden/>
              </w:rPr>
              <w:fldChar w:fldCharType="end"/>
            </w:r>
          </w:hyperlink>
        </w:p>
        <w:p w14:paraId="5497238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3" w:history="1">
            <w:r w:rsidRPr="00447BCE">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_Toc503715754 \h </w:instrText>
            </w:r>
            <w:r>
              <w:rPr>
                <w:noProof/>
                <w:webHidden/>
              </w:rPr>
            </w:r>
            <w:r>
              <w:rPr>
                <w:noProof/>
                <w:webHidden/>
              </w:rPr>
              <w:fldChar w:fldCharType="separate"/>
            </w:r>
            <w:r>
              <w:rPr>
                <w:noProof/>
                <w:webHidden/>
              </w:rPr>
              <w:t>27</w:t>
            </w:r>
            <w:r>
              <w:rPr>
                <w:noProof/>
                <w:webHidden/>
              </w:rPr>
              <w:fldChar w:fldCharType="end"/>
            </w:r>
          </w:hyperlink>
        </w:p>
        <w:p w14:paraId="453C06F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4" w:history="1">
            <w:r w:rsidRPr="00447BCE">
              <w:rPr>
                <w:rStyle w:val="af7"/>
                <w:noProof/>
              </w:rPr>
              <w:t>Label, Issue, Milestones</w:t>
            </w:r>
            <w:r>
              <w:rPr>
                <w:noProof/>
                <w:webHidden/>
              </w:rPr>
              <w:tab/>
            </w:r>
            <w:r>
              <w:rPr>
                <w:noProof/>
                <w:webHidden/>
              </w:rPr>
              <w:fldChar w:fldCharType="begin"/>
            </w:r>
            <w:r>
              <w:rPr>
                <w:noProof/>
                <w:webHidden/>
              </w:rPr>
              <w:instrText xml:space="preserve"> PAGEREF _Toc503715755 \h </w:instrText>
            </w:r>
            <w:r>
              <w:rPr>
                <w:noProof/>
                <w:webHidden/>
              </w:rPr>
            </w:r>
            <w:r>
              <w:rPr>
                <w:noProof/>
                <w:webHidden/>
              </w:rPr>
              <w:fldChar w:fldCharType="separate"/>
            </w:r>
            <w:r>
              <w:rPr>
                <w:noProof/>
                <w:webHidden/>
              </w:rPr>
              <w:t>27</w:t>
            </w:r>
            <w:r>
              <w:rPr>
                <w:noProof/>
                <w:webHidden/>
              </w:rPr>
              <w:fldChar w:fldCharType="end"/>
            </w:r>
          </w:hyperlink>
        </w:p>
        <w:p w14:paraId="2AE3AEF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5" w:history="1">
            <w:r w:rsidRPr="00447BCE">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_Toc503715756 \h </w:instrText>
            </w:r>
            <w:r>
              <w:rPr>
                <w:noProof/>
                <w:webHidden/>
              </w:rPr>
            </w:r>
            <w:r>
              <w:rPr>
                <w:noProof/>
                <w:webHidden/>
              </w:rPr>
              <w:fldChar w:fldCharType="separate"/>
            </w:r>
            <w:r>
              <w:rPr>
                <w:noProof/>
                <w:webHidden/>
              </w:rPr>
              <w:t>28</w:t>
            </w:r>
            <w:r>
              <w:rPr>
                <w:noProof/>
                <w:webHidden/>
              </w:rPr>
              <w:fldChar w:fldCharType="end"/>
            </w:r>
          </w:hyperlink>
        </w:p>
        <w:p w14:paraId="7BBBD18E"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6" w:history="1">
            <w:r w:rsidRPr="00447BCE">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_Toc503715757 \h </w:instrText>
            </w:r>
            <w:r>
              <w:rPr>
                <w:noProof/>
                <w:webHidden/>
              </w:rPr>
            </w:r>
            <w:r>
              <w:rPr>
                <w:noProof/>
                <w:webHidden/>
              </w:rPr>
              <w:fldChar w:fldCharType="separate"/>
            </w:r>
            <w:r>
              <w:rPr>
                <w:noProof/>
                <w:webHidden/>
              </w:rPr>
              <w:t>28</w:t>
            </w:r>
            <w:r>
              <w:rPr>
                <w:noProof/>
                <w:webHidden/>
              </w:rPr>
              <w:fldChar w:fldCharType="end"/>
            </w:r>
          </w:hyperlink>
        </w:p>
        <w:p w14:paraId="6F632BA5" w14:textId="77777777" w:rsidR="002A4B32" w:rsidRDefault="002A4B32">
          <w:pPr>
            <w:pStyle w:val="11"/>
            <w:tabs>
              <w:tab w:val="right" w:leader="dot" w:pos="9017"/>
            </w:tabs>
            <w:rPr>
              <w:rFonts w:eastAsiaTheme="minorEastAsia" w:hAnsiTheme="minorHAnsi" w:cstheme="minorBidi"/>
              <w:b w:val="0"/>
              <w:bCs w:val="0"/>
              <w:noProof/>
              <w:kern w:val="2"/>
            </w:rPr>
          </w:pPr>
          <w:hyperlink r:id="rId37" w:history="1">
            <w:r w:rsidRPr="00447BCE">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_Toc503715758 \h </w:instrText>
            </w:r>
            <w:r>
              <w:rPr>
                <w:noProof/>
                <w:webHidden/>
              </w:rPr>
            </w:r>
            <w:r>
              <w:rPr>
                <w:noProof/>
                <w:webHidden/>
              </w:rPr>
              <w:fldChar w:fldCharType="separate"/>
            </w:r>
            <w:r>
              <w:rPr>
                <w:noProof/>
                <w:webHidden/>
              </w:rPr>
              <w:t>29</w:t>
            </w:r>
            <w:r>
              <w:rPr>
                <w:noProof/>
                <w:webHidden/>
              </w:rPr>
              <w:fldChar w:fldCharType="end"/>
            </w:r>
          </w:hyperlink>
        </w:p>
        <w:p w14:paraId="4A8E4AE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8" w:history="1">
            <w:r w:rsidRPr="00447BCE">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_Toc503715759 \h </w:instrText>
            </w:r>
            <w:r>
              <w:rPr>
                <w:noProof/>
                <w:webHidden/>
              </w:rPr>
            </w:r>
            <w:r>
              <w:rPr>
                <w:noProof/>
                <w:webHidden/>
              </w:rPr>
              <w:fldChar w:fldCharType="separate"/>
            </w:r>
            <w:r>
              <w:rPr>
                <w:noProof/>
                <w:webHidden/>
              </w:rPr>
              <w:t>29</w:t>
            </w:r>
            <w:r>
              <w:rPr>
                <w:noProof/>
                <w:webHidden/>
              </w:rPr>
              <w:fldChar w:fldCharType="end"/>
            </w:r>
          </w:hyperlink>
        </w:p>
        <w:p w14:paraId="4FDC8AC2"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9" w:history="1">
            <w:r w:rsidRPr="00447BCE">
              <w:rPr>
                <w:rStyle w:val="af7"/>
                <w:noProof/>
              </w:rPr>
              <w:t>事例１ : 東京の最高気温データ</w:t>
            </w:r>
            <w:r>
              <w:rPr>
                <w:noProof/>
                <w:webHidden/>
              </w:rPr>
              <w:tab/>
            </w:r>
            <w:r>
              <w:rPr>
                <w:noProof/>
                <w:webHidden/>
              </w:rPr>
              <w:fldChar w:fldCharType="begin"/>
            </w:r>
            <w:r>
              <w:rPr>
                <w:noProof/>
                <w:webHidden/>
              </w:rPr>
              <w:instrText xml:space="preserve"> PAGEREF _Toc503715760 \h </w:instrText>
            </w:r>
            <w:r>
              <w:rPr>
                <w:noProof/>
                <w:webHidden/>
              </w:rPr>
            </w:r>
            <w:r>
              <w:rPr>
                <w:noProof/>
                <w:webHidden/>
              </w:rPr>
              <w:fldChar w:fldCharType="separate"/>
            </w:r>
            <w:r>
              <w:rPr>
                <w:noProof/>
                <w:webHidden/>
              </w:rPr>
              <w:t>29</w:t>
            </w:r>
            <w:r>
              <w:rPr>
                <w:noProof/>
                <w:webHidden/>
              </w:rPr>
              <w:fldChar w:fldCharType="end"/>
            </w:r>
          </w:hyperlink>
        </w:p>
        <w:p w14:paraId="5AC42491"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0" w:history="1">
            <w:r w:rsidRPr="00447BCE">
              <w:rPr>
                <w:rStyle w:val="af7"/>
                <w:noProof/>
              </w:rPr>
              <w:t>事例2 : 東日本大震災の地震データ</w:t>
            </w:r>
            <w:r>
              <w:rPr>
                <w:noProof/>
                <w:webHidden/>
              </w:rPr>
              <w:tab/>
            </w:r>
            <w:r>
              <w:rPr>
                <w:noProof/>
                <w:webHidden/>
              </w:rPr>
              <w:fldChar w:fldCharType="begin"/>
            </w:r>
            <w:r>
              <w:rPr>
                <w:noProof/>
                <w:webHidden/>
              </w:rPr>
              <w:instrText xml:space="preserve"> PAGEREF _Toc503715761 \h </w:instrText>
            </w:r>
            <w:r>
              <w:rPr>
                <w:noProof/>
                <w:webHidden/>
              </w:rPr>
            </w:r>
            <w:r>
              <w:rPr>
                <w:noProof/>
                <w:webHidden/>
              </w:rPr>
              <w:fldChar w:fldCharType="separate"/>
            </w:r>
            <w:r>
              <w:rPr>
                <w:noProof/>
                <w:webHidden/>
              </w:rPr>
              <w:t>33</w:t>
            </w:r>
            <w:r>
              <w:rPr>
                <w:noProof/>
                <w:webHidden/>
              </w:rPr>
              <w:fldChar w:fldCharType="end"/>
            </w:r>
          </w:hyperlink>
        </w:p>
        <w:p w14:paraId="31BBC4B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1" w:history="1">
            <w:r w:rsidRPr="00447BCE">
              <w:rPr>
                <w:rStyle w:val="af7"/>
                <w:noProof/>
              </w:rPr>
              <w:t>事例３ Google検索</w:t>
            </w:r>
            <w:r>
              <w:rPr>
                <w:noProof/>
                <w:webHidden/>
              </w:rPr>
              <w:tab/>
            </w:r>
            <w:r>
              <w:rPr>
                <w:noProof/>
                <w:webHidden/>
              </w:rPr>
              <w:fldChar w:fldCharType="begin"/>
            </w:r>
            <w:r>
              <w:rPr>
                <w:noProof/>
                <w:webHidden/>
              </w:rPr>
              <w:instrText xml:space="preserve"> PAGEREF _Toc503715762 \h </w:instrText>
            </w:r>
            <w:r>
              <w:rPr>
                <w:noProof/>
                <w:webHidden/>
              </w:rPr>
            </w:r>
            <w:r>
              <w:rPr>
                <w:noProof/>
                <w:webHidden/>
              </w:rPr>
              <w:fldChar w:fldCharType="separate"/>
            </w:r>
            <w:r>
              <w:rPr>
                <w:noProof/>
                <w:webHidden/>
              </w:rPr>
              <w:t>34</w:t>
            </w:r>
            <w:r>
              <w:rPr>
                <w:noProof/>
                <w:webHidden/>
              </w:rPr>
              <w:fldChar w:fldCharType="end"/>
            </w:r>
          </w:hyperlink>
        </w:p>
        <w:p w14:paraId="0B757101"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2" w:history="1">
            <w:r w:rsidRPr="00447BCE">
              <w:rPr>
                <w:rStyle w:val="af7"/>
                <w:noProof/>
              </w:rPr>
              <w:t>事例４：Webクローラ入門</w:t>
            </w:r>
            <w:r>
              <w:rPr>
                <w:noProof/>
                <w:webHidden/>
              </w:rPr>
              <w:tab/>
            </w:r>
            <w:r>
              <w:rPr>
                <w:noProof/>
                <w:webHidden/>
              </w:rPr>
              <w:fldChar w:fldCharType="begin"/>
            </w:r>
            <w:r>
              <w:rPr>
                <w:noProof/>
                <w:webHidden/>
              </w:rPr>
              <w:instrText xml:space="preserve"> PAGEREF _Toc503715763 \h </w:instrText>
            </w:r>
            <w:r>
              <w:rPr>
                <w:noProof/>
                <w:webHidden/>
              </w:rPr>
            </w:r>
            <w:r>
              <w:rPr>
                <w:noProof/>
                <w:webHidden/>
              </w:rPr>
              <w:fldChar w:fldCharType="separate"/>
            </w:r>
            <w:r>
              <w:rPr>
                <w:noProof/>
                <w:webHidden/>
              </w:rPr>
              <w:t>35</w:t>
            </w:r>
            <w:r>
              <w:rPr>
                <w:noProof/>
                <w:webHidden/>
              </w:rPr>
              <w:fldChar w:fldCharType="end"/>
            </w:r>
          </w:hyperlink>
        </w:p>
        <w:p w14:paraId="337CD76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3" w:history="1">
            <w:r w:rsidRPr="00447BCE">
              <w:rPr>
                <w:rStyle w:val="af7"/>
                <w:noProof/>
              </w:rPr>
              <w:t>urllib</w:t>
            </w:r>
            <w:r>
              <w:rPr>
                <w:noProof/>
                <w:webHidden/>
              </w:rPr>
              <w:tab/>
            </w:r>
            <w:r>
              <w:rPr>
                <w:noProof/>
                <w:webHidden/>
              </w:rPr>
              <w:fldChar w:fldCharType="begin"/>
            </w:r>
            <w:r>
              <w:rPr>
                <w:noProof/>
                <w:webHidden/>
              </w:rPr>
              <w:instrText xml:space="preserve"> PAGEREF _Toc503715764 \h </w:instrText>
            </w:r>
            <w:r>
              <w:rPr>
                <w:noProof/>
                <w:webHidden/>
              </w:rPr>
            </w:r>
            <w:r>
              <w:rPr>
                <w:noProof/>
                <w:webHidden/>
              </w:rPr>
              <w:fldChar w:fldCharType="separate"/>
            </w:r>
            <w:r>
              <w:rPr>
                <w:noProof/>
                <w:webHidden/>
              </w:rPr>
              <w:t>36</w:t>
            </w:r>
            <w:r>
              <w:rPr>
                <w:noProof/>
                <w:webHidden/>
              </w:rPr>
              <w:fldChar w:fldCharType="end"/>
            </w:r>
          </w:hyperlink>
        </w:p>
        <w:p w14:paraId="5760726B"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4" w:history="1">
            <w:r w:rsidRPr="00447BCE">
              <w:rPr>
                <w:rStyle w:val="af7"/>
                <w:noProof/>
              </w:rPr>
              <w:t>正規表現</w:t>
            </w:r>
            <w:r>
              <w:rPr>
                <w:noProof/>
                <w:webHidden/>
              </w:rPr>
              <w:tab/>
            </w:r>
            <w:r>
              <w:rPr>
                <w:noProof/>
                <w:webHidden/>
              </w:rPr>
              <w:fldChar w:fldCharType="begin"/>
            </w:r>
            <w:r>
              <w:rPr>
                <w:noProof/>
                <w:webHidden/>
              </w:rPr>
              <w:instrText xml:space="preserve"> PAGEREF _Toc503715765 \h </w:instrText>
            </w:r>
            <w:r>
              <w:rPr>
                <w:noProof/>
                <w:webHidden/>
              </w:rPr>
            </w:r>
            <w:r>
              <w:rPr>
                <w:noProof/>
                <w:webHidden/>
              </w:rPr>
              <w:fldChar w:fldCharType="separate"/>
            </w:r>
            <w:r>
              <w:rPr>
                <w:noProof/>
                <w:webHidden/>
              </w:rPr>
              <w:t>36</w:t>
            </w:r>
            <w:r>
              <w:rPr>
                <w:noProof/>
                <w:webHidden/>
              </w:rPr>
              <w:fldChar w:fldCharType="end"/>
            </w:r>
          </w:hyperlink>
        </w:p>
        <w:p w14:paraId="2A12513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5" w:history="1">
            <w:r w:rsidRPr="00447BCE">
              <w:rPr>
                <w:rStyle w:val="af7"/>
                <w:noProof/>
              </w:rPr>
              <w:t>JSON</w:t>
            </w:r>
            <w:r>
              <w:rPr>
                <w:noProof/>
                <w:webHidden/>
              </w:rPr>
              <w:tab/>
            </w:r>
            <w:r>
              <w:rPr>
                <w:noProof/>
                <w:webHidden/>
              </w:rPr>
              <w:fldChar w:fldCharType="begin"/>
            </w:r>
            <w:r>
              <w:rPr>
                <w:noProof/>
                <w:webHidden/>
              </w:rPr>
              <w:instrText xml:space="preserve"> PAGEREF _Toc503715766 \h </w:instrText>
            </w:r>
            <w:r>
              <w:rPr>
                <w:noProof/>
                <w:webHidden/>
              </w:rPr>
            </w:r>
            <w:r>
              <w:rPr>
                <w:noProof/>
                <w:webHidden/>
              </w:rPr>
              <w:fldChar w:fldCharType="separate"/>
            </w:r>
            <w:r>
              <w:rPr>
                <w:noProof/>
                <w:webHidden/>
              </w:rPr>
              <w:t>36</w:t>
            </w:r>
            <w:r>
              <w:rPr>
                <w:noProof/>
                <w:webHidden/>
              </w:rPr>
              <w:fldChar w:fldCharType="end"/>
            </w:r>
          </w:hyperlink>
        </w:p>
        <w:p w14:paraId="1BC22C0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6" w:history="1">
            <w:r w:rsidRPr="00447BCE">
              <w:rPr>
                <w:rStyle w:val="af7"/>
                <w:noProof/>
              </w:rPr>
              <w:t>dir()</w:t>
            </w:r>
            <w:r>
              <w:rPr>
                <w:noProof/>
                <w:webHidden/>
              </w:rPr>
              <w:tab/>
            </w:r>
            <w:r>
              <w:rPr>
                <w:noProof/>
                <w:webHidden/>
              </w:rPr>
              <w:fldChar w:fldCharType="begin"/>
            </w:r>
            <w:r>
              <w:rPr>
                <w:noProof/>
                <w:webHidden/>
              </w:rPr>
              <w:instrText xml:space="preserve"> PAGEREF _Toc503715767 \h </w:instrText>
            </w:r>
            <w:r>
              <w:rPr>
                <w:noProof/>
                <w:webHidden/>
              </w:rPr>
            </w:r>
            <w:r>
              <w:rPr>
                <w:noProof/>
                <w:webHidden/>
              </w:rPr>
              <w:fldChar w:fldCharType="separate"/>
            </w:r>
            <w:r>
              <w:rPr>
                <w:noProof/>
                <w:webHidden/>
              </w:rPr>
              <w:t>36</w:t>
            </w:r>
            <w:r>
              <w:rPr>
                <w:noProof/>
                <w:webHidden/>
              </w:rPr>
              <w:fldChar w:fldCharType="end"/>
            </w:r>
          </w:hyperlink>
        </w:p>
        <w:p w14:paraId="031FF737"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7" w:history="1">
            <w:r w:rsidRPr="00447BCE">
              <w:rPr>
                <w:rStyle w:val="af7"/>
                <w:rFonts w:asciiTheme="majorEastAsia" w:hAnsiTheme="majorEastAsia" w:cstheme="majorEastAsia"/>
                <w:noProof/>
              </w:rPr>
              <w:t>help() :</w:t>
            </w:r>
            <w:r>
              <w:rPr>
                <w:noProof/>
                <w:webHidden/>
              </w:rPr>
              <w:tab/>
            </w:r>
            <w:r>
              <w:rPr>
                <w:noProof/>
                <w:webHidden/>
              </w:rPr>
              <w:fldChar w:fldCharType="begin"/>
            </w:r>
            <w:r>
              <w:rPr>
                <w:noProof/>
                <w:webHidden/>
              </w:rPr>
              <w:instrText xml:space="preserve"> PAGEREF _Toc503715768 \h </w:instrText>
            </w:r>
            <w:r>
              <w:rPr>
                <w:noProof/>
                <w:webHidden/>
              </w:rPr>
            </w:r>
            <w:r>
              <w:rPr>
                <w:noProof/>
                <w:webHidden/>
              </w:rPr>
              <w:fldChar w:fldCharType="separate"/>
            </w:r>
            <w:r>
              <w:rPr>
                <w:noProof/>
                <w:webHidden/>
              </w:rPr>
              <w:t>36</w:t>
            </w:r>
            <w:r>
              <w:rPr>
                <w:noProof/>
                <w:webHidden/>
              </w:rPr>
              <w:fldChar w:fldCharType="end"/>
            </w:r>
          </w:hyperlink>
        </w:p>
        <w:p w14:paraId="7C5BB751" w14:textId="77777777" w:rsidR="002A4B32" w:rsidRDefault="002A4B32">
          <w:pPr>
            <w:pStyle w:val="11"/>
            <w:tabs>
              <w:tab w:val="right" w:leader="dot" w:pos="9017"/>
            </w:tabs>
            <w:rPr>
              <w:rFonts w:eastAsiaTheme="minorEastAsia" w:hAnsiTheme="minorHAnsi" w:cstheme="minorBidi"/>
              <w:b w:val="0"/>
              <w:bCs w:val="0"/>
              <w:noProof/>
              <w:kern w:val="2"/>
            </w:rPr>
          </w:pPr>
          <w:hyperlink r:id="rId48" w:history="1">
            <w:r w:rsidRPr="00447BCE">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_Toc503715769 \h </w:instrText>
            </w:r>
            <w:r>
              <w:rPr>
                <w:noProof/>
                <w:webHidden/>
              </w:rPr>
            </w:r>
            <w:r>
              <w:rPr>
                <w:noProof/>
                <w:webHidden/>
              </w:rPr>
              <w:fldChar w:fldCharType="separate"/>
            </w:r>
            <w:r>
              <w:rPr>
                <w:noProof/>
                <w:webHidden/>
              </w:rPr>
              <w:t>37</w:t>
            </w:r>
            <w:r>
              <w:rPr>
                <w:noProof/>
                <w:webHidden/>
              </w:rPr>
              <w:fldChar w:fldCharType="end"/>
            </w:r>
          </w:hyperlink>
        </w:p>
        <w:p w14:paraId="6594A36D" w14:textId="77777777" w:rsidR="002A4B32" w:rsidRDefault="002A4B32">
          <w:pPr>
            <w:pStyle w:val="31"/>
            <w:tabs>
              <w:tab w:val="right" w:leader="dot" w:pos="9017"/>
            </w:tabs>
            <w:rPr>
              <w:rFonts w:eastAsiaTheme="minorEastAsia" w:hAnsiTheme="minorHAnsi" w:cstheme="minorBidi"/>
              <w:noProof/>
              <w:kern w:val="2"/>
              <w:sz w:val="24"/>
              <w:szCs w:val="24"/>
            </w:rPr>
          </w:pPr>
          <w:hyperlink r:id="rId49" w:history="1">
            <w:r w:rsidRPr="00447BCE">
              <w:rPr>
                <w:rStyle w:val="af7"/>
                <w:noProof/>
              </w:rPr>
              <w:t>Pandas</w:t>
            </w:r>
            <w:r>
              <w:rPr>
                <w:noProof/>
                <w:webHidden/>
              </w:rPr>
              <w:tab/>
            </w:r>
            <w:r>
              <w:rPr>
                <w:noProof/>
                <w:webHidden/>
              </w:rPr>
              <w:fldChar w:fldCharType="begin"/>
            </w:r>
            <w:r>
              <w:rPr>
                <w:noProof/>
                <w:webHidden/>
              </w:rPr>
              <w:instrText xml:space="preserve"> PAGEREF _Toc503715770 \h </w:instrText>
            </w:r>
            <w:r>
              <w:rPr>
                <w:noProof/>
                <w:webHidden/>
              </w:rPr>
            </w:r>
            <w:r>
              <w:rPr>
                <w:noProof/>
                <w:webHidden/>
              </w:rPr>
              <w:fldChar w:fldCharType="separate"/>
            </w:r>
            <w:r>
              <w:rPr>
                <w:noProof/>
                <w:webHidden/>
              </w:rPr>
              <w:t>37</w:t>
            </w:r>
            <w:r>
              <w:rPr>
                <w:noProof/>
                <w:webHidden/>
              </w:rPr>
              <w:fldChar w:fldCharType="end"/>
            </w:r>
          </w:hyperlink>
        </w:p>
        <w:p w14:paraId="124E66E4" w14:textId="77777777" w:rsidR="002A4B32" w:rsidRDefault="002A4B32">
          <w:pPr>
            <w:pStyle w:val="11"/>
            <w:tabs>
              <w:tab w:val="right" w:leader="dot" w:pos="9017"/>
            </w:tabs>
            <w:rPr>
              <w:rFonts w:eastAsiaTheme="minorEastAsia" w:hAnsiTheme="minorHAnsi" w:cstheme="minorBidi"/>
              <w:b w:val="0"/>
              <w:bCs w:val="0"/>
              <w:noProof/>
              <w:kern w:val="2"/>
            </w:rPr>
          </w:pPr>
          <w:hyperlink r:id="rId50" w:history="1">
            <w:r w:rsidRPr="00447BCE">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_Toc503715771 \h </w:instrText>
            </w:r>
            <w:r>
              <w:rPr>
                <w:noProof/>
                <w:webHidden/>
              </w:rPr>
            </w:r>
            <w:r>
              <w:rPr>
                <w:noProof/>
                <w:webHidden/>
              </w:rPr>
              <w:fldChar w:fldCharType="separate"/>
            </w:r>
            <w:r>
              <w:rPr>
                <w:noProof/>
                <w:webHidden/>
              </w:rPr>
              <w:t>37</w:t>
            </w:r>
            <w:r>
              <w:rPr>
                <w:noProof/>
                <w:webHidden/>
              </w:rPr>
              <w:fldChar w:fldCharType="end"/>
            </w:r>
          </w:hyperlink>
        </w:p>
        <w:p w14:paraId="64CDE79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1" w:history="1">
            <w:r w:rsidRPr="00447BCE">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_Toc503715772 \h </w:instrText>
            </w:r>
            <w:r>
              <w:rPr>
                <w:noProof/>
                <w:webHidden/>
              </w:rPr>
            </w:r>
            <w:r>
              <w:rPr>
                <w:noProof/>
                <w:webHidden/>
              </w:rPr>
              <w:fldChar w:fldCharType="separate"/>
            </w:r>
            <w:r>
              <w:rPr>
                <w:noProof/>
                <w:webHidden/>
              </w:rPr>
              <w:t>37</w:t>
            </w:r>
            <w:r>
              <w:rPr>
                <w:noProof/>
                <w:webHidden/>
              </w:rPr>
              <w:fldChar w:fldCharType="end"/>
            </w:r>
          </w:hyperlink>
        </w:p>
        <w:p w14:paraId="4A3A262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2" w:history="1">
            <w:r w:rsidRPr="00447BCE">
              <w:rPr>
                <w:rStyle w:val="af7"/>
                <w:noProof/>
              </w:rPr>
              <w:t>Open file</w:t>
            </w:r>
            <w:r>
              <w:rPr>
                <w:noProof/>
                <w:webHidden/>
              </w:rPr>
              <w:tab/>
            </w:r>
            <w:r>
              <w:rPr>
                <w:noProof/>
                <w:webHidden/>
              </w:rPr>
              <w:fldChar w:fldCharType="begin"/>
            </w:r>
            <w:r>
              <w:rPr>
                <w:noProof/>
                <w:webHidden/>
              </w:rPr>
              <w:instrText xml:space="preserve"> PAGEREF _Toc503715773 \h </w:instrText>
            </w:r>
            <w:r>
              <w:rPr>
                <w:noProof/>
                <w:webHidden/>
              </w:rPr>
            </w:r>
            <w:r>
              <w:rPr>
                <w:noProof/>
                <w:webHidden/>
              </w:rPr>
              <w:fldChar w:fldCharType="separate"/>
            </w:r>
            <w:r>
              <w:rPr>
                <w:noProof/>
                <w:webHidden/>
              </w:rPr>
              <w:t>37</w:t>
            </w:r>
            <w:r>
              <w:rPr>
                <w:noProof/>
                <w:webHidden/>
              </w:rPr>
              <w:fldChar w:fldCharType="end"/>
            </w:r>
          </w:hyperlink>
        </w:p>
        <w:p w14:paraId="33D69D01" w14:textId="77777777" w:rsidR="002A4B32" w:rsidRDefault="002A4B32">
          <w:pPr>
            <w:pStyle w:val="11"/>
            <w:tabs>
              <w:tab w:val="right" w:leader="dot" w:pos="9017"/>
            </w:tabs>
            <w:rPr>
              <w:rFonts w:eastAsiaTheme="minorEastAsia" w:hAnsiTheme="minorHAnsi" w:cstheme="minorBidi"/>
              <w:b w:val="0"/>
              <w:bCs w:val="0"/>
              <w:noProof/>
              <w:kern w:val="2"/>
            </w:rPr>
          </w:pPr>
          <w:hyperlink r:id="rId53" w:history="1">
            <w:r w:rsidRPr="00447BCE">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_Toc503715774 \h </w:instrText>
            </w:r>
            <w:r>
              <w:rPr>
                <w:noProof/>
                <w:webHidden/>
              </w:rPr>
            </w:r>
            <w:r>
              <w:rPr>
                <w:noProof/>
                <w:webHidden/>
              </w:rPr>
              <w:fldChar w:fldCharType="separate"/>
            </w:r>
            <w:r>
              <w:rPr>
                <w:noProof/>
                <w:webHidden/>
              </w:rPr>
              <w:t>38</w:t>
            </w:r>
            <w:r>
              <w:rPr>
                <w:noProof/>
                <w:webHidden/>
              </w:rPr>
              <w:fldChar w:fldCharType="end"/>
            </w:r>
          </w:hyperlink>
        </w:p>
        <w:p w14:paraId="4B520C5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4" w:history="1">
            <w:r w:rsidRPr="00447BCE">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_Toc503715775 \h </w:instrText>
            </w:r>
            <w:r>
              <w:rPr>
                <w:noProof/>
                <w:webHidden/>
              </w:rPr>
            </w:r>
            <w:r>
              <w:rPr>
                <w:noProof/>
                <w:webHidden/>
              </w:rPr>
              <w:fldChar w:fldCharType="separate"/>
            </w:r>
            <w:r>
              <w:rPr>
                <w:noProof/>
                <w:webHidden/>
              </w:rPr>
              <w:t>38</w:t>
            </w:r>
            <w:r>
              <w:rPr>
                <w:noProof/>
                <w:webHidden/>
              </w:rPr>
              <w:fldChar w:fldCharType="end"/>
            </w:r>
          </w:hyperlink>
        </w:p>
        <w:p w14:paraId="25B09C22"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5" w:history="1">
            <w:r w:rsidRPr="00447BCE">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_Toc503715776 \h </w:instrText>
            </w:r>
            <w:r>
              <w:rPr>
                <w:noProof/>
                <w:webHidden/>
              </w:rPr>
            </w:r>
            <w:r>
              <w:rPr>
                <w:noProof/>
                <w:webHidden/>
              </w:rPr>
              <w:fldChar w:fldCharType="separate"/>
            </w:r>
            <w:r>
              <w:rPr>
                <w:noProof/>
                <w:webHidden/>
              </w:rPr>
              <w:t>38</w:t>
            </w:r>
            <w:r>
              <w:rPr>
                <w:noProof/>
                <w:webHidden/>
              </w:rPr>
              <w:fldChar w:fldCharType="end"/>
            </w:r>
          </w:hyperlink>
        </w:p>
        <w:p w14:paraId="03628A1D"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6" w:history="1">
            <w:r w:rsidRPr="00447BCE">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_Toc503715777 \h </w:instrText>
            </w:r>
            <w:r>
              <w:rPr>
                <w:noProof/>
                <w:webHidden/>
              </w:rPr>
            </w:r>
            <w:r>
              <w:rPr>
                <w:noProof/>
                <w:webHidden/>
              </w:rPr>
              <w:fldChar w:fldCharType="separate"/>
            </w:r>
            <w:r>
              <w:rPr>
                <w:noProof/>
                <w:webHidden/>
              </w:rPr>
              <w:t>38</w:t>
            </w:r>
            <w:r>
              <w:rPr>
                <w:noProof/>
                <w:webHidden/>
              </w:rPr>
              <w:fldChar w:fldCharType="end"/>
            </w:r>
          </w:hyperlink>
        </w:p>
        <w:p w14:paraId="76593221" w14:textId="77777777" w:rsidR="002A4B32" w:rsidRDefault="002A4B32">
          <w:pPr>
            <w:pStyle w:val="11"/>
            <w:tabs>
              <w:tab w:val="right" w:leader="dot" w:pos="9017"/>
            </w:tabs>
            <w:rPr>
              <w:rFonts w:eastAsiaTheme="minorEastAsia" w:hAnsiTheme="minorHAnsi" w:cstheme="minorBidi"/>
              <w:b w:val="0"/>
              <w:bCs w:val="0"/>
              <w:noProof/>
              <w:kern w:val="2"/>
            </w:rPr>
          </w:pPr>
          <w:hyperlink r:id="rId57" w:history="1">
            <w:r w:rsidRPr="00447BCE">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_Toc503715778 \h </w:instrText>
            </w:r>
            <w:r>
              <w:rPr>
                <w:noProof/>
                <w:webHidden/>
              </w:rPr>
            </w:r>
            <w:r>
              <w:rPr>
                <w:noProof/>
                <w:webHidden/>
              </w:rPr>
              <w:fldChar w:fldCharType="separate"/>
            </w:r>
            <w:r>
              <w:rPr>
                <w:noProof/>
                <w:webHidden/>
              </w:rPr>
              <w:t>38</w:t>
            </w:r>
            <w:r>
              <w:rPr>
                <w:noProof/>
                <w:webHidden/>
              </w:rPr>
              <w:fldChar w:fldCharType="end"/>
            </w:r>
          </w:hyperlink>
        </w:p>
        <w:p w14:paraId="56E513A6" w14:textId="77777777" w:rsidR="002A4B32" w:rsidRDefault="002A4B32">
          <w:pPr>
            <w:pStyle w:val="11"/>
            <w:tabs>
              <w:tab w:val="right" w:leader="dot" w:pos="9017"/>
            </w:tabs>
            <w:rPr>
              <w:rFonts w:eastAsiaTheme="minorEastAsia" w:hAnsiTheme="minorHAnsi" w:cstheme="minorBidi"/>
              <w:b w:val="0"/>
              <w:bCs w:val="0"/>
              <w:noProof/>
              <w:kern w:val="2"/>
            </w:rPr>
          </w:pPr>
          <w:hyperlink r:id="rId58" w:history="1">
            <w:r w:rsidRPr="00447BCE">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_Toc503715779 \h </w:instrText>
            </w:r>
            <w:r>
              <w:rPr>
                <w:noProof/>
                <w:webHidden/>
              </w:rPr>
            </w:r>
            <w:r>
              <w:rPr>
                <w:noProof/>
                <w:webHidden/>
              </w:rPr>
              <w:fldChar w:fldCharType="separate"/>
            </w:r>
            <w:r>
              <w:rPr>
                <w:noProof/>
                <w:webHidden/>
              </w:rPr>
              <w:t>40</w:t>
            </w:r>
            <w:r>
              <w:rPr>
                <w:noProof/>
                <w:webHidden/>
              </w:rPr>
              <w:fldChar w:fldCharType="end"/>
            </w:r>
          </w:hyperlink>
        </w:p>
        <w:p w14:paraId="2D2FA44B"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9" w:history="1">
            <w:r w:rsidRPr="00447BCE">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_Toc503715780 \h </w:instrText>
            </w:r>
            <w:r>
              <w:rPr>
                <w:noProof/>
                <w:webHidden/>
              </w:rPr>
            </w:r>
            <w:r>
              <w:rPr>
                <w:noProof/>
                <w:webHidden/>
              </w:rPr>
              <w:fldChar w:fldCharType="separate"/>
            </w:r>
            <w:r>
              <w:rPr>
                <w:noProof/>
                <w:webHidden/>
              </w:rPr>
              <w:t>40</w:t>
            </w:r>
            <w:r>
              <w:rPr>
                <w:noProof/>
                <w:webHidden/>
              </w:rPr>
              <w:fldChar w:fldCharType="end"/>
            </w:r>
          </w:hyperlink>
        </w:p>
        <w:p w14:paraId="17BE94A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0" w:history="1">
            <w:r w:rsidRPr="00447BCE">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_Toc503715781 \h </w:instrText>
            </w:r>
            <w:r>
              <w:rPr>
                <w:noProof/>
                <w:webHidden/>
              </w:rPr>
            </w:r>
            <w:r>
              <w:rPr>
                <w:noProof/>
                <w:webHidden/>
              </w:rPr>
              <w:fldChar w:fldCharType="separate"/>
            </w:r>
            <w:r>
              <w:rPr>
                <w:noProof/>
                <w:webHidden/>
              </w:rPr>
              <w:t>40</w:t>
            </w:r>
            <w:r>
              <w:rPr>
                <w:noProof/>
                <w:webHidden/>
              </w:rPr>
              <w:fldChar w:fldCharType="end"/>
            </w:r>
          </w:hyperlink>
        </w:p>
        <w:p w14:paraId="055AC35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1" w:history="1">
            <w:r w:rsidRPr="00447BCE">
              <w:rPr>
                <w:rStyle w:val="af7"/>
                <w:rFonts w:ascii="Helvetica" w:eastAsia="Times New Roman" w:hAnsi="Helvetica"/>
                <w:noProof/>
              </w:rPr>
              <w:t>Mac</w:t>
            </w:r>
            <w:r w:rsidRPr="00447BCE">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_Toc503715782 \h </w:instrText>
            </w:r>
            <w:r>
              <w:rPr>
                <w:noProof/>
                <w:webHidden/>
              </w:rPr>
            </w:r>
            <w:r>
              <w:rPr>
                <w:noProof/>
                <w:webHidden/>
              </w:rPr>
              <w:fldChar w:fldCharType="separate"/>
            </w:r>
            <w:r>
              <w:rPr>
                <w:noProof/>
                <w:webHidden/>
              </w:rPr>
              <w:t>40</w:t>
            </w:r>
            <w:r>
              <w:rPr>
                <w:noProof/>
                <w:webHidden/>
              </w:rPr>
              <w:fldChar w:fldCharType="end"/>
            </w:r>
          </w:hyperlink>
        </w:p>
        <w:p w14:paraId="060471D8" w14:textId="77777777" w:rsidR="002A4B32" w:rsidRDefault="002A4B32">
          <w:pPr>
            <w:pStyle w:val="31"/>
            <w:tabs>
              <w:tab w:val="right" w:leader="dot" w:pos="9017"/>
            </w:tabs>
            <w:rPr>
              <w:rFonts w:eastAsiaTheme="minorEastAsia" w:hAnsiTheme="minorHAnsi" w:cstheme="minorBidi"/>
              <w:noProof/>
              <w:kern w:val="2"/>
              <w:sz w:val="24"/>
              <w:szCs w:val="24"/>
            </w:rPr>
          </w:pPr>
          <w:hyperlink r:id="rId62" w:history="1">
            <w:r w:rsidRPr="00447BCE">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_Toc503715783 \h </w:instrText>
            </w:r>
            <w:r>
              <w:rPr>
                <w:noProof/>
                <w:webHidden/>
              </w:rPr>
            </w:r>
            <w:r>
              <w:rPr>
                <w:noProof/>
                <w:webHidden/>
              </w:rPr>
              <w:fldChar w:fldCharType="separate"/>
            </w:r>
            <w:r>
              <w:rPr>
                <w:noProof/>
                <w:webHidden/>
              </w:rPr>
              <w:t>41</w:t>
            </w:r>
            <w:r>
              <w:rPr>
                <w:noProof/>
                <w:webHidden/>
              </w:rPr>
              <w:fldChar w:fldCharType="end"/>
            </w:r>
          </w:hyperlink>
        </w:p>
        <w:p w14:paraId="7390166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3" w:history="1">
            <w:r w:rsidRPr="00447BCE">
              <w:rPr>
                <w:rStyle w:val="af7"/>
                <w:noProof/>
              </w:rPr>
              <w:t>Finder (Explorer)</w:t>
            </w:r>
            <w:r>
              <w:rPr>
                <w:noProof/>
                <w:webHidden/>
              </w:rPr>
              <w:tab/>
            </w:r>
            <w:r>
              <w:rPr>
                <w:noProof/>
                <w:webHidden/>
              </w:rPr>
              <w:fldChar w:fldCharType="begin"/>
            </w:r>
            <w:r>
              <w:rPr>
                <w:noProof/>
                <w:webHidden/>
              </w:rPr>
              <w:instrText xml:space="preserve"> PAGEREF _Toc503715784 \h </w:instrText>
            </w:r>
            <w:r>
              <w:rPr>
                <w:noProof/>
                <w:webHidden/>
              </w:rPr>
            </w:r>
            <w:r>
              <w:rPr>
                <w:noProof/>
                <w:webHidden/>
              </w:rPr>
              <w:fldChar w:fldCharType="separate"/>
            </w:r>
            <w:r>
              <w:rPr>
                <w:noProof/>
                <w:webHidden/>
              </w:rPr>
              <w:t>42</w:t>
            </w:r>
            <w:r>
              <w:rPr>
                <w:noProof/>
                <w:webHidden/>
              </w:rPr>
              <w:fldChar w:fldCharType="end"/>
            </w:r>
          </w:hyperlink>
        </w:p>
        <w:p w14:paraId="79B84A53"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4" w:history="1">
            <w:r w:rsidRPr="00447BCE">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_Toc503715785 \h </w:instrText>
            </w:r>
            <w:r>
              <w:rPr>
                <w:noProof/>
                <w:webHidden/>
              </w:rPr>
            </w:r>
            <w:r>
              <w:rPr>
                <w:noProof/>
                <w:webHidden/>
              </w:rPr>
              <w:fldChar w:fldCharType="separate"/>
            </w:r>
            <w:r>
              <w:rPr>
                <w:noProof/>
                <w:webHidden/>
              </w:rPr>
              <w:t>42</w:t>
            </w:r>
            <w:r>
              <w:rPr>
                <w:noProof/>
                <w:webHidden/>
              </w:rPr>
              <w:fldChar w:fldCharType="end"/>
            </w:r>
          </w:hyperlink>
        </w:p>
        <w:p w14:paraId="2E085B59" w14:textId="77777777" w:rsidR="002A4B32" w:rsidRDefault="002A4B32">
          <w:pPr>
            <w:pStyle w:val="11"/>
            <w:tabs>
              <w:tab w:val="right" w:leader="dot" w:pos="9017"/>
            </w:tabs>
            <w:rPr>
              <w:rFonts w:eastAsiaTheme="minorEastAsia" w:hAnsiTheme="minorHAnsi" w:cstheme="minorBidi"/>
              <w:b w:val="0"/>
              <w:bCs w:val="0"/>
              <w:noProof/>
              <w:kern w:val="2"/>
            </w:rPr>
          </w:pPr>
          <w:hyperlink r:id="rId65" w:history="1">
            <w:r w:rsidRPr="00447BCE">
              <w:rPr>
                <w:rStyle w:val="af7"/>
                <w:rFonts w:asciiTheme="majorEastAsia" w:hAnsiTheme="majorEastAsia" w:cstheme="majorEastAsia"/>
                <w:noProof/>
              </w:rPr>
              <w:t>Mac</w:t>
            </w:r>
            <w:r w:rsidRPr="00447BCE">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_Toc503715786 \h </w:instrText>
            </w:r>
            <w:r>
              <w:rPr>
                <w:noProof/>
                <w:webHidden/>
              </w:rPr>
            </w:r>
            <w:r>
              <w:rPr>
                <w:noProof/>
                <w:webHidden/>
              </w:rPr>
              <w:fldChar w:fldCharType="separate"/>
            </w:r>
            <w:r>
              <w:rPr>
                <w:noProof/>
                <w:webHidden/>
              </w:rPr>
              <w:t>42</w:t>
            </w:r>
            <w:r>
              <w:rPr>
                <w:noProof/>
                <w:webHidden/>
              </w:rPr>
              <w:fldChar w:fldCharType="end"/>
            </w:r>
          </w:hyperlink>
        </w:p>
        <w:p w14:paraId="11A52F4A"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6" w:history="1">
            <w:r w:rsidRPr="00447BCE">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_Toc503715787 \h </w:instrText>
            </w:r>
            <w:r>
              <w:rPr>
                <w:noProof/>
                <w:webHidden/>
              </w:rPr>
            </w:r>
            <w:r>
              <w:rPr>
                <w:noProof/>
                <w:webHidden/>
              </w:rPr>
              <w:fldChar w:fldCharType="separate"/>
            </w:r>
            <w:r>
              <w:rPr>
                <w:noProof/>
                <w:webHidden/>
              </w:rPr>
              <w:t>42</w:t>
            </w:r>
            <w:r>
              <w:rPr>
                <w:noProof/>
                <w:webHidden/>
              </w:rPr>
              <w:fldChar w:fldCharType="end"/>
            </w:r>
          </w:hyperlink>
        </w:p>
        <w:p w14:paraId="0913E814"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7" w:history="1">
            <w:r w:rsidRPr="00447BCE">
              <w:rPr>
                <w:rStyle w:val="af7"/>
                <w:noProof/>
                <w:lang w:val="en-GB"/>
              </w:rPr>
              <w:t>Basemapインストール方法</w:t>
            </w:r>
            <w:r>
              <w:rPr>
                <w:noProof/>
                <w:webHidden/>
              </w:rPr>
              <w:tab/>
            </w:r>
            <w:r>
              <w:rPr>
                <w:noProof/>
                <w:webHidden/>
              </w:rPr>
              <w:fldChar w:fldCharType="begin"/>
            </w:r>
            <w:r>
              <w:rPr>
                <w:noProof/>
                <w:webHidden/>
              </w:rPr>
              <w:instrText xml:space="preserve"> PAGEREF _Toc503715788 \h </w:instrText>
            </w:r>
            <w:r>
              <w:rPr>
                <w:noProof/>
                <w:webHidden/>
              </w:rPr>
            </w:r>
            <w:r>
              <w:rPr>
                <w:noProof/>
                <w:webHidden/>
              </w:rPr>
              <w:fldChar w:fldCharType="separate"/>
            </w:r>
            <w:r>
              <w:rPr>
                <w:noProof/>
                <w:webHidden/>
              </w:rPr>
              <w:t>42</w:t>
            </w:r>
            <w:r>
              <w:rPr>
                <w:noProof/>
                <w:webHidden/>
              </w:rPr>
              <w:fldChar w:fldCharType="end"/>
            </w:r>
          </w:hyperlink>
        </w:p>
        <w:p w14:paraId="5BBAF199" w14:textId="77777777" w:rsidR="002A4B32" w:rsidRDefault="002A4B32">
          <w:pPr>
            <w:pStyle w:val="11"/>
            <w:tabs>
              <w:tab w:val="right" w:leader="dot" w:pos="9017"/>
            </w:tabs>
            <w:rPr>
              <w:rFonts w:eastAsiaTheme="minorEastAsia" w:hAnsiTheme="minorHAnsi" w:cstheme="minorBidi"/>
              <w:b w:val="0"/>
              <w:bCs w:val="0"/>
              <w:noProof/>
              <w:kern w:val="2"/>
            </w:rPr>
          </w:pPr>
          <w:hyperlink r:id="rId68" w:history="1">
            <w:r w:rsidRPr="00447BCE">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_Toc503715789 \h </w:instrText>
            </w:r>
            <w:r>
              <w:rPr>
                <w:noProof/>
                <w:webHidden/>
              </w:rPr>
            </w:r>
            <w:r>
              <w:rPr>
                <w:noProof/>
                <w:webHidden/>
              </w:rPr>
              <w:fldChar w:fldCharType="separate"/>
            </w:r>
            <w:r>
              <w:rPr>
                <w:noProof/>
                <w:webHidden/>
              </w:rPr>
              <w:t>43</w:t>
            </w:r>
            <w:r>
              <w:rPr>
                <w:noProof/>
                <w:webHidden/>
              </w:rPr>
              <w:fldChar w:fldCharType="end"/>
            </w:r>
          </w:hyperlink>
        </w:p>
        <w:p w14:paraId="2DD36C7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9" w:history="1">
            <w:r w:rsidRPr="00447BCE">
              <w:rPr>
                <w:rStyle w:val="af7"/>
                <w:noProof/>
                <w:lang w:val="en-GB"/>
              </w:rPr>
              <w:t>GitHubの教科書</w:t>
            </w:r>
            <w:r>
              <w:rPr>
                <w:noProof/>
                <w:webHidden/>
              </w:rPr>
              <w:tab/>
            </w:r>
            <w:r>
              <w:rPr>
                <w:noProof/>
                <w:webHidden/>
              </w:rPr>
              <w:fldChar w:fldCharType="begin"/>
            </w:r>
            <w:r>
              <w:rPr>
                <w:noProof/>
                <w:webHidden/>
              </w:rPr>
              <w:instrText xml:space="preserve"> PAGEREF _Toc503715790 \h </w:instrText>
            </w:r>
            <w:r>
              <w:rPr>
                <w:noProof/>
                <w:webHidden/>
              </w:rPr>
            </w:r>
            <w:r>
              <w:rPr>
                <w:noProof/>
                <w:webHidden/>
              </w:rPr>
              <w:fldChar w:fldCharType="separate"/>
            </w:r>
            <w:r>
              <w:rPr>
                <w:noProof/>
                <w:webHidden/>
              </w:rPr>
              <w:t>43</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3715729"/>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w:t>
            </w:r>
            <w:proofErr w:type="gramStart"/>
            <w:r>
              <w:rPr>
                <w:rFonts w:hint="eastAsia"/>
              </w:rPr>
              <w:t>ん</w:t>
            </w:r>
            <w:proofErr w:type="gramEnd"/>
            <w:r>
              <w:rPr>
                <w:rFonts w:hint="eastAsia"/>
              </w:rPr>
              <w:t>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”.DS_Store”</w:t>
            </w:r>
            <w:r>
              <w:rPr>
                <w:rFonts w:hint="eastAsia"/>
              </w:rPr>
              <w:t>って見に覚えがない。何</w:t>
            </w:r>
            <w:proofErr w:type="gramStart"/>
            <w:r>
              <w:rPr>
                <w:rFonts w:hint="eastAsia"/>
              </w:rPr>
              <w:t>だ</w:t>
            </w:r>
            <w:proofErr w:type="gramEnd"/>
            <w:r>
              <w:rPr>
                <w:rFonts w:hint="eastAsia"/>
              </w:rPr>
              <w:t>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71">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w:t>
            </w:r>
            <w:proofErr w:type="gramStart"/>
            <w:r>
              <w:rPr>
                <w:rFonts w:hint="eastAsia"/>
              </w:rPr>
              <w:t>ん</w:t>
            </w:r>
            <w:proofErr w:type="gramEnd"/>
            <w:r>
              <w:rPr>
                <w:rFonts w:hint="eastAsia"/>
              </w:rPr>
              <w:t>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72">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73">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75">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r>
              <w:t>github</w:t>
            </w:r>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3715730"/>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proofErr w:type="gramStart"/>
            <w:r>
              <w:rPr>
                <w:rFonts w:hint="eastAsia"/>
              </w:rPr>
              <w:t>が</w:t>
            </w:r>
            <w:proofErr w:type="gramEnd"/>
            <w:r>
              <w:rPr>
                <w:rFonts w:hint="eastAsia"/>
              </w:rPr>
              <w:t>コミットメッセージ</w:t>
            </w:r>
            <w:proofErr w:type="gramStart"/>
            <w:r>
              <w:rPr>
                <w:rFonts w:hint="eastAsia"/>
              </w:rPr>
              <w:t>が</w:t>
            </w:r>
            <w:proofErr w:type="gramEnd"/>
            <w:r>
              <w:rPr>
                <w:rFonts w:hint="eastAsia"/>
              </w:rPr>
              <w:t>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t>
            </w:r>
            <w:proofErr w:type="gramStart"/>
            <w:r>
              <w:t>w</w:t>
            </w:r>
            <w:proofErr w:type="gramEnd"/>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80" w:history="1">
              <w:r w:rsidR="00FA10F4" w:rsidRPr="009B5603">
                <w:rPr>
                  <w:rStyle w:val="af7"/>
                </w:rPr>
                <w:t>https://qiita.com/ma_me/items/f944101c97a4d0e4a842</w:t>
              </w:r>
            </w:hyperlink>
          </w:p>
          <w:p w14:paraId="650DC4AF" w14:textId="41A634D7" w:rsidR="00687432" w:rsidRDefault="001D6AE7" w:rsidP="00DC7005">
            <w:hyperlink r:id="rId81"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3715731"/>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git config --global user.name "John Doe"</w:t>
                  </w:r>
                </w:p>
                <w:p w14:paraId="79F7250A" w14:textId="2E510C78" w:rsidR="0089609D" w:rsidRDefault="0089609D" w:rsidP="0089609D">
                  <w:r>
                    <w:t xml:space="preserve">$ git config --global </w:t>
                  </w:r>
                  <w:proofErr w:type="gramStart"/>
                  <w:r>
                    <w:t>user.email</w:t>
                  </w:r>
                  <w:proofErr w:type="gramEnd"/>
                  <w:r>
                    <w:t xml:space="preserve">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82"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3715732"/>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84"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3715733"/>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85"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pPr>
      <w:bookmarkStart w:id="5" w:name="_Toc503715734"/>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w:t>
            </w:r>
            <w:proofErr w:type="gramStart"/>
            <w:r>
              <w:t>されたり</w:t>
            </w:r>
            <w:proofErr w:type="gramEnd"/>
            <w:r>
              <w:t>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git add filepattern ファイル名を直接指定</w:t>
            </w:r>
            <w:proofErr w:type="gramStart"/>
            <w:r>
              <w:t>したり</w:t>
            </w:r>
            <w:proofErr w:type="gramEnd"/>
            <w:r>
              <w:t>、*.rbのようにワイルドカードを使って該当するファイルを全てインデックスに上げることができる。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86"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3715735"/>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87"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3715736"/>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88">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1D6093CE" w14:textId="77777777" w:rsidR="00F264E2" w:rsidRDefault="00F264E2"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3715737"/>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3715738"/>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lastRenderedPageBreak/>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91">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92">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3715739"/>
      <w:r>
        <w:t>Conflict</w:t>
      </w:r>
      <w:bookmarkEnd w:id="10"/>
    </w:p>
    <w:p w14:paraId="615BA418" w14:textId="13B323C8" w:rsidR="00E12EE2" w:rsidRDefault="00E12EE2" w:rsidP="00283C17">
      <w:pPr>
        <w:pStyle w:val="2"/>
      </w:pPr>
      <w:bookmarkStart w:id="11" w:name="_Toc503715740"/>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93">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3715741"/>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lastRenderedPageBreak/>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r w:rsidR="0012308B">
              <w:t>diffstat</w:t>
            </w:r>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94">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96"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--pretty=oneline</w:t>
            </w:r>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r>
              <w:t>Oneline,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oneline</w:t>
            </w:r>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AuthorDate: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CommitDate: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3715742"/>
      <w:r>
        <w:t>g</w:t>
      </w:r>
      <w:r w:rsidR="009E3ABB">
        <w:t xml:space="preserve">it </w:t>
      </w:r>
      <w:proofErr w:type="gramStart"/>
      <w:r w:rsidR="009E3ABB">
        <w:t>pull</w:t>
      </w:r>
      <w:r w:rsidR="007A5DB2">
        <w:t xml:space="preserve"> :</w:t>
      </w:r>
      <w:proofErr w:type="gramEnd"/>
      <w:r w:rsidR="007A5DB2">
        <w:t xml:space="preserve">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98" w:history="1">
              <w:r w:rsidRPr="00F574A3">
                <w:rPr>
                  <w:rStyle w:val="af7"/>
                </w:rPr>
                <w:t>https://qiita.com/osamu1203/items/cb94ef9da02e1ec3e921</w:t>
              </w:r>
            </w:hyperlink>
          </w:p>
          <w:p w14:paraId="7D2A9743" w14:textId="7ACC850E" w:rsidR="0074422D" w:rsidRDefault="0074422D" w:rsidP="0030473C">
            <w:hyperlink r:id="rId99"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3715743"/>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lastRenderedPageBreak/>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3715744"/>
      <w:proofErr w:type="gramStart"/>
      <w:r>
        <w:t>.</w:t>
      </w:r>
      <w:proofErr w:type="gramEnd"/>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proofErr w:type="gramStart"/>
            <w:r>
              <w:t>.</w:t>
            </w:r>
            <w:proofErr w:type="gramEnd"/>
            <w:r>
              <w:t>DS_Store</w:t>
            </w:r>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.gitignore</w:t>
            </w:r>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10EAE41E" w14:textId="1E3DFB23" w:rsidR="00DF480F" w:rsidRDefault="00DF480F" w:rsidP="00283C17">
      <w:pPr>
        <w:pStyle w:val="2"/>
        <w:rPr>
          <w:rFonts w:hint="eastAsia"/>
        </w:rPr>
      </w:pPr>
      <w:bookmarkStart w:id="16" w:name="_Toc503715745"/>
      <w:r>
        <w:t>Sourcetree</w:t>
      </w:r>
      <w:bookmarkEnd w:id="16"/>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01"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17" w:name="_Toc503715746"/>
            <w:r>
              <w:t>Instrall Sourcetree</w:t>
            </w:r>
            <w:bookmarkEnd w:id="17"/>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w:t>
            </w:r>
            <w:r>
              <w:rPr>
                <w:rFonts w:hint="eastAsia"/>
              </w:rPr>
              <w:lastRenderedPageBreak/>
              <w:t>を選択したところ、</w:t>
            </w:r>
            <w:r>
              <w:t>Google</w:t>
            </w:r>
            <w:r>
              <w:rPr>
                <w:rFonts w:hint="eastAsia"/>
              </w:rPr>
              <w:t>アカウントが選択出来たので、それを選択したら、自動的にAtlassianアカウントが生成された。（その際、組織名は、適当につけた。）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lastRenderedPageBreak/>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hyperlink r:id="rId108"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lastRenderedPageBreak/>
              <w:t>ほどなく、クローンが完了して、下記のような画面が表示された。上手く行ったようだ。これを使いこなせば、</w:t>
            </w:r>
            <w:r>
              <w:t>git</w:t>
            </w:r>
            <w:proofErr w:type="gramStart"/>
            <w:r>
              <w:rPr>
                <w:rFonts w:hint="eastAsia"/>
              </w:rPr>
              <w:t>を</w:t>
            </w:r>
            <w:proofErr w:type="gramEnd"/>
            <w:r>
              <w:rPr>
                <w:rFonts w:hint="eastAsia"/>
              </w:rPr>
              <w:t>コマンドライン</w:t>
            </w:r>
            <w:proofErr w:type="gramStart"/>
            <w:r>
              <w:rPr>
                <w:rFonts w:hint="eastAsia"/>
              </w:rPr>
              <w:t>を</w:t>
            </w:r>
            <w:proofErr w:type="gramEnd"/>
            <w:r>
              <w:rPr>
                <w:rFonts w:hint="eastAsia"/>
              </w:rPr>
              <w:t>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11"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r w:rsidRPr="00EA0C79">
              <w:t>SourceTree（使い方編）</w:t>
            </w:r>
            <w:hyperlink r:id="rId112" w:history="1">
              <w:r w:rsidRPr="009B5603">
                <w:rPr>
                  <w:rStyle w:val="af7"/>
                </w:rPr>
                <w:t>https://qiita.com/naoki85/items/c7660d70347e9e70b201</w:t>
              </w:r>
            </w:hyperlink>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18" w:name="_Toc503715747"/>
            <w:r>
              <w:rPr>
                <w:i w:val="0"/>
              </w:rPr>
              <w:lastRenderedPageBreak/>
              <w:t>Sourcetree</w:t>
            </w:r>
            <w:r>
              <w:rPr>
                <w:rFonts w:hint="eastAsia"/>
                <w:i w:val="0"/>
              </w:rPr>
              <w:t>での</w:t>
            </w:r>
            <w:r>
              <w:rPr>
                <w:i w:val="0"/>
              </w:rPr>
              <w:t>SSH</w:t>
            </w:r>
            <w:r>
              <w:rPr>
                <w:rFonts w:hint="eastAsia"/>
                <w:i w:val="0"/>
              </w:rPr>
              <w:t>認証方法</w:t>
            </w:r>
            <w:bookmarkEnd w:id="18"/>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13">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lastRenderedPageBreak/>
              <w:t>２．</w:t>
            </w:r>
            <w:r>
              <w:t xml:space="preserve">ls –al ~/.ssh/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r>
              <w:t xml:space="preserve">pbcopy &lt; ~/.ssh/id_rsa.pub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r>
              <w:t xml:space="preserve">ssh –T </w:t>
            </w:r>
            <w:hyperlink r:id="rId114"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19" w:name="_Toc503715748"/>
            <w:r>
              <w:rPr>
                <w:rFonts w:hint="eastAsia"/>
              </w:rPr>
              <w:lastRenderedPageBreak/>
              <w:t>ファイルを</w:t>
            </w:r>
            <w:r>
              <w:t>staging</w:t>
            </w:r>
            <w:r>
              <w:rPr>
                <w:rFonts w:hint="eastAsia"/>
              </w:rPr>
              <w:t>にする方法</w:t>
            </w:r>
            <w:bookmarkEnd w:id="19"/>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~$thub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24">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25">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26">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27">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r>
        <w:t>git</w:t>
      </w:r>
      <w:r>
        <w:rPr>
          <w:rFonts w:hint="eastAsia"/>
        </w:rPr>
        <w:t>のフローモデル</w:t>
      </w:r>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github</w:t>
            </w:r>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29"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30"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20" w:name="_Toc503715749"/>
      <w:r w:rsidRPr="005B5A8E">
        <w:t>Github</w:t>
      </w:r>
      <w:bookmarkEnd w:id="20"/>
    </w:p>
    <w:p w14:paraId="6F769FAB" w14:textId="654C71B0" w:rsidR="00ED4088" w:rsidRDefault="001D6AE7" w:rsidP="000F5971">
      <w:pPr>
        <w:ind w:firstLine="720"/>
      </w:pPr>
      <w:hyperlink r:id="rId131"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33">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34">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21" w:name="_Toc503715750"/>
      <w:r>
        <w:rPr>
          <w:rFonts w:asciiTheme="majorEastAsia" w:hAnsiTheme="majorEastAsia" w:cstheme="majorEastAsia"/>
        </w:rPr>
        <w:t>Setting</w:t>
      </w:r>
      <w:bookmarkEnd w:id="21"/>
    </w:p>
    <w:p w14:paraId="06C4E61E" w14:textId="77777777" w:rsidR="007821D7" w:rsidRDefault="007821D7" w:rsidP="007821D7">
      <w:pPr>
        <w:pStyle w:val="2"/>
        <w:rPr>
          <w:rFonts w:asciiTheme="majorEastAsia" w:hAnsiTheme="majorEastAsia" w:cstheme="majorEastAsia" w:hint="eastAsia"/>
        </w:rPr>
      </w:pPr>
      <w:bookmarkStart w:id="22" w:name="_Toc503715751"/>
      <w:r>
        <w:rPr>
          <w:rFonts w:asciiTheme="majorEastAsia" w:hAnsiTheme="majorEastAsia" w:cstheme="majorEastAsia"/>
        </w:rPr>
        <w:t>How to use Github</w:t>
      </w:r>
      <w:bookmarkEnd w:id="22"/>
    </w:p>
    <w:p w14:paraId="433D8E06" w14:textId="290A2BBD" w:rsidR="00191113" w:rsidRDefault="00191113" w:rsidP="007821D7">
      <w:pPr>
        <w:pStyle w:val="2"/>
        <w:rPr>
          <w:rFonts w:asciiTheme="majorEastAsia" w:hAnsiTheme="majorEastAsia" w:cstheme="majorEastAsia" w:hint="eastAsia"/>
        </w:rPr>
      </w:pPr>
      <w:bookmarkStart w:id="23" w:name="_Toc503715752"/>
      <w:r>
        <w:rPr>
          <w:rFonts w:asciiTheme="majorEastAsia" w:hAnsiTheme="majorEastAsia" w:cstheme="majorEastAsia"/>
        </w:rPr>
        <w:t>Markdown</w:t>
      </w:r>
      <w:r>
        <w:rPr>
          <w:rFonts w:asciiTheme="majorEastAsia" w:hAnsiTheme="majorEastAsia" w:cstheme="majorEastAsia" w:hint="eastAsia"/>
        </w:rPr>
        <w:t>記法</w:t>
      </w:r>
      <w:bookmarkEnd w:id="23"/>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35"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36"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37"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24" w:name="_Toc503715753"/>
      <w:r>
        <w:rPr>
          <w:rFonts w:asciiTheme="majorEastAsia" w:hAnsiTheme="majorEastAsia" w:cstheme="majorEastAsia"/>
        </w:rPr>
        <w:t xml:space="preserve">Wiki / Issue / </w:t>
      </w:r>
      <w:r w:rsidR="006D4ED5">
        <w:rPr>
          <w:rFonts w:asciiTheme="majorEastAsia" w:hAnsiTheme="majorEastAsia" w:cstheme="majorEastAsia"/>
        </w:rPr>
        <w:t>README</w:t>
      </w:r>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bookmarkEnd w:id="24"/>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25" w:name="_Toc503715754"/>
      <w:r>
        <w:rPr>
          <w:rFonts w:asciiTheme="majorEastAsia" w:hAnsiTheme="majorEastAsia" w:cstheme="majorEastAsia"/>
        </w:rPr>
        <w:t>Raw / Blame/ History</w:t>
      </w:r>
      <w:bookmarkStart w:id="26" w:name="_GoBack"/>
      <w:bookmarkEnd w:id="25"/>
      <w:bookmarkEnd w:id="26"/>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27" w:name="_Toc503715755"/>
      <w:r>
        <w:t>Label, Issue, Milestones</w:t>
      </w:r>
      <w:bookmarkEnd w:id="27"/>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proofErr w:type="gramStart"/>
            <w:r>
              <w:rPr>
                <w:rFonts w:hint="eastAsia"/>
              </w:rPr>
              <w:t>。。。</w:t>
            </w:r>
            <w:proofErr w:type="gramEnd"/>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42"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28" w:name="_Toc503715756"/>
      <w:r>
        <w:rPr>
          <w:rFonts w:asciiTheme="majorEastAsia" w:hAnsiTheme="majorEastAsia" w:cstheme="majorEastAsia"/>
        </w:rPr>
        <w:t>Gist</w:t>
      </w:r>
      <w:bookmarkEnd w:id="28"/>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29" w:name="_Toc503715757"/>
      <w:r>
        <w:rPr>
          <w:rFonts w:asciiTheme="majorEastAsia" w:hAnsiTheme="majorEastAsia" w:cstheme="majorEastAsia" w:hint="eastAsia"/>
        </w:rPr>
        <w:t>フォーク</w:t>
      </w:r>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43"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r>
        <w:rPr>
          <w:rFonts w:asciiTheme="majorEastAsia" w:hAnsiTheme="majorEastAsia" w:cstheme="majorEastAsia"/>
        </w:rPr>
        <w:t>Help</w:t>
      </w:r>
      <w:bookmarkEnd w:id="29"/>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44">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4ABCCFF6" w14:textId="77777777" w:rsidR="007821D7" w:rsidRDefault="007821D7" w:rsidP="007821D7">
      <w:pPr>
        <w:pStyle w:val="1"/>
        <w:rPr>
          <w:rFonts w:asciiTheme="majorEastAsia" w:hAnsiTheme="majorEastAsia" w:cstheme="majorEastAsia"/>
        </w:rPr>
      </w:pPr>
      <w:bookmarkStart w:id="30" w:name="_Toc503715758"/>
      <w:r>
        <w:rPr>
          <w:rFonts w:asciiTheme="majorEastAsia" w:hAnsiTheme="majorEastAsia" w:cstheme="majorEastAsia"/>
        </w:rPr>
        <w:t>Python</w:t>
      </w:r>
      <w:bookmarkEnd w:id="30"/>
    </w:p>
    <w:p w14:paraId="7A3B4D82" w14:textId="50197D45" w:rsidR="00705F56" w:rsidRDefault="00705F56" w:rsidP="00705F56">
      <w:pPr>
        <w:pStyle w:val="2"/>
        <w:rPr>
          <w:rFonts w:asciiTheme="majorEastAsia" w:hAnsiTheme="majorEastAsia" w:cstheme="majorEastAsia" w:hint="eastAsia"/>
        </w:rPr>
      </w:pPr>
      <w:bookmarkStart w:id="31" w:name="_Toc503715759"/>
      <w:r>
        <w:rPr>
          <w:rFonts w:asciiTheme="majorEastAsia" w:hAnsiTheme="majorEastAsia" w:cstheme="majorEastAsia" w:hint="eastAsia"/>
        </w:rPr>
        <w:t>事例紹介</w:t>
      </w:r>
      <w:bookmarkEnd w:id="31"/>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32" w:name="_Toc503715760"/>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32"/>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import ulmo</w:t>
                  </w:r>
                </w:p>
                <w:p w14:paraId="5BC24F2F" w14:textId="77777777" w:rsidR="008F7403" w:rsidRDefault="008F7403" w:rsidP="008F7403">
                  <w:r>
                    <w:t>import pandas</w:t>
                  </w:r>
                </w:p>
                <w:p w14:paraId="48649943" w14:textId="77777777" w:rsidR="008F7403" w:rsidRDefault="008F7403" w:rsidP="008F7403">
                  <w:r>
                    <w:t>import pandas as pd</w:t>
                  </w:r>
                </w:p>
                <w:p w14:paraId="56587B5A" w14:textId="77777777" w:rsidR="008F7403" w:rsidRDefault="008F7403" w:rsidP="008F7403">
                  <w:r>
                    <w:t>import seaborn as sns</w:t>
                  </w:r>
                </w:p>
                <w:p w14:paraId="1B8107A3" w14:textId="77777777" w:rsidR="008F7403" w:rsidRDefault="008F7403" w:rsidP="008F7403">
                  <w:r>
                    <w:t xml:space="preserve">import </w:t>
                  </w:r>
                  <w:proofErr w:type="gramStart"/>
                  <w:r>
                    <w:t>matplotlib.pyplot</w:t>
                  </w:r>
                  <w:proofErr w:type="gramEnd"/>
                  <w:r>
                    <w:t xml:space="preserve"> as plt</w:t>
                  </w:r>
                </w:p>
                <w:p w14:paraId="400EA6D2" w14:textId="77777777" w:rsidR="008F7403" w:rsidRDefault="008F7403" w:rsidP="008F7403">
                  <w:r>
                    <w:t>st =ulmo.ncdc.ghcn_daily.get_</w:t>
                  </w:r>
                  <w:proofErr w:type="gramStart"/>
                  <w:r>
                    <w:t>stations(</w:t>
                  </w:r>
                  <w:proofErr w:type="gramEnd"/>
                  <w:r>
                    <w:t>country='JA', as_dataframe = True)</w:t>
                  </w:r>
                </w:p>
                <w:p w14:paraId="0A3FD23F" w14:textId="0D229F62" w:rsidR="008F7403" w:rsidRDefault="008F7403" w:rsidP="008F7403">
                  <w:r>
                    <w:t>st[</w:t>
                  </w:r>
                  <w:proofErr w:type="gramStart"/>
                  <w:r>
                    <w:t>st.name.str.contains</w:t>
                  </w:r>
                  <w:proofErr w:type="gramEnd"/>
                  <w:r>
                    <w:t>('TOKYO')]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t>data = ulmo.ncdc.ghcn_daily.get_</w:t>
                  </w:r>
                  <w:proofErr w:type="gramStart"/>
                  <w:r w:rsidRPr="00CF0FC8">
                    <w:t>data(</w:t>
                  </w:r>
                  <w:proofErr w:type="gramEnd"/>
                  <w:r w:rsidRPr="00CF0FC8">
                    <w:t>'JA000047662', as_dataframe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147">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w:t>
                  </w:r>
                  <w:proofErr w:type="gramStart"/>
                  <w:r>
                    <w:t>].copy</w:t>
                  </w:r>
                  <w:proofErr w:type="gramEnd"/>
                  <w:r>
                    <w:t>()</w:t>
                  </w:r>
                </w:p>
                <w:p w14:paraId="028A949D" w14:textId="77777777" w:rsidR="00473D23" w:rsidRDefault="00473D23" w:rsidP="00473D23">
                  <w:r>
                    <w:t>tm.value = tm.value/10.0</w:t>
                  </w:r>
                </w:p>
                <w:p w14:paraId="56A38571" w14:textId="1973F393" w:rsidR="00473D23" w:rsidRDefault="00473D23" w:rsidP="00473D23">
                  <w:r>
                    <w:lastRenderedPageBreak/>
                    <w:t>tm['value'</w:t>
                  </w:r>
                  <w:proofErr w:type="gramStart"/>
                  <w:r>
                    <w:t>].plot</w:t>
                  </w:r>
                  <w:proofErr w:type="gramEnd"/>
                  <w:r>
                    <w: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148">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proofErr w:type="gramStart"/>
                  <w:r w:rsidRPr="002C7AAB">
                    <w:t>plt.show</w:t>
                  </w:r>
                  <w:proofErr w:type="gramEnd"/>
                  <w:r w:rsidRPr="002C7AAB">
                    <w:t>()</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50">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t>以上、色々と</w:t>
            </w:r>
            <w:proofErr w:type="gramStart"/>
            <w:r>
              <w:rPr>
                <w:rFonts w:hint="eastAsia"/>
              </w:rPr>
              <w:t>せ</w:t>
            </w:r>
            <w:proofErr w:type="gramEnd"/>
            <w:r>
              <w:rPr>
                <w:rFonts w:hint="eastAsia"/>
              </w:rPr>
              <w:t>つめいしたけれども、結局、東京の気象情報データを取得して、最高気温をグラフに出力するために記述したコードは１２行だけ。Pythonって</w:t>
            </w:r>
            <w:proofErr w:type="gramStart"/>
            <w:r>
              <w:rPr>
                <w:rFonts w:hint="eastAsia"/>
              </w:rPr>
              <w:t>すごい</w:t>
            </w:r>
            <w:proofErr w:type="gramEnd"/>
            <w:r>
              <w:rPr>
                <w:rFonts w:hint="eastAsia"/>
              </w:rPr>
              <w:t>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import ulmo</w:t>
                  </w:r>
                </w:p>
                <w:p w14:paraId="29759EBD" w14:textId="77777777" w:rsidR="00881F1A" w:rsidRDefault="00881F1A" w:rsidP="00881F1A">
                  <w:r>
                    <w:t>import pandas</w:t>
                  </w:r>
                </w:p>
                <w:p w14:paraId="205781DE" w14:textId="77777777" w:rsidR="00881F1A" w:rsidRDefault="00881F1A" w:rsidP="00881F1A">
                  <w:r>
                    <w:t>import pandas as pd</w:t>
                  </w:r>
                </w:p>
                <w:p w14:paraId="581DE6E2" w14:textId="77777777" w:rsidR="00881F1A" w:rsidRDefault="00881F1A" w:rsidP="00881F1A">
                  <w:r>
                    <w:t>import seaborn as sns</w:t>
                  </w:r>
                </w:p>
                <w:p w14:paraId="0E2F3FA6" w14:textId="77777777" w:rsidR="00881F1A" w:rsidRDefault="00881F1A" w:rsidP="00881F1A">
                  <w:r>
                    <w:t xml:space="preserve">import </w:t>
                  </w:r>
                  <w:proofErr w:type="gramStart"/>
                  <w:r>
                    <w:t>matplotlib.pyplot</w:t>
                  </w:r>
                  <w:proofErr w:type="gramEnd"/>
                  <w:r>
                    <w:t xml:space="preserve"> as plt</w:t>
                  </w:r>
                </w:p>
                <w:p w14:paraId="45A98B16" w14:textId="77777777" w:rsidR="00881F1A" w:rsidRDefault="00881F1A" w:rsidP="00881F1A">
                  <w:r>
                    <w:t>st =ulmo.ncdc.ghcn_daily.get_</w:t>
                  </w:r>
                  <w:proofErr w:type="gramStart"/>
                  <w:r>
                    <w:t>stations(</w:t>
                  </w:r>
                  <w:proofErr w:type="gramEnd"/>
                  <w:r>
                    <w:t>country='JA', as_dataframe = True)</w:t>
                  </w:r>
                </w:p>
                <w:p w14:paraId="1449A549" w14:textId="77777777" w:rsidR="00881F1A" w:rsidRDefault="00881F1A" w:rsidP="00881F1A">
                  <w:r>
                    <w:t>st[</w:t>
                  </w:r>
                  <w:proofErr w:type="gramStart"/>
                  <w:r>
                    <w:t>st.name.str.contains</w:t>
                  </w:r>
                  <w:proofErr w:type="gramEnd"/>
                  <w:r>
                    <w:t>('TOKYO')]</w:t>
                  </w:r>
                </w:p>
                <w:p w14:paraId="68569046" w14:textId="77777777" w:rsidR="00881F1A" w:rsidRDefault="00881F1A" w:rsidP="00881F1A">
                  <w:r>
                    <w:t>data = ulmo.ncdc.ghcn_daily.get_</w:t>
                  </w:r>
                  <w:proofErr w:type="gramStart"/>
                  <w:r>
                    <w:t>data(</w:t>
                  </w:r>
                  <w:proofErr w:type="gramEnd"/>
                  <w:r>
                    <w:t>'JA000047662', as_dataframe = True)</w:t>
                  </w:r>
                </w:p>
                <w:p w14:paraId="5BE9B474" w14:textId="77777777" w:rsidR="00881F1A" w:rsidRDefault="00881F1A" w:rsidP="00881F1A">
                  <w:r>
                    <w:t>tm = data['TMAX'</w:t>
                  </w:r>
                  <w:proofErr w:type="gramStart"/>
                  <w:r>
                    <w:t>].copy</w:t>
                  </w:r>
                  <w:proofErr w:type="gramEnd"/>
                  <w:r>
                    <w:t>()</w:t>
                  </w:r>
                </w:p>
                <w:p w14:paraId="2FBCBCFA" w14:textId="77777777" w:rsidR="00881F1A" w:rsidRDefault="00881F1A" w:rsidP="00881F1A">
                  <w:r>
                    <w:t>tm.value = tm.value/10.0</w:t>
                  </w:r>
                </w:p>
                <w:p w14:paraId="76AA9FCE" w14:textId="77777777" w:rsidR="00881F1A" w:rsidRDefault="00881F1A" w:rsidP="00881F1A">
                  <w:r>
                    <w:t>tm['value'</w:t>
                  </w:r>
                  <w:proofErr w:type="gramStart"/>
                  <w:r>
                    <w:t>].plot</w:t>
                  </w:r>
                  <w:proofErr w:type="gramEnd"/>
                  <w:r>
                    <w:t>()</w:t>
                  </w:r>
                </w:p>
                <w:p w14:paraId="3B694D8E" w14:textId="0AC18BA3" w:rsidR="00881F1A" w:rsidRDefault="00881F1A" w:rsidP="00881F1A">
                  <w:proofErr w:type="gramStart"/>
                  <w:r>
                    <w:t>plt.show</w:t>
                  </w:r>
                  <w:proofErr w:type="gramEnd"/>
                  <w:r>
                    <w:t>()</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152" w:history="1">
              <w:r w:rsidR="008E5997" w:rsidRPr="009B5603">
                <w:rPr>
                  <w:rStyle w:val="af7"/>
                </w:rPr>
                <w:t>https://pycon.jp/2016/ja/schedule/presentation/72/</w:t>
              </w:r>
            </w:hyperlink>
          </w:p>
          <w:p w14:paraId="179014F3" w14:textId="237AC39D" w:rsidR="008E506C" w:rsidRDefault="001D6AE7" w:rsidP="00D2739D">
            <w:hyperlink r:id="rId153"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33" w:name="_Toc503715761"/>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33"/>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r>
              <w:t>obspy</w:t>
            </w:r>
            <w:r>
              <w:rPr>
                <w:rFonts w:hint="eastAsia"/>
              </w:rPr>
              <w:t>をインストール。</w:t>
            </w:r>
          </w:p>
          <w:p w14:paraId="03F615B3" w14:textId="77777777" w:rsidR="00074028" w:rsidRDefault="00074028" w:rsidP="00E8694A"/>
          <w:p w14:paraId="12AB24BC" w14:textId="68728034"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r>
              <w:rPr>
                <w:rStyle w:val="s1"/>
              </w:rPr>
              <w:t>Basemap nor Cartopy</w:t>
            </w:r>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r>
              <w:t>Basemap</w:t>
            </w:r>
            <w:proofErr w:type="gramStart"/>
            <w:r>
              <w:rPr>
                <w:rFonts w:hint="eastAsia"/>
              </w:rPr>
              <w:t>を</w:t>
            </w:r>
            <w:proofErr w:type="gramEnd"/>
            <w:r>
              <w:t>wget</w:t>
            </w:r>
            <w:proofErr w:type="gramStart"/>
            <w:r>
              <w:rPr>
                <w:rFonts w:hint="eastAsia"/>
              </w:rPr>
              <w:t>を</w:t>
            </w:r>
            <w:proofErr w:type="gramEnd"/>
            <w:r>
              <w:rPr>
                <w:rFonts w:hint="eastAsia"/>
              </w:rPr>
              <w:t>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import obspy</w:t>
                  </w:r>
                </w:p>
                <w:p w14:paraId="68246947" w14:textId="77777777" w:rsidR="00094B46" w:rsidRDefault="00094B46" w:rsidP="00094B46">
                  <w:r>
                    <w:t xml:space="preserve">from </w:t>
                  </w:r>
                  <w:proofErr w:type="gramStart"/>
                  <w:r>
                    <w:t>obspy.clients</w:t>
                  </w:r>
                  <w:proofErr w:type="gramEnd"/>
                  <w:r>
                    <w:t>.fdsn import Client</w:t>
                  </w:r>
                </w:p>
                <w:p w14:paraId="57E7C8B2" w14:textId="77777777" w:rsidR="00094B46" w:rsidRDefault="00094B46" w:rsidP="00094B46">
                  <w:r>
                    <w:t>client = Client("IRIS")</w:t>
                  </w:r>
                </w:p>
                <w:p w14:paraId="720B30D3" w14:textId="77777777" w:rsidR="00094B46" w:rsidRDefault="00094B46" w:rsidP="00094B46">
                  <w:r>
                    <w:t xml:space="preserve">starttime = </w:t>
                  </w:r>
                  <w:proofErr w:type="gramStart"/>
                  <w:r>
                    <w:t>obspy.UTCDateTime</w:t>
                  </w:r>
                  <w:proofErr w:type="gramEnd"/>
                  <w:r>
                    <w:t>(2011,3,10)</w:t>
                  </w:r>
                </w:p>
                <w:p w14:paraId="325CF887" w14:textId="77777777" w:rsidR="00094B46" w:rsidRDefault="00094B46" w:rsidP="00094B46">
                  <w:r>
                    <w:t xml:space="preserve">endtime = </w:t>
                  </w:r>
                  <w:proofErr w:type="gramStart"/>
                  <w:r>
                    <w:t>obspy.UTCDateTime</w:t>
                  </w:r>
                  <w:proofErr w:type="gramEnd"/>
                  <w:r>
                    <w:t>(2011,3,12)</w:t>
                  </w:r>
                </w:p>
                <w:p w14:paraId="33B71FD8" w14:textId="77777777" w:rsidR="00094B46" w:rsidRDefault="00094B46" w:rsidP="00094B46">
                  <w:r>
                    <w:lastRenderedPageBreak/>
                    <w:t>cat = client.get_</w:t>
                  </w:r>
                  <w:proofErr w:type="gramStart"/>
                  <w:r>
                    <w:t>events(</w:t>
                  </w:r>
                  <w:proofErr w:type="gramEnd"/>
                  <w:r>
                    <w:t>starttime=starttime,endtime=endtime,minmagnitude = 6)</w:t>
                  </w:r>
                </w:p>
                <w:p w14:paraId="71862B90" w14:textId="313DD6F4" w:rsidR="00094B46" w:rsidRDefault="00485102" w:rsidP="00094B46">
                  <w:proofErr w:type="gramStart"/>
                  <w:r w:rsidRPr="00485102">
                    <w:t>cat.plot</w:t>
                  </w:r>
                  <w:proofErr w:type="gramEnd"/>
                  <w:r w:rsidRPr="00485102">
                    <w: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156"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157"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34" w:name="_Toc503715762"/>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34"/>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r w:rsidRPr="00642D2E">
                    <w:rPr>
                      <w:b/>
                      <w:sz w:val="28"/>
                      <w:szCs w:val="28"/>
                    </w:rPr>
                    <w:t>def google_</w:t>
                  </w:r>
                  <w:proofErr w:type="gramStart"/>
                  <w:r w:rsidRPr="00642D2E">
                    <w:rPr>
                      <w:b/>
                      <w:sz w:val="28"/>
                      <w:szCs w:val="28"/>
                    </w:rPr>
                    <w:t>search(</w:t>
                  </w:r>
                  <w:proofErr w:type="gramEnd"/>
                  <w:r w:rsidRPr="00642D2E">
                    <w:rPr>
                      <w:b/>
                      <w:sz w:val="28"/>
                      <w:szCs w:val="28"/>
                    </w:rPr>
                    <w:t>query, limit=10):</w:t>
                  </w:r>
                </w:p>
                <w:p w14:paraId="75DDA2C3" w14:textId="77777777" w:rsidR="00642D2E" w:rsidRPr="00642D2E" w:rsidRDefault="00642D2E" w:rsidP="00642D2E">
                  <w:pPr>
                    <w:rPr>
                      <w:b/>
                      <w:sz w:val="28"/>
                      <w:szCs w:val="28"/>
                    </w:rPr>
                  </w:pPr>
                  <w:r w:rsidRPr="00642D2E">
                    <w:rPr>
                      <w:b/>
                      <w:sz w:val="28"/>
                      <w:szCs w:val="28"/>
                    </w:rPr>
                    <w:t xml:space="preserve">    for url in </w:t>
                  </w:r>
                  <w:proofErr w:type="gramStart"/>
                  <w:r w:rsidRPr="00642D2E">
                    <w:rPr>
                      <w:b/>
                      <w:sz w:val="28"/>
                      <w:szCs w:val="28"/>
                    </w:rPr>
                    <w:t>search(</w:t>
                  </w:r>
                  <w:proofErr w:type="gramEnd"/>
                  <w:r w:rsidRPr="00642D2E">
                    <w:rPr>
                      <w:b/>
                      <w:sz w:val="28"/>
                      <w:szCs w:val="28"/>
                    </w:rPr>
                    <w:t>query, lang="jp", num=limit):</w:t>
                  </w:r>
                </w:p>
                <w:p w14:paraId="52BA0268" w14:textId="77777777" w:rsidR="00642D2E" w:rsidRPr="00642D2E" w:rsidRDefault="00642D2E" w:rsidP="00642D2E">
                  <w:pPr>
                    <w:rPr>
                      <w:b/>
                      <w:sz w:val="28"/>
                      <w:szCs w:val="28"/>
                    </w:rPr>
                  </w:pPr>
                  <w:r w:rsidRPr="00642D2E">
                    <w:rPr>
                      <w:b/>
                      <w:sz w:val="28"/>
                      <w:szCs w:val="28"/>
                    </w:rPr>
                    <w:t xml:space="preserve">        print(url)</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 xml:space="preserve">#def </w:t>
                  </w:r>
                  <w:proofErr w:type="gramStart"/>
                  <w:r w:rsidRPr="00642D2E">
                    <w:rPr>
                      <w:b/>
                      <w:sz w:val="28"/>
                      <w:szCs w:val="28"/>
                    </w:rPr>
                    <w:t>main(</w:t>
                  </w:r>
                  <w:proofErr w:type="gramEnd"/>
                  <w:r w:rsidRPr="00642D2E">
                    <w:rPr>
                      <w:b/>
                      <w:sz w:val="28"/>
                      <w:szCs w:val="28"/>
                    </w:rPr>
                    <w:t>):</w:t>
                  </w:r>
                </w:p>
                <w:p w14:paraId="0B93C429" w14:textId="140B5C33" w:rsidR="001C03B4" w:rsidRDefault="00642D2E" w:rsidP="00642D2E">
                  <w:pPr>
                    <w:rPr>
                      <w:rFonts w:hint="eastAsia"/>
                      <w:b/>
                      <w:sz w:val="28"/>
                      <w:szCs w:val="28"/>
                    </w:rPr>
                  </w:pPr>
                  <w:r w:rsidRPr="00642D2E">
                    <w:rPr>
                      <w:b/>
                      <w:sz w:val="28"/>
                      <w:szCs w:val="28"/>
                    </w:rPr>
                    <w:t>google_search("qiita")</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159"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791D752" w14:textId="77777777" w:rsidR="00E36503" w:rsidRDefault="00E36503" w:rsidP="00705F56">
      <w:pPr>
        <w:pStyle w:val="2"/>
        <w:rPr>
          <w:rFonts w:hint="eastAsia"/>
        </w:rPr>
      </w:pPr>
    </w:p>
    <w:p w14:paraId="6056EEC8" w14:textId="7745E74B" w:rsidR="00E36503" w:rsidRDefault="00E36503" w:rsidP="00E36503">
      <w:pPr>
        <w:pStyle w:val="2"/>
        <w:rPr>
          <w:rFonts w:hint="eastAsia"/>
        </w:rPr>
      </w:pPr>
      <w:bookmarkStart w:id="35" w:name="_Toc503715763"/>
      <w:r>
        <w:rPr>
          <w:rFonts w:hint="eastAsia"/>
        </w:rPr>
        <w:t>事例４：</w:t>
      </w:r>
      <w:r>
        <w:t>Web</w:t>
      </w:r>
      <w:proofErr w:type="gramStart"/>
      <w:r>
        <w:rPr>
          <w:rFonts w:hint="eastAsia"/>
        </w:rPr>
        <w:t>クローラ</w:t>
      </w:r>
      <w:proofErr w:type="gramEnd"/>
      <w:r>
        <w:rPr>
          <w:rFonts w:hint="eastAsia"/>
        </w:rPr>
        <w:t>入門</w:t>
      </w:r>
      <w:bookmarkEnd w:id="35"/>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hyperlink r:id="rId160" w:tooltip="World Wide Web" w:history="1">
              <w:r>
                <w:rPr>
                  <w:rStyle w:val="af7"/>
                  <w:rFonts w:ascii="MS Mincho" w:eastAsia="MS Mincho" w:hAnsi="MS Mincho" w:cs="MS Mincho"/>
                  <w:color w:val="0B0080"/>
                  <w:sz w:val="23"/>
                  <w:szCs w:val="23"/>
                  <w:shd w:val="clear" w:color="auto" w:fill="FFFFFF"/>
                </w:rPr>
                <w:t>ウェブ</w:t>
              </w:r>
            </w:hyperlink>
            <w:r>
              <w:rPr>
                <w:rFonts w:ascii="MS Mincho" w:eastAsia="MS Mincho" w:hAnsi="MS Mincho" w:cs="MS Mincho"/>
                <w:color w:val="222222"/>
                <w:sz w:val="23"/>
                <w:szCs w:val="23"/>
                <w:shd w:val="clear" w:color="auto" w:fill="FFFFFF"/>
              </w:rPr>
              <w:t>上の文書や画像などを周期的に取得し、自動的に</w:t>
            </w:r>
            <w:hyperlink r:id="rId161" w:tooltip="データベース" w:history="1">
              <w:r>
                <w:rPr>
                  <w:rStyle w:val="af7"/>
                  <w:rFonts w:ascii="MS Mincho" w:eastAsia="MS Mincho" w:hAnsi="MS Mincho" w:cs="MS Mincho"/>
                  <w:color w:val="0B0080"/>
                  <w:sz w:val="23"/>
                  <w:szCs w:val="23"/>
                  <w:shd w:val="clear" w:color="auto" w:fill="FFFFFF"/>
                </w:rPr>
                <w:t>データベース</w:t>
              </w:r>
            </w:hyperlink>
            <w:r>
              <w:rPr>
                <w:rFonts w:ascii="MS Mincho" w:eastAsia="MS Mincho" w:hAnsi="MS Mincho" w:cs="MS Mincho"/>
                <w:color w:val="222222"/>
                <w:sz w:val="23"/>
                <w:szCs w:val="23"/>
                <w:shd w:val="clear" w:color="auto" w:fill="FFFFFF"/>
              </w:rPr>
              <w:t>化する</w:t>
            </w:r>
            <w:hyperlink r:id="rId162" w:tooltip="プログラム (コンピュータ)" w:history="1">
              <w:r>
                <w:rPr>
                  <w:rStyle w:val="af7"/>
                  <w:rFonts w:ascii="MS Mincho" w:eastAsia="MS Mincho" w:hAnsi="MS Mincho" w:cs="MS Mincho"/>
                  <w:color w:val="0B0080"/>
                  <w:sz w:val="23"/>
                  <w:szCs w:val="23"/>
                  <w:shd w:val="clear" w:color="auto" w:fill="FFFFFF"/>
                </w:rPr>
                <w:t>プログラム</w:t>
              </w:r>
            </w:hyperlink>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hyperlink r:id="rId163" w:tooltip="ロボット" w:history="1">
              <w:r>
                <w:rPr>
                  <w:rStyle w:val="af7"/>
                  <w:rFonts w:ascii="MS Mincho" w:eastAsia="MS Mincho" w:hAnsi="MS Mincho" w:cs="MS Mincho"/>
                  <w:color w:val="0B0080"/>
                  <w:sz w:val="23"/>
                  <w:szCs w:val="23"/>
                  <w:shd w:val="clear" w:color="auto" w:fill="FFFFFF"/>
                </w:rPr>
                <w:t>ロボット</w:t>
              </w:r>
            </w:hyperlink>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164"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r>
              <w:lastRenderedPageBreak/>
              <w:t>Scrapy</w:t>
            </w:r>
          </w:p>
          <w:p w14:paraId="444AE4D2" w14:textId="45D5D62F" w:rsidR="00032DA7" w:rsidRDefault="00032DA7" w:rsidP="00E36503">
            <w:pPr>
              <w:rPr>
                <w:rFonts w:hint="eastAsia"/>
              </w:rPr>
            </w:pPr>
            <w:proofErr w:type="gramStart"/>
            <w:r>
              <w:rPr>
                <w:rFonts w:hint="eastAsia"/>
              </w:rPr>
              <w:t>クローラ</w:t>
            </w:r>
            <w:proofErr w:type="gramEnd"/>
            <w:r>
              <w:rPr>
                <w:rFonts w:hint="eastAsia"/>
              </w:rPr>
              <w:t>として、</w:t>
            </w:r>
            <w:r>
              <w:t>Scrapy</w:t>
            </w:r>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165"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w:t>
            </w:r>
            <w:proofErr w:type="gramStart"/>
            <w:r>
              <w:t>クローラー</w:t>
            </w:r>
            <w:proofErr w:type="gramEnd"/>
            <w:r>
              <w:t>)ファイル：巡回、データ抽出条件</w:t>
            </w:r>
          </w:p>
          <w:p w14:paraId="0C352387" w14:textId="77777777" w:rsidR="004A1497" w:rsidRDefault="004A1497" w:rsidP="004A1497">
            <w:r>
              <w:t>3. pipelines.py　：　抽出データの出力先。今回はmongoDB</w:t>
            </w:r>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166"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36" w:name="_Toc503715764"/>
      <w:r>
        <w:t>urllib</w:t>
      </w:r>
      <w:bookmarkEnd w:id="36"/>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37" w:name="_Toc503715765"/>
      <w:r>
        <w:rPr>
          <w:rFonts w:hint="eastAsia"/>
        </w:rPr>
        <w:t>正規表現</w:t>
      </w:r>
      <w:bookmarkEnd w:id="37"/>
    </w:p>
    <w:p w14:paraId="1D48C3B5" w14:textId="77777777" w:rsidR="00554B0D" w:rsidRDefault="00554B0D" w:rsidP="00554B0D">
      <w:pPr>
        <w:pStyle w:val="2"/>
      </w:pPr>
      <w:bookmarkStart w:id="38" w:name="_Toc503715766"/>
      <w:r>
        <w:t>JSON</w:t>
      </w:r>
      <w:bookmarkEnd w:id="38"/>
    </w:p>
    <w:p w14:paraId="3FF0867E" w14:textId="77777777" w:rsidR="00705F56" w:rsidRDefault="00705F56" w:rsidP="00554B0D">
      <w:pPr>
        <w:pStyle w:val="2"/>
      </w:pPr>
      <w:bookmarkStart w:id="39" w:name="_Toc503715767"/>
      <w:proofErr w:type="gramStart"/>
      <w:r>
        <w:t>dir(</w:t>
      </w:r>
      <w:proofErr w:type="gramEnd"/>
      <w:r>
        <w:t>)</w:t>
      </w:r>
      <w:bookmarkEnd w:id="39"/>
    </w:p>
    <w:p w14:paraId="7DFA5D77" w14:textId="77777777" w:rsidR="00554B0D" w:rsidRDefault="00554B0D" w:rsidP="00554B0D">
      <w:pPr>
        <w:pStyle w:val="3"/>
      </w:pPr>
    </w:p>
    <w:p w14:paraId="4DACD384" w14:textId="77777777" w:rsidR="00705F56" w:rsidRDefault="00705F56" w:rsidP="00554B0D">
      <w:pPr>
        <w:pStyle w:val="3"/>
      </w:pPr>
    </w:p>
    <w:p w14:paraId="74FC8A61" w14:textId="77777777" w:rsidR="002F0877" w:rsidRPr="00D2739D" w:rsidRDefault="002F0877" w:rsidP="00D2739D">
      <w:pPr>
        <w:rPr>
          <w:rFonts w:hint="eastAsia"/>
        </w:rPr>
      </w:pPr>
    </w:p>
    <w:p w14:paraId="7206528B" w14:textId="169EAA80" w:rsidR="008E20F1" w:rsidRDefault="008E20F1" w:rsidP="008E20F1">
      <w:pPr>
        <w:pStyle w:val="2"/>
        <w:rPr>
          <w:rFonts w:asciiTheme="majorEastAsia" w:hAnsiTheme="majorEastAsia" w:cstheme="majorEastAsia"/>
        </w:rPr>
      </w:pPr>
      <w:bookmarkStart w:id="40" w:name="_Toc503715768"/>
      <w:proofErr w:type="gramStart"/>
      <w:r>
        <w:rPr>
          <w:rFonts w:asciiTheme="majorEastAsia" w:hAnsiTheme="majorEastAsia" w:cstheme="majorEastAsia"/>
        </w:rPr>
        <w:t>help(</w:t>
      </w:r>
      <w:proofErr w:type="gramEnd"/>
      <w:r>
        <w:rPr>
          <w:rFonts w:asciiTheme="majorEastAsia" w:hAnsiTheme="majorEastAsia" w:cstheme="majorEastAsia"/>
        </w:rPr>
        <w:t>) :</w:t>
      </w:r>
      <w:bookmarkEnd w:id="40"/>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proofErr w:type="gramStart"/>
            <w:r>
              <w:lastRenderedPageBreak/>
              <w:t>help(</w:t>
            </w:r>
            <w:proofErr w:type="gramEnd"/>
            <w:r>
              <w:t xml:space="preserve">)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77777777" w:rsidR="008E20F1" w:rsidRDefault="008E20F1" w:rsidP="007821D7">
      <w:pPr>
        <w:pStyle w:val="1"/>
        <w:rPr>
          <w:rFonts w:asciiTheme="majorEastAsia" w:hAnsiTheme="majorEastAsia" w:cstheme="majorEastAsia"/>
        </w:rPr>
      </w:pPr>
    </w:p>
    <w:p w14:paraId="4882E806" w14:textId="77777777" w:rsidR="007821D7" w:rsidRDefault="007821D7" w:rsidP="007821D7">
      <w:pPr>
        <w:pStyle w:val="1"/>
        <w:rPr>
          <w:rFonts w:asciiTheme="majorEastAsia" w:hAnsiTheme="majorEastAsia" w:cstheme="majorEastAsia"/>
        </w:rPr>
      </w:pPr>
      <w:bookmarkStart w:id="41" w:name="_Toc503715769"/>
      <w:r>
        <w:rPr>
          <w:rFonts w:asciiTheme="majorEastAsia" w:hAnsiTheme="majorEastAsia" w:cstheme="majorEastAsia"/>
        </w:rPr>
        <w:t>Python Library</w:t>
      </w:r>
      <w:bookmarkEnd w:id="41"/>
    </w:p>
    <w:p w14:paraId="5E613771" w14:textId="2719EFBA" w:rsidR="00A5468B" w:rsidRPr="00A5468B" w:rsidRDefault="00A5468B" w:rsidP="00AD3425">
      <w:pPr>
        <w:pStyle w:val="3"/>
      </w:pPr>
      <w:bookmarkStart w:id="42" w:name="_Toc503715770"/>
      <w:r>
        <w:t>Pandas</w:t>
      </w:r>
      <w:bookmarkEnd w:id="42"/>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244BC9">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244BC9">
            <w:pPr>
              <w:rPr>
                <w:rFonts w:hint="eastAsia"/>
              </w:rPr>
            </w:pPr>
          </w:p>
          <w:p w14:paraId="13E43357" w14:textId="560D8AFB" w:rsidR="00244BC9" w:rsidRDefault="00244BC9" w:rsidP="00244BC9">
            <w:pPr>
              <w:rPr>
                <w:rFonts w:hint="eastAsia"/>
              </w:rPr>
            </w:pPr>
            <w:hyperlink r:id="rId167" w:history="1">
              <w:r w:rsidRPr="00F574A3">
                <w:rPr>
                  <w:rStyle w:val="af7"/>
                </w:rPr>
                <w:t>https://ja.wikipedia.org/wiki/Pandas</w:t>
              </w:r>
            </w:hyperlink>
          </w:p>
          <w:p w14:paraId="4EB82CFA" w14:textId="77777777" w:rsidR="00244BC9" w:rsidRDefault="00244BC9" w:rsidP="00244BC9">
            <w:pPr>
              <w:rPr>
                <w:rFonts w:hint="eastAsia"/>
              </w:rPr>
            </w:pPr>
          </w:p>
          <w:p w14:paraId="6216BCDA" w14:textId="25104F75" w:rsidR="008F667B" w:rsidRDefault="00907777" w:rsidP="00244BC9">
            <w:pPr>
              <w:rPr>
                <w:rFonts w:hint="eastAsia"/>
              </w:rPr>
            </w:pPr>
            <w:hyperlink r:id="rId168" w:history="1">
              <w:r w:rsidRPr="00F574A3">
                <w:rPr>
                  <w:rStyle w:val="af7"/>
                </w:rPr>
                <w:t>http://cocodrips.hateblo.jp/entry/2017/07/30/185430</w:t>
              </w:r>
            </w:hyperlink>
          </w:p>
          <w:p w14:paraId="7B00AD56" w14:textId="77777777" w:rsidR="00244BC9" w:rsidRDefault="00244BC9" w:rsidP="00244BC9">
            <w:pPr>
              <w:rPr>
                <w:rFonts w:hint="eastAsia"/>
              </w:rPr>
            </w:pPr>
          </w:p>
        </w:tc>
      </w:tr>
      <w:tr w:rsidR="00A5468B" w14:paraId="530CF507" w14:textId="77777777" w:rsidTr="00A5468B">
        <w:tc>
          <w:tcPr>
            <w:tcW w:w="9017" w:type="dxa"/>
          </w:tcPr>
          <w:p w14:paraId="6F560BBB" w14:textId="77777777" w:rsidR="00A5468B" w:rsidRDefault="00A5468B" w:rsidP="00BC020D">
            <w:pPr>
              <w:rPr>
                <w:rFonts w:hint="eastAsia"/>
              </w:rPr>
            </w:pPr>
          </w:p>
        </w:tc>
      </w:tr>
      <w:tr w:rsidR="00A5468B" w14:paraId="0ED27DDD" w14:textId="77777777" w:rsidTr="00A5468B">
        <w:tc>
          <w:tcPr>
            <w:tcW w:w="9017" w:type="dxa"/>
          </w:tcPr>
          <w:p w14:paraId="3320DD31" w14:textId="77777777" w:rsidR="00A5468B" w:rsidRDefault="00A5468B" w:rsidP="00BC020D">
            <w:pPr>
              <w:rPr>
                <w:rFonts w:hint="eastAsia"/>
              </w:rPr>
            </w:pPr>
          </w:p>
        </w:tc>
      </w:tr>
      <w:tr w:rsidR="00A5468B" w14:paraId="17D1B4F1" w14:textId="77777777" w:rsidTr="00A5468B">
        <w:tc>
          <w:tcPr>
            <w:tcW w:w="9017" w:type="dxa"/>
          </w:tcPr>
          <w:p w14:paraId="3C3351B1" w14:textId="77777777" w:rsidR="00A5468B" w:rsidRDefault="00A5468B" w:rsidP="00BC020D">
            <w:pPr>
              <w:rPr>
                <w:rFonts w:hint="eastAsia"/>
              </w:rPr>
            </w:pPr>
          </w:p>
        </w:tc>
      </w:tr>
      <w:tr w:rsidR="00A5468B" w14:paraId="0D069775" w14:textId="77777777" w:rsidTr="00A5468B">
        <w:tc>
          <w:tcPr>
            <w:tcW w:w="9017" w:type="dxa"/>
          </w:tcPr>
          <w:p w14:paraId="63173985" w14:textId="77777777" w:rsidR="00A5468B" w:rsidRDefault="00A5468B" w:rsidP="00BC020D">
            <w:pPr>
              <w:rPr>
                <w:rFonts w:hint="eastAsia"/>
              </w:rPr>
            </w:pPr>
          </w:p>
        </w:tc>
      </w:tr>
    </w:tbl>
    <w:p w14:paraId="3E4E8417" w14:textId="77777777" w:rsidR="00BC020D" w:rsidRDefault="00BC020D" w:rsidP="00BC020D">
      <w:pPr>
        <w:rPr>
          <w:rFonts w:hint="eastAsia"/>
        </w:rPr>
      </w:pPr>
    </w:p>
    <w:p w14:paraId="7E730F0E" w14:textId="77777777" w:rsidR="00A5468B" w:rsidRDefault="00A5468B" w:rsidP="00BC020D">
      <w:pPr>
        <w:rPr>
          <w:rFonts w:hint="eastAsia"/>
        </w:rPr>
      </w:pPr>
    </w:p>
    <w:p w14:paraId="1F1593EF" w14:textId="77777777" w:rsidR="00A5468B" w:rsidRPr="00BC020D" w:rsidRDefault="00A5468B" w:rsidP="00BC020D">
      <w:pPr>
        <w:rPr>
          <w:rFonts w:hint="eastAsia"/>
        </w:rPr>
      </w:pPr>
    </w:p>
    <w:p w14:paraId="0FD14830" w14:textId="22A3EE63" w:rsidR="003C0C74" w:rsidRPr="008E6829" w:rsidRDefault="007821D7" w:rsidP="008E6829">
      <w:pPr>
        <w:pStyle w:val="1"/>
        <w:rPr>
          <w:rFonts w:asciiTheme="majorEastAsia" w:hAnsiTheme="majorEastAsia" w:cstheme="majorEastAsia"/>
        </w:rPr>
      </w:pPr>
      <w:bookmarkStart w:id="43" w:name="_Toc503715771"/>
      <w:r>
        <w:rPr>
          <w:rFonts w:asciiTheme="majorEastAsia" w:hAnsiTheme="majorEastAsia" w:cstheme="majorEastAsia"/>
        </w:rPr>
        <w:t>Atom</w:t>
      </w:r>
      <w:bookmarkEnd w:id="43"/>
    </w:p>
    <w:p w14:paraId="264EB179" w14:textId="77777777" w:rsidR="007821D7" w:rsidRDefault="007821D7" w:rsidP="007821D7">
      <w:pPr>
        <w:pStyle w:val="2"/>
        <w:rPr>
          <w:rFonts w:asciiTheme="majorEastAsia" w:hAnsiTheme="majorEastAsia" w:cstheme="majorEastAsia"/>
        </w:rPr>
      </w:pPr>
      <w:bookmarkStart w:id="44" w:name="_Toc503715772"/>
      <w:r>
        <w:rPr>
          <w:rFonts w:asciiTheme="majorEastAsia" w:hAnsiTheme="majorEastAsia" w:cstheme="majorEastAsia"/>
        </w:rPr>
        <w:t>How to use Atom</w:t>
      </w:r>
      <w:bookmarkEnd w:id="44"/>
    </w:p>
    <w:p w14:paraId="1E71BEB2" w14:textId="77777777" w:rsidR="008E6829" w:rsidRDefault="008E6829" w:rsidP="008E6829"/>
    <w:p w14:paraId="20DD00AE" w14:textId="39D0E86F" w:rsidR="008E6829" w:rsidRDefault="008E6829" w:rsidP="008E6829">
      <w:pPr>
        <w:pStyle w:val="2"/>
      </w:pPr>
      <w:bookmarkStart w:id="45" w:name="_Toc503715773"/>
      <w:r>
        <w:t>Open file</w:t>
      </w:r>
      <w:bookmarkEnd w:id="45"/>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169">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46" w:name="_Toc503715774"/>
      <w:r>
        <w:rPr>
          <w:rFonts w:asciiTheme="majorEastAsia" w:hAnsiTheme="majorEastAsia" w:cstheme="majorEastAsia"/>
        </w:rPr>
        <w:lastRenderedPageBreak/>
        <w:t>Python Program</w:t>
      </w:r>
      <w:bookmarkEnd w:id="46"/>
    </w:p>
    <w:p w14:paraId="3D21B4EA" w14:textId="77777777" w:rsidR="007012E9" w:rsidRDefault="007012E9" w:rsidP="007012E9">
      <w:pPr>
        <w:pStyle w:val="2"/>
        <w:rPr>
          <w:rFonts w:asciiTheme="majorEastAsia" w:hAnsiTheme="majorEastAsia" w:cstheme="majorEastAsia"/>
        </w:rPr>
      </w:pPr>
      <w:bookmarkStart w:id="47" w:name="_Toc503715775"/>
      <w:r>
        <w:rPr>
          <w:rFonts w:asciiTheme="majorEastAsia" w:hAnsiTheme="majorEastAsia" w:cstheme="majorEastAsia"/>
        </w:rPr>
        <w:t>Google search</w:t>
      </w:r>
      <w:bookmarkEnd w:id="47"/>
    </w:p>
    <w:p w14:paraId="3267136A" w14:textId="77777777" w:rsidR="005B5A8E" w:rsidRDefault="005B5A8E" w:rsidP="007012E9">
      <w:pPr>
        <w:pStyle w:val="2"/>
        <w:rPr>
          <w:rFonts w:asciiTheme="majorEastAsia" w:hAnsiTheme="majorEastAsia" w:cstheme="majorEastAsia"/>
        </w:rPr>
      </w:pPr>
      <w:bookmarkStart w:id="48" w:name="_Toc503715776"/>
      <w:r>
        <w:rPr>
          <w:rFonts w:asciiTheme="majorEastAsia" w:hAnsiTheme="majorEastAsia" w:cstheme="majorEastAsia"/>
        </w:rPr>
        <w:t>PyCon 2016</w:t>
      </w:r>
      <w:bookmarkEnd w:id="48"/>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170"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t>講演の中で紹介されていた書籍「</w:t>
            </w:r>
            <w:hyperlink r:id="rId171" w:history="1">
              <w:r>
                <w:rPr>
                  <w:rStyle w:val="af7"/>
                </w:rPr>
                <w:t>超一流になるのは才能か努力か? 単行本 – 2016/7/29</w:t>
              </w:r>
            </w:hyperlink>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173" w:history="1">
              <w:r w:rsidR="00D62FBF" w:rsidRPr="009B5603">
                <w:rPr>
                  <w:rStyle w:val="af7"/>
                </w:rPr>
                <w:t>http://jupyter.org/</w:t>
              </w:r>
            </w:hyperlink>
          </w:p>
          <w:p w14:paraId="6D6152C5" w14:textId="0A3A2063" w:rsidR="00D62FBF" w:rsidRDefault="001D6AE7" w:rsidP="00F97D07">
            <w:hyperlink r:id="rId174"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49" w:name="_Toc503715777"/>
      <w:r>
        <w:rPr>
          <w:rFonts w:asciiTheme="majorEastAsia" w:hAnsiTheme="majorEastAsia" w:cstheme="majorEastAsia"/>
        </w:rPr>
        <w:t>Pycon 2017</w:t>
      </w:r>
      <w:bookmarkEnd w:id="49"/>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50" w:name="_Toc503715778"/>
      <w:r>
        <w:rPr>
          <w:rFonts w:asciiTheme="majorEastAsia" w:hAnsiTheme="majorEastAsia" w:cstheme="majorEastAsia"/>
        </w:rPr>
        <w:t>Jupyter Notebook</w:t>
      </w:r>
      <w:bookmarkEnd w:id="50"/>
    </w:p>
    <w:tbl>
      <w:tblPr>
        <w:tblStyle w:val="afb"/>
        <w:tblW w:w="0" w:type="auto"/>
        <w:tblLook w:val="04A0" w:firstRow="1" w:lastRow="0" w:firstColumn="1" w:lastColumn="0" w:noHBand="0" w:noVBand="1"/>
      </w:tblPr>
      <w:tblGrid>
        <w:gridCol w:w="9017"/>
      </w:tblGrid>
      <w:tr w:rsidR="00B7518E" w14:paraId="4F3A2848" w14:textId="77777777" w:rsidTr="00B77128">
        <w:tc>
          <w:tcPr>
            <w:tcW w:w="9017" w:type="dxa"/>
          </w:tcPr>
          <w:p w14:paraId="77CF1677" w14:textId="03971CFB" w:rsidR="00B7518E" w:rsidRDefault="00924473" w:rsidP="00B77128">
            <w:pPr>
              <w:rPr>
                <w:rFonts w:hint="eastAsia"/>
              </w:rPr>
            </w:pPr>
            <w:r>
              <w:lastRenderedPageBreak/>
              <w:t>Jupyter</w:t>
            </w:r>
            <w:r>
              <w:rPr>
                <w:rFonts w:hint="eastAsia"/>
              </w:rPr>
              <w:t>とは</w:t>
            </w:r>
          </w:p>
          <w:p w14:paraId="573F697A" w14:textId="77777777" w:rsidR="00924473" w:rsidRDefault="00924473" w:rsidP="00B77128">
            <w:pPr>
              <w:rPr>
                <w:rFonts w:hint="eastAsia"/>
              </w:rPr>
            </w:pPr>
          </w:p>
          <w:p w14:paraId="72B665D7" w14:textId="77777777" w:rsidR="00924473" w:rsidRDefault="00924473" w:rsidP="00924473">
            <w:pPr>
              <w:rPr>
                <w:rFonts w:hint="eastAsia"/>
              </w:rPr>
            </w:pPr>
            <w:r>
              <w:t>Jupyter Notebook</w:t>
            </w:r>
            <w:r>
              <w:rPr>
                <w:rFonts w:hint="eastAsia"/>
              </w:rPr>
              <w:t>とは</w:t>
            </w:r>
            <w:r>
              <w:t>、Pythonのコードを含んだWebページ(ドキュメント)を作成</w:t>
            </w:r>
            <w:r>
              <w:rPr>
                <w:rFonts w:hint="eastAsia"/>
              </w:rPr>
              <w:t>するツールだそうです。</w:t>
            </w:r>
          </w:p>
          <w:p w14:paraId="199F9F0B" w14:textId="77777777" w:rsidR="00924473" w:rsidRDefault="00924473" w:rsidP="00924473"/>
          <w:p w14:paraId="36BE522D" w14:textId="27D88E38" w:rsidR="00924473" w:rsidRDefault="00924473" w:rsidP="00B77128">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5E9DC56B" w14:textId="77777777" w:rsidR="004139F4" w:rsidRDefault="004139F4" w:rsidP="00B77128">
            <w:pPr>
              <w:rPr>
                <w:rFonts w:hint="eastAsia"/>
              </w:rPr>
            </w:pPr>
          </w:p>
          <w:p w14:paraId="2097DD0E" w14:textId="3E634E8E" w:rsidR="00924473" w:rsidRDefault="00924473" w:rsidP="00B77128">
            <w:hyperlink r:id="rId175" w:history="1">
              <w:r w:rsidRPr="00F574A3">
                <w:rPr>
                  <w:rStyle w:val="af7"/>
                </w:rPr>
                <w:t>https://qiita.com/icoxfog417/items/175f69d06f4e590face9</w:t>
              </w:r>
            </w:hyperlink>
          </w:p>
          <w:p w14:paraId="4A9F76A0" w14:textId="77777777" w:rsidR="000F18D1" w:rsidRDefault="000F18D1" w:rsidP="00B77128"/>
          <w:p w14:paraId="6296A573" w14:textId="57BB73C0" w:rsidR="000F18D1" w:rsidRDefault="000F18D1" w:rsidP="00B77128">
            <w:pPr>
              <w:rPr>
                <w:rFonts w:hint="eastAsia"/>
              </w:rPr>
            </w:pPr>
            <w:r>
              <w:rPr>
                <w:rFonts w:hint="eastAsia"/>
              </w:rPr>
              <w:t>今後は、</w:t>
            </w:r>
            <w:r>
              <w:t xml:space="preserve">Jupyter Lab </w:t>
            </w:r>
            <w:r w:rsidR="007861F0">
              <w:rPr>
                <w:rFonts w:hint="eastAsia"/>
              </w:rPr>
              <w:t>というツールになるらしい。</w:t>
            </w:r>
          </w:p>
          <w:p w14:paraId="4D546E75" w14:textId="77777777" w:rsidR="007861F0" w:rsidRDefault="007861F0" w:rsidP="00B77128">
            <w:pPr>
              <w:rPr>
                <w:rFonts w:hint="eastAsia"/>
              </w:rPr>
            </w:pPr>
          </w:p>
          <w:p w14:paraId="3B1E52F3" w14:textId="3BC7969E" w:rsidR="007861F0" w:rsidRDefault="007861F0" w:rsidP="00B77128">
            <w:pPr>
              <w:rPr>
                <w:rFonts w:hint="eastAsia"/>
              </w:rPr>
            </w:pPr>
            <w:hyperlink r:id="rId176" w:history="1">
              <w:r w:rsidRPr="00F574A3">
                <w:rPr>
                  <w:rStyle w:val="af7"/>
                </w:rPr>
                <w:t>https://www.youtube.com/watch?v=Ejh0ftSjk6g</w:t>
              </w:r>
            </w:hyperlink>
          </w:p>
          <w:p w14:paraId="34021707" w14:textId="77777777" w:rsidR="004139F4" w:rsidRDefault="004139F4" w:rsidP="00B77128">
            <w:pPr>
              <w:rPr>
                <w:rFonts w:hint="eastAsia"/>
              </w:rPr>
            </w:pPr>
          </w:p>
        </w:tc>
      </w:tr>
      <w:tr w:rsidR="00B77128" w14:paraId="6940CC3A" w14:textId="77777777" w:rsidTr="00B77128">
        <w:tc>
          <w:tcPr>
            <w:tcW w:w="9017" w:type="dxa"/>
          </w:tcPr>
          <w:p w14:paraId="104E1E97" w14:textId="2BAC00F7" w:rsidR="00B7518E" w:rsidRDefault="00B7518E" w:rsidP="00B7518E">
            <w:pPr>
              <w:rPr>
                <w:rFonts w:hint="eastAsia"/>
              </w:rPr>
            </w:pPr>
            <w:r>
              <w:t>Jupiter</w:t>
            </w:r>
            <w:r>
              <w:rPr>
                <w:rFonts w:hint="eastAsia"/>
              </w:rPr>
              <w:t>の開始方法</w:t>
            </w:r>
          </w:p>
          <w:p w14:paraId="5A4A8869" w14:textId="77777777" w:rsidR="0012230F" w:rsidRDefault="0012230F" w:rsidP="00B77128"/>
          <w:p w14:paraId="74F4AA93" w14:textId="77777777" w:rsidR="0012230F" w:rsidRDefault="0012230F" w:rsidP="00B77128"/>
        </w:tc>
      </w:tr>
      <w:tr w:rsidR="00A32DAE" w14:paraId="4C9F1276" w14:textId="77777777" w:rsidTr="00B77128">
        <w:tc>
          <w:tcPr>
            <w:tcW w:w="9017" w:type="dxa"/>
          </w:tcPr>
          <w:p w14:paraId="0D9408BF" w14:textId="21F82BE4" w:rsidR="00A32DAE" w:rsidRDefault="00A32DAE" w:rsidP="00B7518E">
            <w:pPr>
              <w:rPr>
                <w:rFonts w:hint="eastAsia"/>
              </w:rPr>
            </w:pPr>
            <w:r>
              <w:rPr>
                <w:rFonts w:hint="eastAsia"/>
              </w:rPr>
              <w:t>編集方法</w:t>
            </w:r>
          </w:p>
          <w:p w14:paraId="3F858C60" w14:textId="77777777" w:rsidR="00A32DAE" w:rsidRDefault="00A32DAE" w:rsidP="00B7518E">
            <w:pPr>
              <w:rPr>
                <w:rFonts w:hint="eastAsia"/>
              </w:rPr>
            </w:pPr>
          </w:p>
          <w:p w14:paraId="78FFDDC2" w14:textId="77777777" w:rsidR="00A32DAE" w:rsidRDefault="00A32DAE" w:rsidP="00A32DAE">
            <w:r>
              <w:t>Ctrl + Enter: セル内のプログラムを実行</w:t>
            </w:r>
          </w:p>
          <w:p w14:paraId="0AEB4474" w14:textId="77777777" w:rsidR="00A32DAE" w:rsidRDefault="00A32DAE" w:rsidP="00A32DAE">
            <w:r>
              <w:t>Shift + Enter: 下にセルを追加</w:t>
            </w:r>
          </w:p>
          <w:p w14:paraId="48B88C37" w14:textId="7EADDC0C" w:rsidR="00A32DAE" w:rsidRDefault="00A32DAE" w:rsidP="00A32DAE">
            <w:pPr>
              <w:rPr>
                <w:rFonts w:hint="eastAsia"/>
              </w:rPr>
            </w:pPr>
            <w:r>
              <w:rPr>
                <w:rFonts w:hint="eastAsia"/>
              </w:rPr>
              <w:t>セルをダブルクリック</w:t>
            </w:r>
            <w:r>
              <w:t>: セルを再度編集可能にする</w:t>
            </w:r>
          </w:p>
          <w:p w14:paraId="03202CA1" w14:textId="12F06A63" w:rsidR="00A32DAE" w:rsidRDefault="00BF2D5B" w:rsidP="00B7518E">
            <w:pPr>
              <w:rPr>
                <w:rFonts w:hint="eastAsia"/>
              </w:rPr>
            </w:pPr>
            <w:r w:rsidRPr="00BF2D5B">
              <w:rPr>
                <w:rFonts w:hint="eastAsia"/>
              </w:rPr>
              <w:t>各種テキストを</w:t>
            </w:r>
            <w:r w:rsidRPr="00BF2D5B">
              <w:t xml:space="preserve"> Markdown 形式でメモとして残すことが可能です。</w:t>
            </w:r>
          </w:p>
          <w:p w14:paraId="2C2E079F" w14:textId="77777777" w:rsidR="00BF2D5B" w:rsidRDefault="00BF2D5B" w:rsidP="00B7518E">
            <w:pPr>
              <w:rPr>
                <w:rFonts w:hint="eastAsia"/>
              </w:rPr>
            </w:pPr>
          </w:p>
          <w:p w14:paraId="7CE72651" w14:textId="0A6B28F0" w:rsidR="00BF2D5B" w:rsidRDefault="0004199B" w:rsidP="00B7518E">
            <w:pPr>
              <w:rPr>
                <w:rFonts w:hint="eastAsia"/>
              </w:rPr>
            </w:pPr>
            <w:hyperlink r:id="rId177" w:history="1">
              <w:r w:rsidRPr="00F574A3">
                <w:rPr>
                  <w:rStyle w:val="af7"/>
                </w:rPr>
                <w:t>https://pythondatascience.plavox.info/python%E3%81%AE%E9%96%8B%E7%99%BA%E7%92%B0%E5%A2%83/jupyter-notebook%E3%82%92%E4%BD%BF%E3%81%A3%E3%81%A6%E3%81%BF%E3%82%88%E3%81%86</w:t>
              </w:r>
            </w:hyperlink>
          </w:p>
          <w:p w14:paraId="58C86535" w14:textId="77777777" w:rsidR="0004199B" w:rsidRPr="0004199B" w:rsidRDefault="0004199B" w:rsidP="00B7518E">
            <w:pPr>
              <w:rPr>
                <w:rFonts w:hint="eastAsia"/>
              </w:rPr>
            </w:pPr>
          </w:p>
          <w:p w14:paraId="4AB5DD2C" w14:textId="77777777" w:rsidR="00BF2D5B" w:rsidRDefault="00BF2D5B" w:rsidP="00B7518E">
            <w:pPr>
              <w:rPr>
                <w:rFonts w:hint="eastAsia"/>
              </w:rPr>
            </w:pPr>
          </w:p>
          <w:p w14:paraId="30A1DCC4" w14:textId="77777777" w:rsidR="00A32DAE" w:rsidRDefault="00A32DAE" w:rsidP="00B7518E">
            <w:pPr>
              <w:rPr>
                <w:rFonts w:hint="eastAsia"/>
              </w:rPr>
            </w:pPr>
          </w:p>
        </w:tc>
      </w:tr>
      <w:tr w:rsidR="007147EF" w14:paraId="6D561EE0" w14:textId="77777777" w:rsidTr="00B77128">
        <w:tc>
          <w:tcPr>
            <w:tcW w:w="9017" w:type="dxa"/>
          </w:tcPr>
          <w:p w14:paraId="71067887" w14:textId="6BDFFDDE" w:rsidR="007147EF" w:rsidRDefault="007147EF" w:rsidP="00B7518E">
            <w:r>
              <w:t>magic command: %</w:t>
            </w:r>
          </w:p>
          <w:p w14:paraId="458DCC36" w14:textId="77777777" w:rsidR="007147EF" w:rsidRDefault="007147EF" w:rsidP="00B7518E">
            <w:pPr>
              <w:rPr>
                <w:rFonts w:hint="eastAsia"/>
              </w:rPr>
            </w:pPr>
          </w:p>
          <w:p w14:paraId="2AF3110A" w14:textId="7196E9A1" w:rsidR="007147EF" w:rsidRDefault="007147EF" w:rsidP="00B7518E">
            <w:pPr>
              <w:rPr>
                <w:rFonts w:hint="eastAsia"/>
              </w:rPr>
            </w:pPr>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14:paraId="49E17B3B" w14:textId="77777777" w:rsidR="007147EF" w:rsidRDefault="007147EF" w:rsidP="00B7518E">
            <w:pPr>
              <w:rPr>
                <w:rFonts w:hint="eastAsia"/>
              </w:rPr>
            </w:pPr>
          </w:p>
          <w:p w14:paraId="32548627" w14:textId="77777777" w:rsidR="007147EF" w:rsidRDefault="007147EF" w:rsidP="00B7518E">
            <w:pPr>
              <w:rPr>
                <w:rFonts w:hint="eastAsia"/>
              </w:rPr>
            </w:pPr>
          </w:p>
          <w:p w14:paraId="6FAB59C9" w14:textId="60154488" w:rsidR="007147EF" w:rsidRDefault="007147EF" w:rsidP="00B7518E">
            <w:pPr>
              <w:rPr>
                <w:rFonts w:hint="eastAsia"/>
              </w:rPr>
            </w:pPr>
            <w:hyperlink r:id="rId178" w:history="1">
              <w:r w:rsidRPr="00F574A3">
                <w:rPr>
                  <w:rStyle w:val="af7"/>
                </w:rPr>
                <w:t>https://deepage.net/machine_learning/2016/12/13/jupyter_notebook.html</w:t>
              </w:r>
            </w:hyperlink>
          </w:p>
          <w:p w14:paraId="31897E44" w14:textId="77777777" w:rsidR="007147EF" w:rsidRPr="007147EF" w:rsidRDefault="007147EF" w:rsidP="00B7518E">
            <w:pPr>
              <w:rPr>
                <w:rFonts w:hint="eastAsia"/>
              </w:rPr>
            </w:pPr>
          </w:p>
          <w:p w14:paraId="1BA06923" w14:textId="77777777" w:rsidR="007147EF" w:rsidRDefault="007147EF" w:rsidP="00B7518E">
            <w:pPr>
              <w:rPr>
                <w:rFonts w:hint="eastAsia"/>
              </w:rPr>
            </w:pPr>
          </w:p>
          <w:p w14:paraId="089F9650" w14:textId="77777777" w:rsidR="007147EF" w:rsidRDefault="007147EF" w:rsidP="00B7518E">
            <w:pPr>
              <w:rPr>
                <w:rFonts w:hint="eastAsia"/>
              </w:rPr>
            </w:pPr>
          </w:p>
        </w:tc>
      </w:tr>
      <w:tr w:rsidR="00B77128" w14:paraId="53D5807D" w14:textId="77777777" w:rsidTr="00B77128">
        <w:tc>
          <w:tcPr>
            <w:tcW w:w="9017" w:type="dxa"/>
          </w:tcPr>
          <w:p w14:paraId="2E634848" w14:textId="77777777" w:rsidR="00B7518E" w:rsidRDefault="00B7518E" w:rsidP="00B77128">
            <w:pPr>
              <w:rPr>
                <w:rFonts w:hint="eastAsia"/>
              </w:rPr>
            </w:pPr>
            <w:r>
              <w:t>Jupiter</w:t>
            </w:r>
            <w:r>
              <w:rPr>
                <w:rFonts w:hint="eastAsia"/>
              </w:rPr>
              <w:t>の終了方法</w:t>
            </w:r>
          </w:p>
          <w:p w14:paraId="0A8EE5C4" w14:textId="77777777" w:rsidR="00B7518E" w:rsidRDefault="00B7518E" w:rsidP="00B77128">
            <w:pPr>
              <w:rPr>
                <w:rFonts w:hint="eastAsia"/>
              </w:rPr>
            </w:pPr>
          </w:p>
          <w:p w14:paraId="4A3F5278" w14:textId="77777777" w:rsidR="00B7518E" w:rsidRDefault="00B7518E" w:rsidP="00B77128">
            <w:pPr>
              <w:rPr>
                <w:rFonts w:hint="eastAsia"/>
              </w:rPr>
            </w:pPr>
            <w:r>
              <w:t>Ctrl + C</w:t>
            </w:r>
          </w:p>
          <w:p w14:paraId="7A4B9E75" w14:textId="77777777" w:rsidR="00F325AB" w:rsidRDefault="00F325AB" w:rsidP="00B77128">
            <w:pPr>
              <w:rPr>
                <w:rFonts w:hint="eastAsia"/>
              </w:rPr>
            </w:pPr>
          </w:p>
          <w:p w14:paraId="0AB29B6B" w14:textId="12BB7CF1" w:rsidR="00F325AB" w:rsidRPr="004139F4" w:rsidRDefault="00F325AB" w:rsidP="00B77128">
            <w:pPr>
              <w:rPr>
                <w:rFonts w:hint="eastAsia"/>
              </w:rPr>
            </w:pPr>
            <w:hyperlink r:id="rId179" w:history="1">
              <w:r w:rsidRPr="00F574A3">
                <w:rPr>
                  <w:rStyle w:val="af7"/>
                </w:rPr>
                <w:t>http://mashiroyuya.hatenablog.com/entry/2016/06/03/Jupyter%E3%82%92%E9%96%89%E3%81%98%E3%82%8B%E6%96%B9%E6%B3%95</w:t>
              </w:r>
            </w:hyperlink>
          </w:p>
          <w:p w14:paraId="75E7AC9A" w14:textId="2711361E" w:rsidR="00F325AB" w:rsidRDefault="00F325AB" w:rsidP="00B77128">
            <w:pPr>
              <w:rPr>
                <w:rFonts w:hint="eastAsia"/>
              </w:rPr>
            </w:pPr>
          </w:p>
        </w:tc>
      </w:tr>
      <w:tr w:rsidR="00B77128" w14:paraId="16D2154E" w14:textId="77777777" w:rsidTr="00B77128">
        <w:tc>
          <w:tcPr>
            <w:tcW w:w="9017" w:type="dxa"/>
          </w:tcPr>
          <w:p w14:paraId="40AF0EA8" w14:textId="77777777" w:rsidR="00B77128" w:rsidRDefault="00B77128" w:rsidP="00B77128"/>
        </w:tc>
      </w:tr>
    </w:tbl>
    <w:p w14:paraId="7FAC4304" w14:textId="77777777" w:rsidR="00B77128" w:rsidRDefault="00B77128" w:rsidP="00B77128"/>
    <w:p w14:paraId="0E93EB6A" w14:textId="77777777" w:rsidR="00B77128" w:rsidRDefault="00B77128" w:rsidP="00B77128"/>
    <w:p w14:paraId="5BBAF7D4" w14:textId="77777777" w:rsidR="00B77128" w:rsidRPr="00B77128" w:rsidRDefault="00B77128" w:rsidP="00B77128"/>
    <w:p w14:paraId="48567151" w14:textId="2344560E" w:rsidR="00AF101F" w:rsidRDefault="00AF101F" w:rsidP="00AF101F">
      <w:pPr>
        <w:pStyle w:val="1"/>
        <w:rPr>
          <w:rFonts w:asciiTheme="majorEastAsia" w:hAnsiTheme="majorEastAsia" w:cstheme="majorEastAsia"/>
        </w:rPr>
      </w:pPr>
      <w:bookmarkStart w:id="51" w:name="_Toc503715779"/>
      <w:r>
        <w:rPr>
          <w:rFonts w:asciiTheme="majorEastAsia" w:hAnsiTheme="majorEastAsia" w:cstheme="majorEastAsia"/>
        </w:rPr>
        <w:t>Mac Operation</w:t>
      </w:r>
      <w:bookmarkEnd w:id="51"/>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52" w:name="_Toc503715780"/>
      <w:r>
        <w:rPr>
          <w:rFonts w:asciiTheme="majorEastAsia" w:hAnsiTheme="majorEastAsia" w:cstheme="majorEastAsia"/>
        </w:rPr>
        <w:t>Screenshot</w:t>
      </w:r>
      <w:bookmarkEnd w:id="52"/>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w:t>
            </w:r>
            <w:proofErr w:type="gramStart"/>
            <w:r>
              <w:rPr>
                <w:rFonts w:hint="eastAsia"/>
              </w:rPr>
              <w:t>ウインドウ</w:t>
            </w:r>
            <w:proofErr w:type="gramEnd"/>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w:t>
            </w:r>
            <w:proofErr w:type="gramStart"/>
            <w:r>
              <w:t>ウィンドウ</w:t>
            </w:r>
            <w:proofErr w:type="gramEnd"/>
            <w:r>
              <w:t>を選択してクリック。</w:t>
            </w:r>
          </w:p>
          <w:p w14:paraId="70D337B0" w14:textId="77777777" w:rsidR="00BC0E64" w:rsidRDefault="00BC0E64" w:rsidP="00BC0E64"/>
          <w:p w14:paraId="55C5DE01" w14:textId="720C4076" w:rsidR="00BC0E64" w:rsidRPr="00BC0E64" w:rsidRDefault="001D6AE7" w:rsidP="00BC0E64">
            <w:hyperlink r:id="rId180"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53" w:name="_Toc503715781"/>
      <w:r>
        <w:rPr>
          <w:rFonts w:asciiTheme="majorEastAsia" w:hAnsiTheme="majorEastAsia" w:cstheme="majorEastAsia"/>
        </w:rPr>
        <w:t>Paint</w:t>
      </w:r>
      <w:bookmarkEnd w:id="53"/>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54" w:name="_Toc503715782"/>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54"/>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55" w:name="_Toc503715783"/>
            <w:r>
              <w:rPr>
                <w:rFonts w:ascii="MS Mincho" w:eastAsia="MS Mincho" w:hAnsi="MS Mincho" w:cs="MS Mincho"/>
                <w:b/>
                <w:bCs/>
                <w:color w:val="333333"/>
                <w:sz w:val="30"/>
                <w:szCs w:val="30"/>
              </w:rPr>
              <w:lastRenderedPageBreak/>
              <w:t>「プレビュー」の作図機能</w:t>
            </w:r>
            <w:bookmarkEnd w:id="55"/>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w:t>
            </w:r>
            <w:proofErr w:type="gramStart"/>
            <w:r>
              <w:rPr>
                <w:rFonts w:ascii="Arial" w:hAnsi="Arial" w:cs="Arial"/>
                <w:color w:val="333333"/>
                <w:sz w:val="20"/>
                <w:szCs w:val="20"/>
              </w:rPr>
              <w:t>ー</w:t>
            </w:r>
            <w:proofErr w:type="gramEnd"/>
            <w:r>
              <w:rPr>
                <w:rFonts w:ascii="Arial" w:hAnsi="Arial" w:cs="Arial"/>
                <w:color w:val="333333"/>
                <w:sz w:val="20"/>
                <w:szCs w:val="20"/>
              </w:rPr>
              <w:t>［マークアップツールバーを表示］としてみてください。簡単な描画のためのツールバーが表示されます。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182"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lastRenderedPageBreak/>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lastRenderedPageBreak/>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56" w:name="_Toc503715784"/>
      <w:r>
        <w:t>Finder (Explorer)</w:t>
      </w:r>
      <w:bookmarkEnd w:id="56"/>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57" w:name="_Toc503715785"/>
            <w:r w:rsidRPr="001E72B0">
              <w:rPr>
                <w:rFonts w:hint="eastAsia"/>
              </w:rPr>
              <w:t>簡単！</w:t>
            </w:r>
            <w:r w:rsidRPr="001E72B0">
              <w:t>MacのFinderを使いやすくする１０のカスタマイズ</w:t>
            </w:r>
            <w:bookmarkEnd w:id="57"/>
          </w:p>
          <w:p w14:paraId="68E47793" w14:textId="0C13833F" w:rsidR="001E72B0" w:rsidRDefault="001D6AE7" w:rsidP="001E72B0">
            <w:hyperlink r:id="rId184"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77777777" w:rsidR="00A23BA9" w:rsidRPr="003C0C74" w:rsidRDefault="00A23BA9" w:rsidP="00A23BA9">
      <w:pPr>
        <w:pStyle w:val="2"/>
      </w:pPr>
    </w:p>
    <w:p w14:paraId="756BB658" w14:textId="77777777" w:rsidR="000C0CED" w:rsidRDefault="000C0CED" w:rsidP="00AF101F">
      <w:pPr>
        <w:pStyle w:val="1"/>
        <w:rPr>
          <w:rFonts w:asciiTheme="majorEastAsia" w:hAnsiTheme="majorEastAsia" w:cstheme="majorEastAsia"/>
        </w:rPr>
      </w:pPr>
      <w:bookmarkStart w:id="58" w:name="_Toc503715786"/>
      <w:r>
        <w:rPr>
          <w:rFonts w:asciiTheme="majorEastAsia" w:hAnsiTheme="majorEastAsia" w:cstheme="majorEastAsia"/>
        </w:rPr>
        <w:t>Mac</w:t>
      </w:r>
      <w:r>
        <w:rPr>
          <w:rFonts w:asciiTheme="majorEastAsia" w:hAnsiTheme="majorEastAsia" w:cstheme="majorEastAsia" w:hint="eastAsia"/>
        </w:rPr>
        <w:t>の仕様とか、設定</w:t>
      </w:r>
      <w:bookmarkEnd w:id="58"/>
    </w:p>
    <w:tbl>
      <w:tblPr>
        <w:tblStyle w:val="afb"/>
        <w:tblW w:w="0" w:type="auto"/>
        <w:tblLook w:val="04A0" w:firstRow="1" w:lastRow="0" w:firstColumn="1" w:lastColumn="0" w:noHBand="0" w:noVBand="1"/>
      </w:tblPr>
      <w:tblGrid>
        <w:gridCol w:w="9017"/>
      </w:tblGrid>
      <w:tr w:rsidR="000C0CED" w14:paraId="16E84D8A" w14:textId="77777777" w:rsidTr="000C0CED">
        <w:tc>
          <w:tcPr>
            <w:tcW w:w="9017" w:type="dxa"/>
          </w:tcPr>
          <w:p w14:paraId="2290E6AE" w14:textId="721F6B00" w:rsidR="000C0CED" w:rsidRDefault="000C0CED" w:rsidP="00C14C38">
            <w:pPr>
              <w:pStyle w:val="2"/>
              <w:outlineLvl w:val="1"/>
              <w:rPr>
                <w:rFonts w:asciiTheme="majorEastAsia" w:hAnsiTheme="majorEastAsia" w:cstheme="majorEastAsia"/>
                <w:lang w:val="en-GB"/>
              </w:rPr>
            </w:pPr>
            <w:bookmarkStart w:id="59" w:name="_Toc503715787"/>
            <w:r>
              <w:rPr>
                <w:rFonts w:asciiTheme="majorEastAsia" w:hAnsiTheme="majorEastAsia" w:cstheme="majorEastAsia" w:hint="eastAsia"/>
                <w:lang w:val="en-GB"/>
              </w:rPr>
              <w:t>クリップボードについて</w:t>
            </w:r>
            <w:bookmarkEnd w:id="59"/>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0C0CED">
        <w:tc>
          <w:tcPr>
            <w:tcW w:w="9017" w:type="dxa"/>
          </w:tcPr>
          <w:p w14:paraId="325CF6D4" w14:textId="77777777" w:rsidR="000C0CED" w:rsidRDefault="00EE5157" w:rsidP="00E3398B">
            <w:pPr>
              <w:pStyle w:val="2"/>
              <w:outlineLvl w:val="1"/>
              <w:rPr>
                <w:lang w:val="en-GB"/>
              </w:rPr>
            </w:pPr>
            <w:bookmarkStart w:id="60" w:name="_Toc503715788"/>
            <w:r>
              <w:rPr>
                <w:lang w:val="en-GB"/>
              </w:rPr>
              <w:t>Basemap</w:t>
            </w:r>
            <w:r>
              <w:rPr>
                <w:rFonts w:hint="eastAsia"/>
                <w:lang w:val="en-GB"/>
              </w:rPr>
              <w:t>インストール方法</w:t>
            </w:r>
            <w:bookmarkEnd w:id="60"/>
          </w:p>
          <w:p w14:paraId="3375F6A3" w14:textId="77777777" w:rsidR="00EE5157" w:rsidRDefault="00EE5157" w:rsidP="00EE5157"/>
          <w:p w14:paraId="06B66EE7" w14:textId="1011849A" w:rsidR="00EE5157" w:rsidRDefault="00EE5157" w:rsidP="00EE5157">
            <w:r>
              <w:t>pip install basemap</w:t>
            </w:r>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wget https://jaist.dl.sourceforge.net/project/matplotlib/matplotlib-toolkits/basemap-1.0.7/basemap-1.0.7.tar.gz</w:t>
                  </w:r>
                </w:p>
                <w:p w14:paraId="3B00086D" w14:textId="77777777" w:rsidR="00DE1E40" w:rsidRDefault="00DE1E40" w:rsidP="00DE1E40">
                  <w:r>
                    <w:t>$ tar zxvf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r>
              <w:t>Unux</w:t>
            </w:r>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185" w:history="1">
              <w:r w:rsidR="00DE1E40" w:rsidRPr="009B5603">
                <w:rPr>
                  <w:rStyle w:val="af7"/>
                </w:rPr>
                <w:t>https://qiita.com/msrks/items/ed18a2653bc177a24cca</w:t>
              </w:r>
            </w:hyperlink>
          </w:p>
          <w:p w14:paraId="68F3749B" w14:textId="7441624E" w:rsidR="00D248F8" w:rsidRPr="00D248F8" w:rsidRDefault="00D248F8" w:rsidP="00EE5157"/>
        </w:tc>
      </w:tr>
      <w:tr w:rsidR="000C0CED" w14:paraId="78BC9701" w14:textId="77777777" w:rsidTr="000C0CED">
        <w:tc>
          <w:tcPr>
            <w:tcW w:w="9017" w:type="dxa"/>
          </w:tcPr>
          <w:p w14:paraId="06A1656C" w14:textId="77777777" w:rsidR="000C0CED" w:rsidRDefault="000C0CED" w:rsidP="00AF101F">
            <w:pPr>
              <w:pStyle w:val="1"/>
              <w:outlineLvl w:val="0"/>
              <w:rPr>
                <w:rFonts w:asciiTheme="majorEastAsia" w:hAnsiTheme="majorEastAsia" w:cstheme="majorEastAsia"/>
                <w:lang w:val="en-GB"/>
              </w:rPr>
            </w:pPr>
          </w:p>
        </w:tc>
      </w:tr>
      <w:tr w:rsidR="000C0CED" w14:paraId="11D6181D" w14:textId="77777777" w:rsidTr="000C0CED">
        <w:tc>
          <w:tcPr>
            <w:tcW w:w="9017" w:type="dxa"/>
          </w:tcPr>
          <w:p w14:paraId="75F9F919" w14:textId="77777777" w:rsidR="000C0CED" w:rsidRDefault="000C0CED" w:rsidP="00AF101F">
            <w:pPr>
              <w:pStyle w:val="1"/>
              <w:outlineLvl w:val="0"/>
              <w:rPr>
                <w:rFonts w:asciiTheme="majorEastAsia" w:hAnsiTheme="majorEastAsia" w:cstheme="majorEastAsia"/>
                <w:lang w:val="en-GB"/>
              </w:rPr>
            </w:pPr>
          </w:p>
        </w:tc>
      </w:tr>
      <w:tr w:rsidR="000C0CED" w14:paraId="73ABD82B" w14:textId="77777777" w:rsidTr="000C0CED">
        <w:tc>
          <w:tcPr>
            <w:tcW w:w="9017" w:type="dxa"/>
          </w:tcPr>
          <w:p w14:paraId="5D67D6E4" w14:textId="77777777" w:rsidR="000C0CED" w:rsidRDefault="000C0CED" w:rsidP="00AF101F">
            <w:pPr>
              <w:pStyle w:val="1"/>
              <w:outlineLvl w:val="0"/>
              <w:rPr>
                <w:rFonts w:asciiTheme="majorEastAsia" w:hAnsiTheme="majorEastAsia" w:cstheme="majorEastAsia"/>
                <w:lang w:val="en-GB"/>
              </w:rPr>
            </w:pPr>
          </w:p>
        </w:tc>
      </w:tr>
    </w:tbl>
    <w:p w14:paraId="33FB2F06" w14:textId="30687E47" w:rsidR="007821D7" w:rsidRDefault="007C73D3" w:rsidP="00AF101F">
      <w:pPr>
        <w:pStyle w:val="1"/>
        <w:rPr>
          <w:rFonts w:asciiTheme="majorEastAsia" w:hAnsiTheme="majorEastAsia" w:cstheme="majorEastAsia" w:hint="eastAsia"/>
          <w:lang w:val="en-GB"/>
        </w:rPr>
      </w:pPr>
      <w:bookmarkStart w:id="61" w:name="_Toc503715789"/>
      <w:r>
        <w:rPr>
          <w:rFonts w:asciiTheme="majorEastAsia" w:hAnsiTheme="majorEastAsia" w:cstheme="majorEastAsia" w:hint="eastAsia"/>
          <w:lang w:val="en-GB"/>
        </w:rPr>
        <w:t>参考文献</w:t>
      </w:r>
      <w:bookmarkEnd w:id="61"/>
    </w:p>
    <w:p w14:paraId="276812FA" w14:textId="6123CEE4" w:rsidR="006A767D" w:rsidRPr="006A767D" w:rsidRDefault="006A767D" w:rsidP="006A767D">
      <w:pPr>
        <w:pStyle w:val="2"/>
        <w:rPr>
          <w:rFonts w:hint="eastAsia"/>
          <w:lang w:val="en-GB"/>
        </w:rPr>
      </w:pPr>
      <w:bookmarkStart w:id="62" w:name="_Toc503715790"/>
      <w:r w:rsidRPr="004C4B12">
        <w:rPr>
          <w:lang w:val="en-GB"/>
        </w:rPr>
        <w:t>GitHubの教科書</w:t>
      </w:r>
      <w:bookmarkEnd w:id="62"/>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lastRenderedPageBreak/>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187" w:history="1">
              <w:r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sectPr w:rsidR="007C73D3" w:rsidRPr="000C0CED">
      <w:footerReference w:type="default" r:id="rId188"/>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B52D7" w14:textId="77777777" w:rsidR="0017723F" w:rsidRDefault="0017723F">
      <w:r>
        <w:separator/>
      </w:r>
    </w:p>
    <w:p w14:paraId="0E55FD11" w14:textId="77777777" w:rsidR="0017723F" w:rsidRDefault="0017723F"/>
  </w:endnote>
  <w:endnote w:type="continuationSeparator" w:id="0">
    <w:p w14:paraId="33C39B6D" w14:textId="77777777" w:rsidR="0017723F" w:rsidRDefault="0017723F">
      <w:r>
        <w:continuationSeparator/>
      </w:r>
    </w:p>
    <w:p w14:paraId="722E7AD6" w14:textId="77777777" w:rsidR="0017723F" w:rsidRDefault="001772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B532A3" w:rsidRDefault="00B532A3">
        <w:pPr>
          <w:pStyle w:val="a7"/>
        </w:pPr>
        <w:r>
          <w:fldChar w:fldCharType="begin"/>
        </w:r>
        <w:r>
          <w:instrText xml:space="preserve"> PAGE   \* MERGEFORMAT </w:instrText>
        </w:r>
        <w:r>
          <w:fldChar w:fldCharType="separate"/>
        </w:r>
        <w:r w:rsidR="009843BC">
          <w:rPr>
            <w:noProof/>
          </w:rPr>
          <w:t>47</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E350C7" w14:textId="77777777" w:rsidR="0017723F" w:rsidRDefault="0017723F">
      <w:r>
        <w:separator/>
      </w:r>
    </w:p>
    <w:p w14:paraId="269EB70A" w14:textId="77777777" w:rsidR="0017723F" w:rsidRDefault="0017723F"/>
  </w:footnote>
  <w:footnote w:type="continuationSeparator" w:id="0">
    <w:p w14:paraId="16053D02" w14:textId="77777777" w:rsidR="0017723F" w:rsidRDefault="0017723F">
      <w:r>
        <w:continuationSeparator/>
      </w:r>
    </w:p>
    <w:p w14:paraId="62022A79" w14:textId="77777777" w:rsidR="0017723F" w:rsidRDefault="0017723F"/>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5">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3"/>
  </w:num>
  <w:num w:numId="4">
    <w:abstractNumId w:val="6"/>
  </w:num>
  <w:num w:numId="5">
    <w:abstractNumId w:val="3"/>
  </w:num>
  <w:num w:numId="6">
    <w:abstractNumId w:val="6"/>
  </w:num>
  <w:num w:numId="7">
    <w:abstractNumId w:val="2"/>
  </w:num>
  <w:num w:numId="8">
    <w:abstractNumId w:val="5"/>
  </w:num>
  <w:num w:numId="9">
    <w:abstractNumId w:val="8"/>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bordersDoNotSurroundHeader/>
  <w:bordersDoNotSurroundFooter/>
  <w:proofState w:grammar="clean"/>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14565"/>
    <w:rsid w:val="00032DA7"/>
    <w:rsid w:val="0004199B"/>
    <w:rsid w:val="000460E9"/>
    <w:rsid w:val="00067743"/>
    <w:rsid w:val="00074028"/>
    <w:rsid w:val="00094B46"/>
    <w:rsid w:val="000C0CED"/>
    <w:rsid w:val="000E68F4"/>
    <w:rsid w:val="000F18D1"/>
    <w:rsid w:val="000F5971"/>
    <w:rsid w:val="000F7053"/>
    <w:rsid w:val="00101E9D"/>
    <w:rsid w:val="00117E80"/>
    <w:rsid w:val="0012230F"/>
    <w:rsid w:val="0012308B"/>
    <w:rsid w:val="0013351B"/>
    <w:rsid w:val="00135511"/>
    <w:rsid w:val="00140B69"/>
    <w:rsid w:val="00150C94"/>
    <w:rsid w:val="00176222"/>
    <w:rsid w:val="0017723F"/>
    <w:rsid w:val="0018184B"/>
    <w:rsid w:val="00182AFF"/>
    <w:rsid w:val="00191113"/>
    <w:rsid w:val="00196091"/>
    <w:rsid w:val="001A11B4"/>
    <w:rsid w:val="001C03B4"/>
    <w:rsid w:val="001D6AE7"/>
    <w:rsid w:val="001E34C5"/>
    <w:rsid w:val="001E541A"/>
    <w:rsid w:val="001E72B0"/>
    <w:rsid w:val="001F35EC"/>
    <w:rsid w:val="00211339"/>
    <w:rsid w:val="00222BA3"/>
    <w:rsid w:val="00225716"/>
    <w:rsid w:val="00244BC9"/>
    <w:rsid w:val="0024512A"/>
    <w:rsid w:val="00251E5C"/>
    <w:rsid w:val="002531F0"/>
    <w:rsid w:val="00283583"/>
    <w:rsid w:val="00283C17"/>
    <w:rsid w:val="002A4B32"/>
    <w:rsid w:val="002C6610"/>
    <w:rsid w:val="002C6A21"/>
    <w:rsid w:val="002C7AAB"/>
    <w:rsid w:val="002D32D9"/>
    <w:rsid w:val="002F0877"/>
    <w:rsid w:val="0030473C"/>
    <w:rsid w:val="00306F08"/>
    <w:rsid w:val="00307B0C"/>
    <w:rsid w:val="003209EF"/>
    <w:rsid w:val="00324F95"/>
    <w:rsid w:val="00325AC2"/>
    <w:rsid w:val="00350B99"/>
    <w:rsid w:val="003642B3"/>
    <w:rsid w:val="003849F7"/>
    <w:rsid w:val="003900EB"/>
    <w:rsid w:val="003A7DD5"/>
    <w:rsid w:val="003C0C74"/>
    <w:rsid w:val="004139F4"/>
    <w:rsid w:val="00424882"/>
    <w:rsid w:val="00473D23"/>
    <w:rsid w:val="00482107"/>
    <w:rsid w:val="00485102"/>
    <w:rsid w:val="00492347"/>
    <w:rsid w:val="00496092"/>
    <w:rsid w:val="004A1497"/>
    <w:rsid w:val="004A4F30"/>
    <w:rsid w:val="004C4B12"/>
    <w:rsid w:val="004F0254"/>
    <w:rsid w:val="00502C3F"/>
    <w:rsid w:val="00534ADD"/>
    <w:rsid w:val="00536544"/>
    <w:rsid w:val="00554B0D"/>
    <w:rsid w:val="00567DF3"/>
    <w:rsid w:val="00590A6A"/>
    <w:rsid w:val="005A10A2"/>
    <w:rsid w:val="005B0BD4"/>
    <w:rsid w:val="005B5A8E"/>
    <w:rsid w:val="005D0722"/>
    <w:rsid w:val="005F3E3F"/>
    <w:rsid w:val="005F63B3"/>
    <w:rsid w:val="006347D1"/>
    <w:rsid w:val="00636F01"/>
    <w:rsid w:val="00642D2E"/>
    <w:rsid w:val="006628B1"/>
    <w:rsid w:val="00687432"/>
    <w:rsid w:val="00687B93"/>
    <w:rsid w:val="006A6B8F"/>
    <w:rsid w:val="006A767D"/>
    <w:rsid w:val="006B644C"/>
    <w:rsid w:val="006B7E4B"/>
    <w:rsid w:val="006D4ED5"/>
    <w:rsid w:val="006E68BF"/>
    <w:rsid w:val="007012E9"/>
    <w:rsid w:val="00705F56"/>
    <w:rsid w:val="0071254C"/>
    <w:rsid w:val="007147EF"/>
    <w:rsid w:val="00716C0A"/>
    <w:rsid w:val="007205A9"/>
    <w:rsid w:val="0074422D"/>
    <w:rsid w:val="007539FB"/>
    <w:rsid w:val="00754F13"/>
    <w:rsid w:val="007664AD"/>
    <w:rsid w:val="007821D7"/>
    <w:rsid w:val="0078577D"/>
    <w:rsid w:val="007861F0"/>
    <w:rsid w:val="0079058A"/>
    <w:rsid w:val="007976D2"/>
    <w:rsid w:val="007A59AE"/>
    <w:rsid w:val="007A5DB2"/>
    <w:rsid w:val="007B7BC0"/>
    <w:rsid w:val="007C73D3"/>
    <w:rsid w:val="007E4867"/>
    <w:rsid w:val="0084216D"/>
    <w:rsid w:val="00856576"/>
    <w:rsid w:val="0085697C"/>
    <w:rsid w:val="00857087"/>
    <w:rsid w:val="00881F1A"/>
    <w:rsid w:val="0089609D"/>
    <w:rsid w:val="008B3210"/>
    <w:rsid w:val="008B79BF"/>
    <w:rsid w:val="008E20F1"/>
    <w:rsid w:val="008E506C"/>
    <w:rsid w:val="008E5997"/>
    <w:rsid w:val="008E6829"/>
    <w:rsid w:val="008F5D1B"/>
    <w:rsid w:val="008F667B"/>
    <w:rsid w:val="008F7403"/>
    <w:rsid w:val="00904230"/>
    <w:rsid w:val="00907777"/>
    <w:rsid w:val="00924473"/>
    <w:rsid w:val="00941229"/>
    <w:rsid w:val="009439E0"/>
    <w:rsid w:val="00953E0E"/>
    <w:rsid w:val="00955F91"/>
    <w:rsid w:val="00961CB0"/>
    <w:rsid w:val="009721CB"/>
    <w:rsid w:val="009843BC"/>
    <w:rsid w:val="009912C4"/>
    <w:rsid w:val="009C3FAF"/>
    <w:rsid w:val="009C596D"/>
    <w:rsid w:val="009E3ABB"/>
    <w:rsid w:val="00A03AE9"/>
    <w:rsid w:val="00A23BA9"/>
    <w:rsid w:val="00A3279C"/>
    <w:rsid w:val="00A32DAE"/>
    <w:rsid w:val="00A4153D"/>
    <w:rsid w:val="00A50460"/>
    <w:rsid w:val="00A5468B"/>
    <w:rsid w:val="00A66D92"/>
    <w:rsid w:val="00A7555E"/>
    <w:rsid w:val="00A77538"/>
    <w:rsid w:val="00A81020"/>
    <w:rsid w:val="00A92CE4"/>
    <w:rsid w:val="00AB1BA1"/>
    <w:rsid w:val="00AC08A2"/>
    <w:rsid w:val="00AC0FBD"/>
    <w:rsid w:val="00AC43B3"/>
    <w:rsid w:val="00AC48EA"/>
    <w:rsid w:val="00AD3425"/>
    <w:rsid w:val="00AD79C2"/>
    <w:rsid w:val="00AF101F"/>
    <w:rsid w:val="00AF3015"/>
    <w:rsid w:val="00AF56AF"/>
    <w:rsid w:val="00B06869"/>
    <w:rsid w:val="00B116BA"/>
    <w:rsid w:val="00B321DF"/>
    <w:rsid w:val="00B33DA1"/>
    <w:rsid w:val="00B35FAA"/>
    <w:rsid w:val="00B42EE2"/>
    <w:rsid w:val="00B532A3"/>
    <w:rsid w:val="00B6120D"/>
    <w:rsid w:val="00B6566C"/>
    <w:rsid w:val="00B6649C"/>
    <w:rsid w:val="00B718B5"/>
    <w:rsid w:val="00B7518E"/>
    <w:rsid w:val="00B77128"/>
    <w:rsid w:val="00B86491"/>
    <w:rsid w:val="00BA6240"/>
    <w:rsid w:val="00BC020D"/>
    <w:rsid w:val="00BC0E64"/>
    <w:rsid w:val="00BF2D5B"/>
    <w:rsid w:val="00C00DE6"/>
    <w:rsid w:val="00C128D8"/>
    <w:rsid w:val="00C14C38"/>
    <w:rsid w:val="00C15A89"/>
    <w:rsid w:val="00C17EF3"/>
    <w:rsid w:val="00CA5036"/>
    <w:rsid w:val="00CB4F29"/>
    <w:rsid w:val="00CD5F7F"/>
    <w:rsid w:val="00CF0FC8"/>
    <w:rsid w:val="00CF54D7"/>
    <w:rsid w:val="00D248F8"/>
    <w:rsid w:val="00D2739D"/>
    <w:rsid w:val="00D32C2C"/>
    <w:rsid w:val="00D40FDF"/>
    <w:rsid w:val="00D46D36"/>
    <w:rsid w:val="00D53223"/>
    <w:rsid w:val="00D575D3"/>
    <w:rsid w:val="00D62FBF"/>
    <w:rsid w:val="00D91D28"/>
    <w:rsid w:val="00D9509A"/>
    <w:rsid w:val="00D96E6C"/>
    <w:rsid w:val="00D96FCF"/>
    <w:rsid w:val="00DA2724"/>
    <w:rsid w:val="00DC2A98"/>
    <w:rsid w:val="00DC5E00"/>
    <w:rsid w:val="00DC7005"/>
    <w:rsid w:val="00DE1E40"/>
    <w:rsid w:val="00DF480F"/>
    <w:rsid w:val="00DF68A6"/>
    <w:rsid w:val="00E02A8D"/>
    <w:rsid w:val="00E07263"/>
    <w:rsid w:val="00E12DD5"/>
    <w:rsid w:val="00E12EE2"/>
    <w:rsid w:val="00E13B0E"/>
    <w:rsid w:val="00E25442"/>
    <w:rsid w:val="00E3063B"/>
    <w:rsid w:val="00E3398B"/>
    <w:rsid w:val="00E36503"/>
    <w:rsid w:val="00E5032B"/>
    <w:rsid w:val="00E57F52"/>
    <w:rsid w:val="00E809FD"/>
    <w:rsid w:val="00E833C7"/>
    <w:rsid w:val="00E8694A"/>
    <w:rsid w:val="00E922E0"/>
    <w:rsid w:val="00E93F7F"/>
    <w:rsid w:val="00EA0C79"/>
    <w:rsid w:val="00EA5017"/>
    <w:rsid w:val="00EC06DE"/>
    <w:rsid w:val="00EC09C8"/>
    <w:rsid w:val="00ED2954"/>
    <w:rsid w:val="00ED4088"/>
    <w:rsid w:val="00EE5157"/>
    <w:rsid w:val="00EF6378"/>
    <w:rsid w:val="00F264E2"/>
    <w:rsid w:val="00F325AB"/>
    <w:rsid w:val="00F42B17"/>
    <w:rsid w:val="00F61548"/>
    <w:rsid w:val="00F77A2E"/>
    <w:rsid w:val="00F90214"/>
    <w:rsid w:val="00F97D07"/>
    <w:rsid w:val="00FA10F4"/>
    <w:rsid w:val="00FA16AA"/>
    <w:rsid w:val="00FB080C"/>
    <w:rsid w:val="00FC134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huguma.hatenablog.com/entry/2014/10/03/184232" TargetMode="External"/><Relationship Id="rId143" Type="http://schemas.openxmlformats.org/officeDocument/2006/relationships/hyperlink" Target="http://cuaoar.jp/2013/03/github-fork-pull-request.html" TargetMode="External"/><Relationship Id="rId144" Type="http://schemas.openxmlformats.org/officeDocument/2006/relationships/image" Target="media/image52.png"/><Relationship Id="rId145" Type="http://schemas.openxmlformats.org/officeDocument/2006/relationships/image" Target="media/image53.png"/><Relationship Id="rId146" Type="http://schemas.openxmlformats.org/officeDocument/2006/relationships/image" Target="media/image54.png"/><Relationship Id="rId147" Type="http://schemas.openxmlformats.org/officeDocument/2006/relationships/image" Target="media/image55.png"/><Relationship Id="rId148" Type="http://schemas.openxmlformats.org/officeDocument/2006/relationships/image" Target="media/image56.png"/><Relationship Id="rId149" Type="http://schemas.openxmlformats.org/officeDocument/2006/relationships/image" Target="media/image57.png"/><Relationship Id="rId180" Type="http://schemas.openxmlformats.org/officeDocument/2006/relationships/hyperlink" Target="https://hamachan.info/mac/kihon/screen.html" TargetMode="External"/><Relationship Id="rId181" Type="http://schemas.openxmlformats.org/officeDocument/2006/relationships/image" Target="media/image65.jpeg"/><Relationship Id="rId182" Type="http://schemas.openxmlformats.org/officeDocument/2006/relationships/hyperlink" Target="http://minto.tech/mac-paint/" TargetMode="Externa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83" Type="http://schemas.openxmlformats.org/officeDocument/2006/relationships/image" Target="media/image66.png"/><Relationship Id="rId184" Type="http://schemas.openxmlformats.org/officeDocument/2006/relationships/hyperlink" Target="http://maccle.com/my-tips/9-tips-improvement-mac-finder/" TargetMode="External"/><Relationship Id="rId185" Type="http://schemas.openxmlformats.org/officeDocument/2006/relationships/hyperlink" Target="https://qiita.com/msrks/items/ed18a2653bc177a24cca" TargetMode="External"/><Relationship Id="rId186" Type="http://schemas.openxmlformats.org/officeDocument/2006/relationships/image" Target="media/image67.png"/><Relationship Id="rId187"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188" Type="http://schemas.openxmlformats.org/officeDocument/2006/relationships/footer" Target="footer1.xml"/><Relationship Id="rId189" Type="http://schemas.openxmlformats.org/officeDocument/2006/relationships/fontTable" Target="fontTable.xml"/><Relationship Id="rId80" Type="http://schemas.openxmlformats.org/officeDocument/2006/relationships/hyperlink" Target="https://qiita.com/ma_me/items/f944101c97a4d0e4a842" TargetMode="External"/><Relationship Id="rId81" Type="http://schemas.openxmlformats.org/officeDocument/2006/relationships/hyperlink" Target="http://www.devlog.alt-area.org/?p=1366" TargetMode="External"/><Relationship Id="rId82" Type="http://schemas.openxmlformats.org/officeDocument/2006/relationships/hyperlink" Target="https://git-scm.com/book/ja/v1/%E4%BD%BF%E3%81%84%E5%A7%8B%E3%82%81%E3%82%8B-%E6%9C%80%E5%88%9D%E3%81%AEGit%E3%81%AE%E6%A7%8B%E6%88%90" TargetMode="External"/><Relationship Id="rId83" Type="http://schemas.openxmlformats.org/officeDocument/2006/relationships/image" Target="media/image11.png"/><Relationship Id="rId84" Type="http://schemas.openxmlformats.org/officeDocument/2006/relationships/hyperlink" Target="https://qiita.com/shuntaro_tamura/items/06281261d893acf049ed" TargetMode="External"/><Relationship Id="rId85" Type="http://schemas.openxmlformats.org/officeDocument/2006/relationships/hyperlink" Target="https://qiita.com/hshimo/items/ab91b99cd61724127aa7" TargetMode="External"/><Relationship Id="rId86" Type="http://schemas.openxmlformats.org/officeDocument/2006/relationships/hyperlink" Target="https://qiita.com/sseo/items/100ed47acfa19c2821d6" TargetMode="External"/><Relationship Id="rId87" Type="http://schemas.openxmlformats.org/officeDocument/2006/relationships/hyperlink" Target="https://qiita.com/sseo/items/100ed47acfa19c2821d6" TargetMode="External"/><Relationship Id="rId88" Type="http://schemas.openxmlformats.org/officeDocument/2006/relationships/image" Target="media/image12.png"/><Relationship Id="rId89" Type="http://schemas.openxmlformats.org/officeDocument/2006/relationships/image" Target="media/image13.png"/><Relationship Id="rId110" Type="http://schemas.openxmlformats.org/officeDocument/2006/relationships/image" Target="media/image29.png"/><Relationship Id="rId111" Type="http://schemas.openxmlformats.org/officeDocument/2006/relationships/hyperlink" Target="https://ja.atlassian.com/software/sourcetree" TargetMode="External"/><Relationship Id="rId112" Type="http://schemas.openxmlformats.org/officeDocument/2006/relationships/hyperlink" Target="https://qiita.com/naoki85/items/c7660d70347e9e70b201" TargetMode="External"/><Relationship Id="rId113" Type="http://schemas.openxmlformats.org/officeDocument/2006/relationships/image" Target="media/image30.png"/><Relationship Id="rId114" Type="http://schemas.openxmlformats.org/officeDocument/2006/relationships/hyperlink" Target="mailto:git@github.com" TargetMode="External"/><Relationship Id="rId115" Type="http://schemas.openxmlformats.org/officeDocument/2006/relationships/image" Target="media/image31.png"/><Relationship Id="rId116" Type="http://schemas.openxmlformats.org/officeDocument/2006/relationships/image" Target="media/image32.png"/><Relationship Id="rId117" Type="http://schemas.openxmlformats.org/officeDocument/2006/relationships/image" Target="media/image33.png"/><Relationship Id="rId118" Type="http://schemas.openxmlformats.org/officeDocument/2006/relationships/image" Target="media/image34.png"/><Relationship Id="rId119" Type="http://schemas.openxmlformats.org/officeDocument/2006/relationships/image" Target="media/image35.png"/><Relationship Id="rId150" Type="http://schemas.openxmlformats.org/officeDocument/2006/relationships/image" Target="media/image58.png"/><Relationship Id="rId151" Type="http://schemas.openxmlformats.org/officeDocument/2006/relationships/image" Target="media/image59.png"/><Relationship Id="rId152" Type="http://schemas.openxmlformats.org/officeDocument/2006/relationships/hyperlink" Target="https://pycon.jp/2016/ja/schedule/presentation/72/" TargetMode="External"/><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153" Type="http://schemas.openxmlformats.org/officeDocument/2006/relationships/hyperlink" Target="https://github.com/bakfoo/pyconjp2016" TargetMode="External"/><Relationship Id="rId154" Type="http://schemas.openxmlformats.org/officeDocument/2006/relationships/image" Target="media/image60.png"/><Relationship Id="rId155" Type="http://schemas.openxmlformats.org/officeDocument/2006/relationships/image" Target="media/image61.png"/><Relationship Id="rId156" Type="http://schemas.openxmlformats.org/officeDocument/2006/relationships/hyperlink" Target="https://www.youtube.com/watch?v=KFXf4pJ_Ko0&amp;feature=youtu.be&amp;list=PLMkWB0UjwFGlYvIcvKsGhJ7SJIODj_zJZ" TargetMode="External"/><Relationship Id="rId157" Type="http://schemas.openxmlformats.org/officeDocument/2006/relationships/hyperlink" Target="https://github.com/bakfoo/pyconjp2016" TargetMode="External"/><Relationship Id="rId158" Type="http://schemas.openxmlformats.org/officeDocument/2006/relationships/image" Target="media/image62.png"/><Relationship Id="rId159" Type="http://schemas.openxmlformats.org/officeDocument/2006/relationships/hyperlink" Target="https://qiita.com/code_monkey/items/0d38a92a2a2026f5ec82" TargetMode="External"/><Relationship Id="rId190" Type="http://schemas.openxmlformats.org/officeDocument/2006/relationships/theme" Target="theme/theme1.xml"/><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90" Type="http://schemas.openxmlformats.org/officeDocument/2006/relationships/image" Target="media/image14.png"/><Relationship Id="rId91" Type="http://schemas.openxmlformats.org/officeDocument/2006/relationships/image" Target="media/image15.png"/><Relationship Id="rId92" Type="http://schemas.openxmlformats.org/officeDocument/2006/relationships/image" Target="media/image16.png"/><Relationship Id="rId93" Type="http://schemas.openxmlformats.org/officeDocument/2006/relationships/image" Target="media/image17.png"/><Relationship Id="rId94" Type="http://schemas.openxmlformats.org/officeDocument/2006/relationships/image" Target="media/image18.png"/><Relationship Id="rId95" Type="http://schemas.openxmlformats.org/officeDocument/2006/relationships/image" Target="media/image19.png"/><Relationship Id="rId96" Type="http://schemas.openxmlformats.org/officeDocument/2006/relationships/hyperlink" Target="https://qiita.com/take4s5i/items/15d8648405f4e7ea3039" TargetMode="External"/><Relationship Id="rId97" Type="http://schemas.openxmlformats.org/officeDocument/2006/relationships/image" Target="media/image20.png"/><Relationship Id="rId98" Type="http://schemas.openxmlformats.org/officeDocument/2006/relationships/hyperlink" Target="https://qiita.com/osamu1203/items/cb94ef9da02e1ec3e921" TargetMode="External"/><Relationship Id="rId99" Type="http://schemas.openxmlformats.org/officeDocument/2006/relationships/hyperlink" Target="https://qiita.com/takakuda/items/2123e37733445f69f0ff" TargetMode="External"/><Relationship Id="rId120" Type="http://schemas.openxmlformats.org/officeDocument/2006/relationships/image" Target="media/image36.png"/><Relationship Id="rId121" Type="http://schemas.openxmlformats.org/officeDocument/2006/relationships/image" Target="media/image37.png"/><Relationship Id="rId122" Type="http://schemas.openxmlformats.org/officeDocument/2006/relationships/image" Target="media/image38.png"/><Relationship Id="rId123" Type="http://schemas.openxmlformats.org/officeDocument/2006/relationships/image" Target="media/image39.png"/><Relationship Id="rId124" Type="http://schemas.openxmlformats.org/officeDocument/2006/relationships/image" Target="media/image40.png"/><Relationship Id="rId125" Type="http://schemas.openxmlformats.org/officeDocument/2006/relationships/image" Target="media/image41.png"/><Relationship Id="rId126" Type="http://schemas.openxmlformats.org/officeDocument/2006/relationships/image" Target="media/image42.png"/><Relationship Id="rId127" Type="http://schemas.openxmlformats.org/officeDocument/2006/relationships/image" Target="media/image43.png"/><Relationship Id="rId128" Type="http://schemas.openxmlformats.org/officeDocument/2006/relationships/image" Target="media/image44.png"/><Relationship Id="rId129" Type="http://schemas.openxmlformats.org/officeDocument/2006/relationships/hyperlink" Target="https://qiita.com/KosukeSone/items/514dd24828b485c69a05" TargetMode="External"/><Relationship Id="rId160" Type="http://schemas.openxmlformats.org/officeDocument/2006/relationships/hyperlink" Target="https://ja.wikipedia.org/wiki/World_Wide_Web" TargetMode="External"/><Relationship Id="rId161" Type="http://schemas.openxmlformats.org/officeDocument/2006/relationships/hyperlink" Target="https://ja.wikipedia.org/wiki/%E3%83%87%E3%83%BC%E3%82%BF%E3%83%99%E3%83%BC%E3%82%B9" TargetMode="External"/><Relationship Id="rId162" Type="http://schemas.openxmlformats.org/officeDocument/2006/relationships/hyperlink" Target="https://ja.wikipedia.org/wiki/%E3%83%97%E3%83%AD%E3%82%B0%E3%83%A9%E3%83%A0_(%E3%82%B3%E3%83%B3%E3%83%94%E3%83%A5%E3%83%BC%E3%82%BF)" TargetMode="External"/><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163" Type="http://schemas.openxmlformats.org/officeDocument/2006/relationships/hyperlink" Target="https://ja.wikipedia.org/wiki/%E3%83%AD%E3%83%9C%E3%83%83%E3%83%88" TargetMode="External"/><Relationship Id="rId164" Type="http://schemas.openxmlformats.org/officeDocument/2006/relationships/hyperlink" Target="https://ja.wikipedia.org/wiki/%E3%82%AF%E3%83%AD%E3%83%BC%E3%83%A9" TargetMode="External"/><Relationship Id="rId165" Type="http://schemas.openxmlformats.org/officeDocument/2006/relationships/hyperlink" Target="https://qiita.com/checkpoint/items/038b59b29df8e1e384a2" TargetMode="External"/><Relationship Id="rId166" Type="http://schemas.openxmlformats.org/officeDocument/2006/relationships/hyperlink" Target="https://qiita.com/tamonoki/items/ce58ff209f8eae808162" TargetMode="External"/><Relationship Id="rId167" Type="http://schemas.openxmlformats.org/officeDocument/2006/relationships/hyperlink" Target="https://ja.wikipedia.org/wiki/Pandas" TargetMode="External"/><Relationship Id="rId168" Type="http://schemas.openxmlformats.org/officeDocument/2006/relationships/hyperlink" Target="http://cocodrips.hateblo.jp/entry/2017/07/30/185430" TargetMode="External"/><Relationship Id="rId169" Type="http://schemas.openxmlformats.org/officeDocument/2006/relationships/image" Target="media/image63.png"/><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130" Type="http://schemas.openxmlformats.org/officeDocument/2006/relationships/hyperlink" Target="https://qiita.com/mint__/items/bfc58589b5b1e0a1856a" TargetMode="External"/><Relationship Id="rId131" Type="http://schemas.openxmlformats.org/officeDocument/2006/relationships/hyperlink" Target="https://github.com/score915" TargetMode="External"/><Relationship Id="rId132" Type="http://schemas.openxmlformats.org/officeDocument/2006/relationships/image" Target="media/image45.png"/><Relationship Id="rId133" Type="http://schemas.openxmlformats.org/officeDocument/2006/relationships/image" Target="media/image46.png"/><Relationship Id="rId134" Type="http://schemas.openxmlformats.org/officeDocument/2006/relationships/image" Target="media/image47.png"/><Relationship Id="rId135" Type="http://schemas.openxmlformats.org/officeDocument/2006/relationships/hyperlink" Target="https://qiita.com/Blueman81/items/72ca43681d16d44e21ad" TargetMode="External"/><Relationship Id="rId136" Type="http://schemas.openxmlformats.org/officeDocument/2006/relationships/hyperlink" Target="https://qiita.com/Thermidor/items/b684cfabe0f2fde0c67b" TargetMode="External"/><Relationship Id="rId137" Type="http://schemas.openxmlformats.org/officeDocument/2006/relationships/hyperlink" Target="https://qiita.com/oreo/items/82183bfbaac69971917f" TargetMode="External"/><Relationship Id="rId138" Type="http://schemas.openxmlformats.org/officeDocument/2006/relationships/image" Target="media/image48.png"/><Relationship Id="rId139" Type="http://schemas.openxmlformats.org/officeDocument/2006/relationships/image" Target="media/image49.png"/><Relationship Id="rId170" Type="http://schemas.openxmlformats.org/officeDocument/2006/relationships/hyperlink" Target="https://pycon.jp/2016/ja/schedule/presentation/72/" TargetMode="External"/><Relationship Id="rId171"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72" Type="http://schemas.openxmlformats.org/officeDocument/2006/relationships/image" Target="media/image64.tiff"/><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173" Type="http://schemas.openxmlformats.org/officeDocument/2006/relationships/hyperlink" Target="http://jupyter.org/" TargetMode="External"/><Relationship Id="rId174" Type="http://schemas.openxmlformats.org/officeDocument/2006/relationships/hyperlink" Target="http://techlife.cookpad.com/entry/write-once-share-anywhare" TargetMode="External"/><Relationship Id="rId175" Type="http://schemas.openxmlformats.org/officeDocument/2006/relationships/hyperlink" Target="https://qiita.com/icoxfog417/items/175f69d06f4e590face9" TargetMode="External"/><Relationship Id="rId176" Type="http://schemas.openxmlformats.org/officeDocument/2006/relationships/hyperlink" Target="https://www.youtube.com/watch?v=Ejh0ftSjk6g" TargetMode="External"/><Relationship Id="rId177" Type="http://schemas.openxmlformats.org/officeDocument/2006/relationships/hyperlink" Target="https://pythondatascience.plavox.info/python%E3%81%AE%E9%96%8B%E7%99%BA%E7%92%B0%E5%A2%83/jupyter-notebook%E3%82%92%E4%BD%BF%E3%81%A3%E3%81%A6%E3%81%BF%E3%82%88%E3%81%86" TargetMode="External"/><Relationship Id="rId178" Type="http://schemas.openxmlformats.org/officeDocument/2006/relationships/hyperlink" Target="https://deepage.net/machine_learning/2016/12/13/jupyter_notebook.html" TargetMode="External"/><Relationship Id="rId179" Type="http://schemas.openxmlformats.org/officeDocument/2006/relationships/hyperlink" Target="http://mashiroyuya.hatenablog.com/entry/2016/06/03/Jupyter%E3%82%92%E9%96%89%E3%81%98%E3%82%8B%E6%96%B9%E6%B3%95" TargetMode="External"/><Relationship Id="rId70" Type="http://schemas.openxmlformats.org/officeDocument/2006/relationships/image" Target="media/image1.png"/><Relationship Id="rId71" Type="http://schemas.openxmlformats.org/officeDocument/2006/relationships/image" Target="media/image2.png"/><Relationship Id="rId72" Type="http://schemas.openxmlformats.org/officeDocument/2006/relationships/image" Target="media/image3.png"/><Relationship Id="rId73" Type="http://schemas.openxmlformats.org/officeDocument/2006/relationships/image" Target="media/image4.png"/><Relationship Id="rId74" Type="http://schemas.openxmlformats.org/officeDocument/2006/relationships/image" Target="media/image5.png"/><Relationship Id="rId75" Type="http://schemas.openxmlformats.org/officeDocument/2006/relationships/image" Target="media/image6.png"/><Relationship Id="rId76" Type="http://schemas.openxmlformats.org/officeDocument/2006/relationships/image" Target="media/image7.png"/><Relationship Id="rId77" Type="http://schemas.openxmlformats.org/officeDocument/2006/relationships/image" Target="media/image8.png"/><Relationship Id="rId78" Type="http://schemas.openxmlformats.org/officeDocument/2006/relationships/image" Target="media/image9.png"/><Relationship Id="rId7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21.png"/><Relationship Id="rId101" Type="http://schemas.openxmlformats.org/officeDocument/2006/relationships/hyperlink" Target="https://ja.atlassian.com/software/sourcetree" TargetMode="External"/><Relationship Id="rId102" Type="http://schemas.openxmlformats.org/officeDocument/2006/relationships/image" Target="media/image22.png"/><Relationship Id="rId103" Type="http://schemas.openxmlformats.org/officeDocument/2006/relationships/image" Target="media/image23.png"/><Relationship Id="rId104" Type="http://schemas.openxmlformats.org/officeDocument/2006/relationships/image" Target="media/image24.png"/><Relationship Id="rId105" Type="http://schemas.openxmlformats.org/officeDocument/2006/relationships/image" Target="media/image25.png"/><Relationship Id="rId106" Type="http://schemas.openxmlformats.org/officeDocument/2006/relationships/image" Target="media/image26.png"/><Relationship Id="rId107" Type="http://schemas.openxmlformats.org/officeDocument/2006/relationships/image" Target="media/image27.png"/><Relationship Id="rId108" Type="http://schemas.openxmlformats.org/officeDocument/2006/relationships/hyperlink" Target="https://qiita.com/zakki/items/d1e2839b0165e0c0750c" TargetMode="External"/><Relationship Id="rId109" Type="http://schemas.openxmlformats.org/officeDocument/2006/relationships/image" Target="media/image28.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140" Type="http://schemas.openxmlformats.org/officeDocument/2006/relationships/image" Target="media/image50.png"/><Relationship Id="rId14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268A69F-D6F4-5744-B7C5-009D96898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142</TotalTime>
  <Pages>47</Pages>
  <Words>3873</Words>
  <Characters>22081</Characters>
  <Application>Microsoft Macintosh Word</Application>
  <DocSecurity>0</DocSecurity>
  <Lines>184</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32</cp:revision>
  <cp:lastPrinted>2018-01-07T15:27:00Z</cp:lastPrinted>
  <dcterms:created xsi:type="dcterms:W3CDTF">2018-01-13T02:11:00Z</dcterms:created>
  <dcterms:modified xsi:type="dcterms:W3CDTF">2018-01-14T09:26:00Z</dcterms:modified>
</cp:coreProperties>
</file>