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lang w:val="ja"/>
        </w:rPr>
        <w:id w:val="362949964"/>
        <w:docPartObj>
          <w:docPartGallery w:val="Table of Contents"/>
          <w:docPartUnique/>
        </w:docPartObj>
      </w:sdtPr>
      <w:sdtEndPr>
        <w:rPr>
          <w:b/>
          <w:bCs/>
          <w:smallCaps w:val="0"/>
          <w:noProof/>
          <w:spacing w:val="0"/>
          <w:sz w:val="22"/>
          <w:szCs w:val="22"/>
          <w:lang w:val="en-US"/>
        </w:rPr>
      </w:sdtEndPr>
      <w:sdtContent>
        <w:p w14:paraId="220CD9EB" w14:textId="16E5D962" w:rsidR="008E6829" w:rsidRDefault="008E6829">
          <w:pPr>
            <w:pStyle w:val="af6"/>
          </w:pPr>
          <w:r>
            <w:rPr>
              <w:lang w:val="ja"/>
            </w:rPr>
            <w:t>目次</w:t>
          </w:r>
        </w:p>
        <w:p w14:paraId="372BC28C" w14:textId="77777777" w:rsidR="008C3200" w:rsidRDefault="008E6829">
          <w:pPr>
            <w:pStyle w:val="11"/>
            <w:tabs>
              <w:tab w:val="right" w:leader="dot" w:pos="9017"/>
            </w:tabs>
            <w:rPr>
              <w:rFonts w:eastAsiaTheme="minorEastAsia" w:hAnsiTheme="minorHAnsi" w:cstheme="minorBidi"/>
              <w:b w:val="0"/>
              <w:bCs w:val="0"/>
              <w:noProof/>
              <w:kern w:val="2"/>
            </w:rPr>
          </w:pPr>
          <w:r>
            <w:rPr>
              <w:b w:val="0"/>
              <w:bCs w:val="0"/>
            </w:rPr>
            <w:fldChar w:fldCharType="begin"/>
          </w:r>
          <w:r>
            <w:instrText>TOC \o "1-3" \h \z \u</w:instrText>
          </w:r>
          <w:r>
            <w:rPr>
              <w:b w:val="0"/>
              <w:bCs w:val="0"/>
            </w:rPr>
            <w:fldChar w:fldCharType="separate"/>
          </w:r>
          <w:hyperlink r:id="rId8" w:history="1">
            <w:r w:rsidR="008C3200" w:rsidRPr="00824A46">
              <w:rPr>
                <w:rStyle w:val="af7"/>
                <w:rFonts w:asciiTheme="majorEastAsia" w:hAnsiTheme="majorEastAsia" w:cstheme="majorEastAsia"/>
                <w:noProof/>
              </w:rPr>
              <w:t>Git</w:t>
            </w:r>
            <w:r w:rsidR="008C3200">
              <w:rPr>
                <w:noProof/>
                <w:webHidden/>
              </w:rPr>
              <w:tab/>
            </w:r>
            <w:r w:rsidR="008C3200">
              <w:rPr>
                <w:noProof/>
                <w:webHidden/>
              </w:rPr>
              <w:fldChar w:fldCharType="begin"/>
            </w:r>
            <w:r w:rsidR="008C3200">
              <w:rPr>
                <w:noProof/>
                <w:webHidden/>
              </w:rPr>
              <w:instrText xml:space="preserve"> PAGEREF _Toc503808700 \h </w:instrText>
            </w:r>
            <w:r w:rsidR="008C3200">
              <w:rPr>
                <w:noProof/>
                <w:webHidden/>
              </w:rPr>
            </w:r>
            <w:r w:rsidR="008C3200">
              <w:rPr>
                <w:noProof/>
                <w:webHidden/>
              </w:rPr>
              <w:fldChar w:fldCharType="separate"/>
            </w:r>
            <w:r w:rsidR="008C3200">
              <w:rPr>
                <w:noProof/>
                <w:webHidden/>
              </w:rPr>
              <w:t>4</w:t>
            </w:r>
            <w:r w:rsidR="008C3200">
              <w:rPr>
                <w:noProof/>
                <w:webHidden/>
              </w:rPr>
              <w:fldChar w:fldCharType="end"/>
            </w:r>
          </w:hyperlink>
        </w:p>
        <w:p w14:paraId="24D350CC" w14:textId="77777777" w:rsidR="008C3200" w:rsidRDefault="008C3200">
          <w:pPr>
            <w:pStyle w:val="31"/>
            <w:tabs>
              <w:tab w:val="right" w:leader="dot" w:pos="9017"/>
            </w:tabs>
            <w:rPr>
              <w:rFonts w:eastAsiaTheme="minorEastAsia" w:hAnsiTheme="minorHAnsi" w:cstheme="minorBidi"/>
              <w:noProof/>
              <w:kern w:val="2"/>
              <w:sz w:val="24"/>
              <w:szCs w:val="24"/>
            </w:rPr>
          </w:pPr>
          <w:hyperlink r:id="rId9" w:history="1">
            <w:r w:rsidRPr="00824A46">
              <w:rPr>
                <w:rStyle w:val="af7"/>
                <w:noProof/>
              </w:rPr>
              <w:t>Commit messageエディタの変更</w:t>
            </w:r>
            <w:r>
              <w:rPr>
                <w:noProof/>
                <w:webHidden/>
              </w:rPr>
              <w:tab/>
            </w:r>
            <w:r>
              <w:rPr>
                <w:noProof/>
                <w:webHidden/>
              </w:rPr>
              <w:fldChar w:fldCharType="begin"/>
            </w:r>
            <w:r>
              <w:rPr>
                <w:noProof/>
                <w:webHidden/>
              </w:rPr>
              <w:instrText xml:space="preserve"> PAGEREF _Toc503808701 \h </w:instrText>
            </w:r>
            <w:r>
              <w:rPr>
                <w:noProof/>
                <w:webHidden/>
              </w:rPr>
            </w:r>
            <w:r>
              <w:rPr>
                <w:noProof/>
                <w:webHidden/>
              </w:rPr>
              <w:fldChar w:fldCharType="separate"/>
            </w:r>
            <w:r>
              <w:rPr>
                <w:noProof/>
                <w:webHidden/>
              </w:rPr>
              <w:t>6</w:t>
            </w:r>
            <w:r>
              <w:rPr>
                <w:noProof/>
                <w:webHidden/>
              </w:rPr>
              <w:fldChar w:fldCharType="end"/>
            </w:r>
          </w:hyperlink>
        </w:p>
        <w:p w14:paraId="59CF7714" w14:textId="77777777" w:rsidR="008C3200" w:rsidRDefault="008C3200">
          <w:pPr>
            <w:pStyle w:val="31"/>
            <w:tabs>
              <w:tab w:val="right" w:leader="dot" w:pos="9017"/>
            </w:tabs>
            <w:rPr>
              <w:rFonts w:eastAsiaTheme="minorEastAsia" w:hAnsiTheme="minorHAnsi" w:cstheme="minorBidi"/>
              <w:noProof/>
              <w:kern w:val="2"/>
              <w:sz w:val="24"/>
              <w:szCs w:val="24"/>
            </w:rPr>
          </w:pPr>
          <w:hyperlink r:id="rId10" w:history="1">
            <w:r w:rsidRPr="00824A46">
              <w:rPr>
                <w:rStyle w:val="af7"/>
                <w:noProof/>
              </w:rPr>
              <w:t>名前とメールアドレスの設定</w:t>
            </w:r>
            <w:r>
              <w:rPr>
                <w:noProof/>
                <w:webHidden/>
              </w:rPr>
              <w:tab/>
            </w:r>
            <w:r>
              <w:rPr>
                <w:noProof/>
                <w:webHidden/>
              </w:rPr>
              <w:fldChar w:fldCharType="begin"/>
            </w:r>
            <w:r>
              <w:rPr>
                <w:noProof/>
                <w:webHidden/>
              </w:rPr>
              <w:instrText xml:space="preserve"> PAGEREF _Toc503808702 \h </w:instrText>
            </w:r>
            <w:r>
              <w:rPr>
                <w:noProof/>
                <w:webHidden/>
              </w:rPr>
            </w:r>
            <w:r>
              <w:rPr>
                <w:noProof/>
                <w:webHidden/>
              </w:rPr>
              <w:fldChar w:fldCharType="separate"/>
            </w:r>
            <w:r>
              <w:rPr>
                <w:noProof/>
                <w:webHidden/>
              </w:rPr>
              <w:t>7</w:t>
            </w:r>
            <w:r>
              <w:rPr>
                <w:noProof/>
                <w:webHidden/>
              </w:rPr>
              <w:fldChar w:fldCharType="end"/>
            </w:r>
          </w:hyperlink>
        </w:p>
        <w:p w14:paraId="0718135C" w14:textId="77777777" w:rsidR="008C3200" w:rsidRDefault="008C3200">
          <w:pPr>
            <w:pStyle w:val="31"/>
            <w:tabs>
              <w:tab w:val="right" w:leader="dot" w:pos="9017"/>
            </w:tabs>
            <w:rPr>
              <w:rFonts w:eastAsiaTheme="minorEastAsia" w:hAnsiTheme="minorHAnsi" w:cstheme="minorBidi"/>
              <w:noProof/>
              <w:kern w:val="2"/>
              <w:sz w:val="24"/>
              <w:szCs w:val="24"/>
            </w:rPr>
          </w:pPr>
          <w:hyperlink r:id="rId11" w:history="1">
            <w:r w:rsidRPr="00824A46">
              <w:rPr>
                <w:rStyle w:val="af7"/>
                <w:noProof/>
              </w:rPr>
              <w:t>コミットの取り消し</w:t>
            </w:r>
            <w:r>
              <w:rPr>
                <w:noProof/>
                <w:webHidden/>
              </w:rPr>
              <w:tab/>
            </w:r>
            <w:r>
              <w:rPr>
                <w:noProof/>
                <w:webHidden/>
              </w:rPr>
              <w:fldChar w:fldCharType="begin"/>
            </w:r>
            <w:r>
              <w:rPr>
                <w:noProof/>
                <w:webHidden/>
              </w:rPr>
              <w:instrText xml:space="preserve"> PAGEREF _Toc503808703 \h </w:instrText>
            </w:r>
            <w:r>
              <w:rPr>
                <w:noProof/>
                <w:webHidden/>
              </w:rPr>
            </w:r>
            <w:r>
              <w:rPr>
                <w:noProof/>
                <w:webHidden/>
              </w:rPr>
              <w:fldChar w:fldCharType="separate"/>
            </w:r>
            <w:r>
              <w:rPr>
                <w:noProof/>
                <w:webHidden/>
              </w:rPr>
              <w:t>7</w:t>
            </w:r>
            <w:r>
              <w:rPr>
                <w:noProof/>
                <w:webHidden/>
              </w:rPr>
              <w:fldChar w:fldCharType="end"/>
            </w:r>
          </w:hyperlink>
        </w:p>
        <w:p w14:paraId="41AB62C6"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12" w:history="1">
            <w:r w:rsidRPr="00824A46">
              <w:rPr>
                <w:rStyle w:val="af7"/>
                <w:noProof/>
              </w:rPr>
              <w:t>作業ディレクトリ/ステージング/Gitディレクトリ</w:t>
            </w:r>
            <w:r>
              <w:rPr>
                <w:noProof/>
                <w:webHidden/>
              </w:rPr>
              <w:tab/>
            </w:r>
            <w:r>
              <w:rPr>
                <w:noProof/>
                <w:webHidden/>
              </w:rPr>
              <w:fldChar w:fldCharType="begin"/>
            </w:r>
            <w:r>
              <w:rPr>
                <w:noProof/>
                <w:webHidden/>
              </w:rPr>
              <w:instrText xml:space="preserve"> PAGEREF _Toc503808704 \h </w:instrText>
            </w:r>
            <w:r>
              <w:rPr>
                <w:noProof/>
                <w:webHidden/>
              </w:rPr>
            </w:r>
            <w:r>
              <w:rPr>
                <w:noProof/>
                <w:webHidden/>
              </w:rPr>
              <w:fldChar w:fldCharType="separate"/>
            </w:r>
            <w:r>
              <w:rPr>
                <w:noProof/>
                <w:webHidden/>
              </w:rPr>
              <w:t>8</w:t>
            </w:r>
            <w:r>
              <w:rPr>
                <w:noProof/>
                <w:webHidden/>
              </w:rPr>
              <w:fldChar w:fldCharType="end"/>
            </w:r>
          </w:hyperlink>
        </w:p>
        <w:p w14:paraId="66F9222A"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13" w:history="1">
            <w:r w:rsidRPr="00824A46">
              <w:rPr>
                <w:rStyle w:val="af7"/>
                <w:noProof/>
              </w:rPr>
              <w:t>git add</w:t>
            </w:r>
            <w:r>
              <w:rPr>
                <w:noProof/>
                <w:webHidden/>
              </w:rPr>
              <w:tab/>
            </w:r>
            <w:r>
              <w:rPr>
                <w:noProof/>
                <w:webHidden/>
              </w:rPr>
              <w:fldChar w:fldCharType="begin"/>
            </w:r>
            <w:r>
              <w:rPr>
                <w:noProof/>
                <w:webHidden/>
              </w:rPr>
              <w:instrText xml:space="preserve"> PAGEREF _Toc503808705 \h </w:instrText>
            </w:r>
            <w:r>
              <w:rPr>
                <w:noProof/>
                <w:webHidden/>
              </w:rPr>
            </w:r>
            <w:r>
              <w:rPr>
                <w:noProof/>
                <w:webHidden/>
              </w:rPr>
              <w:fldChar w:fldCharType="separate"/>
            </w:r>
            <w:r>
              <w:rPr>
                <w:noProof/>
                <w:webHidden/>
              </w:rPr>
              <w:t>8</w:t>
            </w:r>
            <w:r>
              <w:rPr>
                <w:noProof/>
                <w:webHidden/>
              </w:rPr>
              <w:fldChar w:fldCharType="end"/>
            </w:r>
          </w:hyperlink>
        </w:p>
        <w:p w14:paraId="7EA09619"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14" w:history="1">
            <w:r w:rsidRPr="00824A46">
              <w:rPr>
                <w:rStyle w:val="af7"/>
                <w:noProof/>
              </w:rPr>
              <w:t>git commit --amend : 直前のコミットを修正する</w:t>
            </w:r>
            <w:r>
              <w:rPr>
                <w:noProof/>
                <w:webHidden/>
              </w:rPr>
              <w:tab/>
            </w:r>
            <w:r>
              <w:rPr>
                <w:noProof/>
                <w:webHidden/>
              </w:rPr>
              <w:fldChar w:fldCharType="begin"/>
            </w:r>
            <w:r>
              <w:rPr>
                <w:noProof/>
                <w:webHidden/>
              </w:rPr>
              <w:instrText xml:space="preserve"> PAGEREF _Toc503808706 \h </w:instrText>
            </w:r>
            <w:r>
              <w:rPr>
                <w:noProof/>
                <w:webHidden/>
              </w:rPr>
            </w:r>
            <w:r>
              <w:rPr>
                <w:noProof/>
                <w:webHidden/>
              </w:rPr>
              <w:fldChar w:fldCharType="separate"/>
            </w:r>
            <w:r>
              <w:rPr>
                <w:noProof/>
                <w:webHidden/>
              </w:rPr>
              <w:t>9</w:t>
            </w:r>
            <w:r>
              <w:rPr>
                <w:noProof/>
                <w:webHidden/>
              </w:rPr>
              <w:fldChar w:fldCharType="end"/>
            </w:r>
          </w:hyperlink>
        </w:p>
        <w:p w14:paraId="71AB2C0C"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15" w:history="1">
            <w:r w:rsidRPr="00824A46">
              <w:rPr>
                <w:rStyle w:val="af7"/>
                <w:noProof/>
              </w:rPr>
              <w:t>git branch</w:t>
            </w:r>
            <w:r>
              <w:rPr>
                <w:noProof/>
                <w:webHidden/>
              </w:rPr>
              <w:tab/>
            </w:r>
            <w:r>
              <w:rPr>
                <w:noProof/>
                <w:webHidden/>
              </w:rPr>
              <w:fldChar w:fldCharType="begin"/>
            </w:r>
            <w:r>
              <w:rPr>
                <w:noProof/>
                <w:webHidden/>
              </w:rPr>
              <w:instrText xml:space="preserve"> PAGEREF _Toc503808707 \h </w:instrText>
            </w:r>
            <w:r>
              <w:rPr>
                <w:noProof/>
                <w:webHidden/>
              </w:rPr>
            </w:r>
            <w:r>
              <w:rPr>
                <w:noProof/>
                <w:webHidden/>
              </w:rPr>
              <w:fldChar w:fldCharType="separate"/>
            </w:r>
            <w:r>
              <w:rPr>
                <w:noProof/>
                <w:webHidden/>
              </w:rPr>
              <w:t>9</w:t>
            </w:r>
            <w:r>
              <w:rPr>
                <w:noProof/>
                <w:webHidden/>
              </w:rPr>
              <w:fldChar w:fldCharType="end"/>
            </w:r>
          </w:hyperlink>
        </w:p>
        <w:p w14:paraId="4EC5C903"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16" w:history="1">
            <w:r w:rsidRPr="00824A46">
              <w:rPr>
                <w:rStyle w:val="af7"/>
                <w:noProof/>
              </w:rPr>
              <w:t>Merge</w:t>
            </w:r>
            <w:r>
              <w:rPr>
                <w:noProof/>
                <w:webHidden/>
              </w:rPr>
              <w:tab/>
            </w:r>
            <w:r>
              <w:rPr>
                <w:noProof/>
                <w:webHidden/>
              </w:rPr>
              <w:fldChar w:fldCharType="begin"/>
            </w:r>
            <w:r>
              <w:rPr>
                <w:noProof/>
                <w:webHidden/>
              </w:rPr>
              <w:instrText xml:space="preserve"> PAGEREF _Toc503808708 \h </w:instrText>
            </w:r>
            <w:r>
              <w:rPr>
                <w:noProof/>
                <w:webHidden/>
              </w:rPr>
            </w:r>
            <w:r>
              <w:rPr>
                <w:noProof/>
                <w:webHidden/>
              </w:rPr>
              <w:fldChar w:fldCharType="separate"/>
            </w:r>
            <w:r>
              <w:rPr>
                <w:noProof/>
                <w:webHidden/>
              </w:rPr>
              <w:t>10</w:t>
            </w:r>
            <w:r>
              <w:rPr>
                <w:noProof/>
                <w:webHidden/>
              </w:rPr>
              <w:fldChar w:fldCharType="end"/>
            </w:r>
          </w:hyperlink>
        </w:p>
        <w:p w14:paraId="14BD4D49" w14:textId="77777777" w:rsidR="008C3200" w:rsidRDefault="008C3200">
          <w:pPr>
            <w:pStyle w:val="31"/>
            <w:tabs>
              <w:tab w:val="right" w:leader="dot" w:pos="9017"/>
            </w:tabs>
            <w:rPr>
              <w:rFonts w:eastAsiaTheme="minorEastAsia" w:hAnsiTheme="minorHAnsi" w:cstheme="minorBidi"/>
              <w:noProof/>
              <w:kern w:val="2"/>
              <w:sz w:val="24"/>
              <w:szCs w:val="24"/>
            </w:rPr>
          </w:pPr>
          <w:hyperlink r:id="rId17" w:history="1">
            <w:r w:rsidRPr="00824A46">
              <w:rPr>
                <w:rStyle w:val="af7"/>
                <w:noProof/>
              </w:rPr>
              <w:t>意図せぬマージ発生</w:t>
            </w:r>
            <w:r>
              <w:rPr>
                <w:noProof/>
                <w:webHidden/>
              </w:rPr>
              <w:tab/>
            </w:r>
            <w:r>
              <w:rPr>
                <w:noProof/>
                <w:webHidden/>
              </w:rPr>
              <w:fldChar w:fldCharType="begin"/>
            </w:r>
            <w:r>
              <w:rPr>
                <w:noProof/>
                <w:webHidden/>
              </w:rPr>
              <w:instrText xml:space="preserve"> PAGEREF _Toc503808709 \h </w:instrText>
            </w:r>
            <w:r>
              <w:rPr>
                <w:noProof/>
                <w:webHidden/>
              </w:rPr>
            </w:r>
            <w:r>
              <w:rPr>
                <w:noProof/>
                <w:webHidden/>
              </w:rPr>
              <w:fldChar w:fldCharType="separate"/>
            </w:r>
            <w:r>
              <w:rPr>
                <w:noProof/>
                <w:webHidden/>
              </w:rPr>
              <w:t>10</w:t>
            </w:r>
            <w:r>
              <w:rPr>
                <w:noProof/>
                <w:webHidden/>
              </w:rPr>
              <w:fldChar w:fldCharType="end"/>
            </w:r>
          </w:hyperlink>
        </w:p>
        <w:p w14:paraId="3D4AB127"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18" w:history="1">
            <w:r w:rsidRPr="00824A46">
              <w:rPr>
                <w:rStyle w:val="af7"/>
                <w:noProof/>
              </w:rPr>
              <w:t>Conflict</w:t>
            </w:r>
            <w:r>
              <w:rPr>
                <w:noProof/>
                <w:webHidden/>
              </w:rPr>
              <w:tab/>
            </w:r>
            <w:r>
              <w:rPr>
                <w:noProof/>
                <w:webHidden/>
              </w:rPr>
              <w:fldChar w:fldCharType="begin"/>
            </w:r>
            <w:r>
              <w:rPr>
                <w:noProof/>
                <w:webHidden/>
              </w:rPr>
              <w:instrText xml:space="preserve"> PAGEREF _Toc503808710 \h </w:instrText>
            </w:r>
            <w:r>
              <w:rPr>
                <w:noProof/>
                <w:webHidden/>
              </w:rPr>
            </w:r>
            <w:r>
              <w:rPr>
                <w:noProof/>
                <w:webHidden/>
              </w:rPr>
              <w:fldChar w:fldCharType="separate"/>
            </w:r>
            <w:r>
              <w:rPr>
                <w:noProof/>
                <w:webHidden/>
              </w:rPr>
              <w:t>12</w:t>
            </w:r>
            <w:r>
              <w:rPr>
                <w:noProof/>
                <w:webHidden/>
              </w:rPr>
              <w:fldChar w:fldCharType="end"/>
            </w:r>
          </w:hyperlink>
        </w:p>
        <w:p w14:paraId="757AF184"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19" w:history="1">
            <w:r w:rsidRPr="00824A46">
              <w:rPr>
                <w:rStyle w:val="af7"/>
                <w:noProof/>
              </w:rPr>
              <w:t>Diff</w:t>
            </w:r>
            <w:r>
              <w:rPr>
                <w:noProof/>
                <w:webHidden/>
              </w:rPr>
              <w:tab/>
            </w:r>
            <w:r>
              <w:rPr>
                <w:noProof/>
                <w:webHidden/>
              </w:rPr>
              <w:fldChar w:fldCharType="begin"/>
            </w:r>
            <w:r>
              <w:rPr>
                <w:noProof/>
                <w:webHidden/>
              </w:rPr>
              <w:instrText xml:space="preserve"> PAGEREF _Toc503808711 \h </w:instrText>
            </w:r>
            <w:r>
              <w:rPr>
                <w:noProof/>
                <w:webHidden/>
              </w:rPr>
            </w:r>
            <w:r>
              <w:rPr>
                <w:noProof/>
                <w:webHidden/>
              </w:rPr>
              <w:fldChar w:fldCharType="separate"/>
            </w:r>
            <w:r>
              <w:rPr>
                <w:noProof/>
                <w:webHidden/>
              </w:rPr>
              <w:t>12</w:t>
            </w:r>
            <w:r>
              <w:rPr>
                <w:noProof/>
                <w:webHidden/>
              </w:rPr>
              <w:fldChar w:fldCharType="end"/>
            </w:r>
          </w:hyperlink>
        </w:p>
        <w:p w14:paraId="089058AE"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20" w:history="1">
            <w:r w:rsidRPr="00824A46">
              <w:rPr>
                <w:rStyle w:val="af7"/>
                <w:noProof/>
              </w:rPr>
              <w:t>git log</w:t>
            </w:r>
            <w:r>
              <w:rPr>
                <w:noProof/>
                <w:webHidden/>
              </w:rPr>
              <w:tab/>
            </w:r>
            <w:r>
              <w:rPr>
                <w:noProof/>
                <w:webHidden/>
              </w:rPr>
              <w:fldChar w:fldCharType="begin"/>
            </w:r>
            <w:r>
              <w:rPr>
                <w:noProof/>
                <w:webHidden/>
              </w:rPr>
              <w:instrText xml:space="preserve"> PAGEREF _Toc503808712 \h </w:instrText>
            </w:r>
            <w:r>
              <w:rPr>
                <w:noProof/>
                <w:webHidden/>
              </w:rPr>
            </w:r>
            <w:r>
              <w:rPr>
                <w:noProof/>
                <w:webHidden/>
              </w:rPr>
              <w:fldChar w:fldCharType="separate"/>
            </w:r>
            <w:r>
              <w:rPr>
                <w:noProof/>
                <w:webHidden/>
              </w:rPr>
              <w:t>12</w:t>
            </w:r>
            <w:r>
              <w:rPr>
                <w:noProof/>
                <w:webHidden/>
              </w:rPr>
              <w:fldChar w:fldCharType="end"/>
            </w:r>
          </w:hyperlink>
        </w:p>
        <w:p w14:paraId="24A6CB47"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21" w:history="1">
            <w:r w:rsidRPr="00824A46">
              <w:rPr>
                <w:rStyle w:val="af7"/>
                <w:noProof/>
              </w:rPr>
              <w:t>git pull : Fetch from and integrate with another repository</w:t>
            </w:r>
            <w:r>
              <w:rPr>
                <w:noProof/>
                <w:webHidden/>
              </w:rPr>
              <w:tab/>
            </w:r>
            <w:r>
              <w:rPr>
                <w:noProof/>
                <w:webHidden/>
              </w:rPr>
              <w:fldChar w:fldCharType="begin"/>
            </w:r>
            <w:r>
              <w:rPr>
                <w:noProof/>
                <w:webHidden/>
              </w:rPr>
              <w:instrText xml:space="preserve"> PAGEREF _Toc503808713 \h </w:instrText>
            </w:r>
            <w:r>
              <w:rPr>
                <w:noProof/>
                <w:webHidden/>
              </w:rPr>
            </w:r>
            <w:r>
              <w:rPr>
                <w:noProof/>
                <w:webHidden/>
              </w:rPr>
              <w:fldChar w:fldCharType="separate"/>
            </w:r>
            <w:r>
              <w:rPr>
                <w:noProof/>
                <w:webHidden/>
              </w:rPr>
              <w:t>15</w:t>
            </w:r>
            <w:r>
              <w:rPr>
                <w:noProof/>
                <w:webHidden/>
              </w:rPr>
              <w:fldChar w:fldCharType="end"/>
            </w:r>
          </w:hyperlink>
        </w:p>
        <w:p w14:paraId="2DD121E2"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22" w:history="1">
            <w:r w:rsidRPr="00824A46">
              <w:rPr>
                <w:rStyle w:val="af7"/>
                <w:noProof/>
              </w:rPr>
              <w:t>master と origin/master</w:t>
            </w:r>
            <w:r>
              <w:rPr>
                <w:noProof/>
                <w:webHidden/>
              </w:rPr>
              <w:tab/>
            </w:r>
            <w:r>
              <w:rPr>
                <w:noProof/>
                <w:webHidden/>
              </w:rPr>
              <w:fldChar w:fldCharType="begin"/>
            </w:r>
            <w:r>
              <w:rPr>
                <w:noProof/>
                <w:webHidden/>
              </w:rPr>
              <w:instrText xml:space="preserve"> PAGEREF _Toc503808714 \h </w:instrText>
            </w:r>
            <w:r>
              <w:rPr>
                <w:noProof/>
                <w:webHidden/>
              </w:rPr>
            </w:r>
            <w:r>
              <w:rPr>
                <w:noProof/>
                <w:webHidden/>
              </w:rPr>
              <w:fldChar w:fldCharType="separate"/>
            </w:r>
            <w:r>
              <w:rPr>
                <w:noProof/>
                <w:webHidden/>
              </w:rPr>
              <w:t>15</w:t>
            </w:r>
            <w:r>
              <w:rPr>
                <w:noProof/>
                <w:webHidden/>
              </w:rPr>
              <w:fldChar w:fldCharType="end"/>
            </w:r>
          </w:hyperlink>
        </w:p>
        <w:p w14:paraId="4B0DB2B1"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23" w:history="1">
            <w:r w:rsidRPr="00824A46">
              <w:rPr>
                <w:rStyle w:val="af7"/>
                <w:noProof/>
              </w:rPr>
              <w:t>.gitignoreファイルの作成</w:t>
            </w:r>
            <w:r>
              <w:rPr>
                <w:noProof/>
                <w:webHidden/>
              </w:rPr>
              <w:tab/>
            </w:r>
            <w:r>
              <w:rPr>
                <w:noProof/>
                <w:webHidden/>
              </w:rPr>
              <w:fldChar w:fldCharType="begin"/>
            </w:r>
            <w:r>
              <w:rPr>
                <w:noProof/>
                <w:webHidden/>
              </w:rPr>
              <w:instrText xml:space="preserve"> PAGEREF _Toc503808715 \h </w:instrText>
            </w:r>
            <w:r>
              <w:rPr>
                <w:noProof/>
                <w:webHidden/>
              </w:rPr>
            </w:r>
            <w:r>
              <w:rPr>
                <w:noProof/>
                <w:webHidden/>
              </w:rPr>
              <w:fldChar w:fldCharType="separate"/>
            </w:r>
            <w:r>
              <w:rPr>
                <w:noProof/>
                <w:webHidden/>
              </w:rPr>
              <w:t>16</w:t>
            </w:r>
            <w:r>
              <w:rPr>
                <w:noProof/>
                <w:webHidden/>
              </w:rPr>
              <w:fldChar w:fldCharType="end"/>
            </w:r>
          </w:hyperlink>
        </w:p>
        <w:p w14:paraId="678D171A"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24" w:history="1">
            <w:r w:rsidRPr="00824A46">
              <w:rPr>
                <w:rStyle w:val="af7"/>
                <w:noProof/>
              </w:rPr>
              <w:t>Sourcetree</w:t>
            </w:r>
            <w:r>
              <w:rPr>
                <w:noProof/>
                <w:webHidden/>
              </w:rPr>
              <w:tab/>
            </w:r>
            <w:r>
              <w:rPr>
                <w:noProof/>
                <w:webHidden/>
              </w:rPr>
              <w:fldChar w:fldCharType="begin"/>
            </w:r>
            <w:r>
              <w:rPr>
                <w:noProof/>
                <w:webHidden/>
              </w:rPr>
              <w:instrText xml:space="preserve"> PAGEREF _Toc503808716 \h </w:instrText>
            </w:r>
            <w:r>
              <w:rPr>
                <w:noProof/>
                <w:webHidden/>
              </w:rPr>
            </w:r>
            <w:r>
              <w:rPr>
                <w:noProof/>
                <w:webHidden/>
              </w:rPr>
              <w:fldChar w:fldCharType="separate"/>
            </w:r>
            <w:r>
              <w:rPr>
                <w:noProof/>
                <w:webHidden/>
              </w:rPr>
              <w:t>16</w:t>
            </w:r>
            <w:r>
              <w:rPr>
                <w:noProof/>
                <w:webHidden/>
              </w:rPr>
              <w:fldChar w:fldCharType="end"/>
            </w:r>
          </w:hyperlink>
        </w:p>
        <w:p w14:paraId="2ABC2261" w14:textId="77777777" w:rsidR="008C3200" w:rsidRDefault="008C3200">
          <w:pPr>
            <w:pStyle w:val="31"/>
            <w:tabs>
              <w:tab w:val="right" w:leader="dot" w:pos="9017"/>
            </w:tabs>
            <w:rPr>
              <w:rFonts w:eastAsiaTheme="minorEastAsia" w:hAnsiTheme="minorHAnsi" w:cstheme="minorBidi"/>
              <w:noProof/>
              <w:kern w:val="2"/>
              <w:sz w:val="24"/>
              <w:szCs w:val="24"/>
            </w:rPr>
          </w:pPr>
          <w:hyperlink r:id="rId25" w:history="1">
            <w:r w:rsidRPr="00824A46">
              <w:rPr>
                <w:rStyle w:val="af7"/>
                <w:noProof/>
              </w:rPr>
              <w:t>Instrall Sourcetree</w:t>
            </w:r>
            <w:r>
              <w:rPr>
                <w:noProof/>
                <w:webHidden/>
              </w:rPr>
              <w:tab/>
            </w:r>
            <w:r>
              <w:rPr>
                <w:noProof/>
                <w:webHidden/>
              </w:rPr>
              <w:fldChar w:fldCharType="begin"/>
            </w:r>
            <w:r>
              <w:rPr>
                <w:noProof/>
                <w:webHidden/>
              </w:rPr>
              <w:instrText xml:space="preserve"> PAGEREF _Toc503808717 \h </w:instrText>
            </w:r>
            <w:r>
              <w:rPr>
                <w:noProof/>
                <w:webHidden/>
              </w:rPr>
            </w:r>
            <w:r>
              <w:rPr>
                <w:noProof/>
                <w:webHidden/>
              </w:rPr>
              <w:fldChar w:fldCharType="separate"/>
            </w:r>
            <w:r>
              <w:rPr>
                <w:noProof/>
                <w:webHidden/>
              </w:rPr>
              <w:t>16</w:t>
            </w:r>
            <w:r>
              <w:rPr>
                <w:noProof/>
                <w:webHidden/>
              </w:rPr>
              <w:fldChar w:fldCharType="end"/>
            </w:r>
          </w:hyperlink>
        </w:p>
        <w:p w14:paraId="0E7FA63A" w14:textId="77777777" w:rsidR="008C3200" w:rsidRDefault="008C3200">
          <w:pPr>
            <w:pStyle w:val="31"/>
            <w:tabs>
              <w:tab w:val="right" w:leader="dot" w:pos="9017"/>
            </w:tabs>
            <w:rPr>
              <w:rFonts w:eastAsiaTheme="minorEastAsia" w:hAnsiTheme="minorHAnsi" w:cstheme="minorBidi"/>
              <w:noProof/>
              <w:kern w:val="2"/>
              <w:sz w:val="24"/>
              <w:szCs w:val="24"/>
            </w:rPr>
          </w:pPr>
          <w:hyperlink r:id="rId26" w:history="1">
            <w:r w:rsidRPr="00824A46">
              <w:rPr>
                <w:rStyle w:val="af7"/>
                <w:noProof/>
              </w:rPr>
              <w:t>SourcetreeでのSSH認証方法</w:t>
            </w:r>
            <w:r>
              <w:rPr>
                <w:noProof/>
                <w:webHidden/>
              </w:rPr>
              <w:tab/>
            </w:r>
            <w:r>
              <w:rPr>
                <w:noProof/>
                <w:webHidden/>
              </w:rPr>
              <w:fldChar w:fldCharType="begin"/>
            </w:r>
            <w:r>
              <w:rPr>
                <w:noProof/>
                <w:webHidden/>
              </w:rPr>
              <w:instrText xml:space="preserve"> PAGEREF _Toc503808718 \h </w:instrText>
            </w:r>
            <w:r>
              <w:rPr>
                <w:noProof/>
                <w:webHidden/>
              </w:rPr>
            </w:r>
            <w:r>
              <w:rPr>
                <w:noProof/>
                <w:webHidden/>
              </w:rPr>
              <w:fldChar w:fldCharType="separate"/>
            </w:r>
            <w:r>
              <w:rPr>
                <w:noProof/>
                <w:webHidden/>
              </w:rPr>
              <w:t>20</w:t>
            </w:r>
            <w:r>
              <w:rPr>
                <w:noProof/>
                <w:webHidden/>
              </w:rPr>
              <w:fldChar w:fldCharType="end"/>
            </w:r>
          </w:hyperlink>
        </w:p>
        <w:p w14:paraId="5218C162"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27" w:history="1">
            <w:r w:rsidRPr="00824A46">
              <w:rPr>
                <w:rStyle w:val="af7"/>
                <w:noProof/>
              </w:rPr>
              <w:t>ファイルをstagingにする方法</w:t>
            </w:r>
            <w:r>
              <w:rPr>
                <w:noProof/>
                <w:webHidden/>
              </w:rPr>
              <w:tab/>
            </w:r>
            <w:r>
              <w:rPr>
                <w:noProof/>
                <w:webHidden/>
              </w:rPr>
              <w:fldChar w:fldCharType="begin"/>
            </w:r>
            <w:r>
              <w:rPr>
                <w:noProof/>
                <w:webHidden/>
              </w:rPr>
              <w:instrText xml:space="preserve"> PAGEREF _Toc503808719 \h </w:instrText>
            </w:r>
            <w:r>
              <w:rPr>
                <w:noProof/>
                <w:webHidden/>
              </w:rPr>
            </w:r>
            <w:r>
              <w:rPr>
                <w:noProof/>
                <w:webHidden/>
              </w:rPr>
              <w:fldChar w:fldCharType="separate"/>
            </w:r>
            <w:r>
              <w:rPr>
                <w:noProof/>
                <w:webHidden/>
              </w:rPr>
              <w:t>22</w:t>
            </w:r>
            <w:r>
              <w:rPr>
                <w:noProof/>
                <w:webHidden/>
              </w:rPr>
              <w:fldChar w:fldCharType="end"/>
            </w:r>
          </w:hyperlink>
        </w:p>
        <w:p w14:paraId="1ABF9CED"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28" w:history="1">
            <w:r w:rsidRPr="00824A46">
              <w:rPr>
                <w:rStyle w:val="af7"/>
                <w:noProof/>
              </w:rPr>
              <w:t>gitのフローモデル</w:t>
            </w:r>
            <w:r>
              <w:rPr>
                <w:noProof/>
                <w:webHidden/>
              </w:rPr>
              <w:tab/>
            </w:r>
            <w:r>
              <w:rPr>
                <w:noProof/>
                <w:webHidden/>
              </w:rPr>
              <w:fldChar w:fldCharType="begin"/>
            </w:r>
            <w:r>
              <w:rPr>
                <w:noProof/>
                <w:webHidden/>
              </w:rPr>
              <w:instrText xml:space="preserve"> PAGEREF _Toc503808720 \h </w:instrText>
            </w:r>
            <w:r>
              <w:rPr>
                <w:noProof/>
                <w:webHidden/>
              </w:rPr>
            </w:r>
            <w:r>
              <w:rPr>
                <w:noProof/>
                <w:webHidden/>
              </w:rPr>
              <w:fldChar w:fldCharType="separate"/>
            </w:r>
            <w:r>
              <w:rPr>
                <w:noProof/>
                <w:webHidden/>
              </w:rPr>
              <w:t>26</w:t>
            </w:r>
            <w:r>
              <w:rPr>
                <w:noProof/>
                <w:webHidden/>
              </w:rPr>
              <w:fldChar w:fldCharType="end"/>
            </w:r>
          </w:hyperlink>
        </w:p>
        <w:p w14:paraId="43F3FF26" w14:textId="77777777" w:rsidR="008C3200" w:rsidRDefault="008C3200">
          <w:pPr>
            <w:pStyle w:val="11"/>
            <w:tabs>
              <w:tab w:val="right" w:leader="dot" w:pos="9017"/>
            </w:tabs>
            <w:rPr>
              <w:rFonts w:eastAsiaTheme="minorEastAsia" w:hAnsiTheme="minorHAnsi" w:cstheme="minorBidi"/>
              <w:b w:val="0"/>
              <w:bCs w:val="0"/>
              <w:noProof/>
              <w:kern w:val="2"/>
            </w:rPr>
          </w:pPr>
          <w:hyperlink r:id="rId29" w:history="1">
            <w:r w:rsidRPr="00824A46">
              <w:rPr>
                <w:rStyle w:val="af7"/>
                <w:noProof/>
              </w:rPr>
              <w:t>Github</w:t>
            </w:r>
            <w:r>
              <w:rPr>
                <w:noProof/>
                <w:webHidden/>
              </w:rPr>
              <w:tab/>
            </w:r>
            <w:r>
              <w:rPr>
                <w:noProof/>
                <w:webHidden/>
              </w:rPr>
              <w:fldChar w:fldCharType="begin"/>
            </w:r>
            <w:r>
              <w:rPr>
                <w:noProof/>
                <w:webHidden/>
              </w:rPr>
              <w:instrText xml:space="preserve"> PAGEREF _Toc503808721 \h </w:instrText>
            </w:r>
            <w:r>
              <w:rPr>
                <w:noProof/>
                <w:webHidden/>
              </w:rPr>
            </w:r>
            <w:r>
              <w:rPr>
                <w:noProof/>
                <w:webHidden/>
              </w:rPr>
              <w:fldChar w:fldCharType="separate"/>
            </w:r>
            <w:r>
              <w:rPr>
                <w:noProof/>
                <w:webHidden/>
              </w:rPr>
              <w:t>27</w:t>
            </w:r>
            <w:r>
              <w:rPr>
                <w:noProof/>
                <w:webHidden/>
              </w:rPr>
              <w:fldChar w:fldCharType="end"/>
            </w:r>
          </w:hyperlink>
        </w:p>
        <w:p w14:paraId="0290207D"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30" w:history="1">
            <w:r w:rsidRPr="00824A46">
              <w:rPr>
                <w:rStyle w:val="af7"/>
                <w:rFonts w:asciiTheme="majorEastAsia" w:hAnsiTheme="majorEastAsia" w:cstheme="majorEastAsia"/>
                <w:noProof/>
              </w:rPr>
              <w:t>Setting</w:t>
            </w:r>
            <w:r>
              <w:rPr>
                <w:noProof/>
                <w:webHidden/>
              </w:rPr>
              <w:tab/>
            </w:r>
            <w:r>
              <w:rPr>
                <w:noProof/>
                <w:webHidden/>
              </w:rPr>
              <w:fldChar w:fldCharType="begin"/>
            </w:r>
            <w:r>
              <w:rPr>
                <w:noProof/>
                <w:webHidden/>
              </w:rPr>
              <w:instrText xml:space="preserve"> PAGEREF _Toc503808722 \h </w:instrText>
            </w:r>
            <w:r>
              <w:rPr>
                <w:noProof/>
                <w:webHidden/>
              </w:rPr>
            </w:r>
            <w:r>
              <w:rPr>
                <w:noProof/>
                <w:webHidden/>
              </w:rPr>
              <w:fldChar w:fldCharType="separate"/>
            </w:r>
            <w:r>
              <w:rPr>
                <w:noProof/>
                <w:webHidden/>
              </w:rPr>
              <w:t>28</w:t>
            </w:r>
            <w:r>
              <w:rPr>
                <w:noProof/>
                <w:webHidden/>
              </w:rPr>
              <w:fldChar w:fldCharType="end"/>
            </w:r>
          </w:hyperlink>
        </w:p>
        <w:p w14:paraId="6E3AFA0E"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31" w:history="1">
            <w:r w:rsidRPr="00824A46">
              <w:rPr>
                <w:rStyle w:val="af7"/>
                <w:rFonts w:asciiTheme="majorEastAsia" w:hAnsiTheme="majorEastAsia" w:cstheme="majorEastAsia"/>
                <w:noProof/>
              </w:rPr>
              <w:t>How to use Github</w:t>
            </w:r>
            <w:r>
              <w:rPr>
                <w:noProof/>
                <w:webHidden/>
              </w:rPr>
              <w:tab/>
            </w:r>
            <w:r>
              <w:rPr>
                <w:noProof/>
                <w:webHidden/>
              </w:rPr>
              <w:fldChar w:fldCharType="begin"/>
            </w:r>
            <w:r>
              <w:rPr>
                <w:noProof/>
                <w:webHidden/>
              </w:rPr>
              <w:instrText xml:space="preserve"> PAGEREF _Toc503808723 \h </w:instrText>
            </w:r>
            <w:r>
              <w:rPr>
                <w:noProof/>
                <w:webHidden/>
              </w:rPr>
            </w:r>
            <w:r>
              <w:rPr>
                <w:noProof/>
                <w:webHidden/>
              </w:rPr>
              <w:fldChar w:fldCharType="separate"/>
            </w:r>
            <w:r>
              <w:rPr>
                <w:noProof/>
                <w:webHidden/>
              </w:rPr>
              <w:t>28</w:t>
            </w:r>
            <w:r>
              <w:rPr>
                <w:noProof/>
                <w:webHidden/>
              </w:rPr>
              <w:fldChar w:fldCharType="end"/>
            </w:r>
          </w:hyperlink>
        </w:p>
        <w:p w14:paraId="6797D017"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32" w:history="1">
            <w:r w:rsidRPr="00824A46">
              <w:rPr>
                <w:rStyle w:val="af7"/>
                <w:rFonts w:asciiTheme="majorEastAsia" w:hAnsiTheme="majorEastAsia" w:cstheme="majorEastAsia"/>
                <w:noProof/>
              </w:rPr>
              <w:t>Markdown</w:t>
            </w:r>
            <w:r w:rsidRPr="00824A46">
              <w:rPr>
                <w:rStyle w:val="af7"/>
                <w:rFonts w:asciiTheme="majorEastAsia" w:hAnsiTheme="majorEastAsia" w:cstheme="majorEastAsia"/>
                <w:noProof/>
              </w:rPr>
              <w:t>記法</w:t>
            </w:r>
            <w:r>
              <w:rPr>
                <w:noProof/>
                <w:webHidden/>
              </w:rPr>
              <w:tab/>
            </w:r>
            <w:r>
              <w:rPr>
                <w:noProof/>
                <w:webHidden/>
              </w:rPr>
              <w:fldChar w:fldCharType="begin"/>
            </w:r>
            <w:r>
              <w:rPr>
                <w:noProof/>
                <w:webHidden/>
              </w:rPr>
              <w:instrText xml:space="preserve"> PAGEREF _Toc503808724 \h </w:instrText>
            </w:r>
            <w:r>
              <w:rPr>
                <w:noProof/>
                <w:webHidden/>
              </w:rPr>
            </w:r>
            <w:r>
              <w:rPr>
                <w:noProof/>
                <w:webHidden/>
              </w:rPr>
              <w:fldChar w:fldCharType="separate"/>
            </w:r>
            <w:r>
              <w:rPr>
                <w:noProof/>
                <w:webHidden/>
              </w:rPr>
              <w:t>28</w:t>
            </w:r>
            <w:r>
              <w:rPr>
                <w:noProof/>
                <w:webHidden/>
              </w:rPr>
              <w:fldChar w:fldCharType="end"/>
            </w:r>
          </w:hyperlink>
        </w:p>
        <w:p w14:paraId="4616ED94"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33" w:history="1">
            <w:r w:rsidRPr="00824A46">
              <w:rPr>
                <w:rStyle w:val="af7"/>
                <w:rFonts w:asciiTheme="majorEastAsia" w:hAnsiTheme="majorEastAsia" w:cstheme="majorEastAsia"/>
                <w:noProof/>
              </w:rPr>
              <w:t>Wiki / Issue / README</w:t>
            </w:r>
            <w:r>
              <w:rPr>
                <w:noProof/>
                <w:webHidden/>
              </w:rPr>
              <w:tab/>
            </w:r>
            <w:r>
              <w:rPr>
                <w:noProof/>
                <w:webHidden/>
              </w:rPr>
              <w:fldChar w:fldCharType="begin"/>
            </w:r>
            <w:r>
              <w:rPr>
                <w:noProof/>
                <w:webHidden/>
              </w:rPr>
              <w:instrText xml:space="preserve"> PAGEREF _Toc503808725 \h </w:instrText>
            </w:r>
            <w:r>
              <w:rPr>
                <w:noProof/>
                <w:webHidden/>
              </w:rPr>
            </w:r>
            <w:r>
              <w:rPr>
                <w:noProof/>
                <w:webHidden/>
              </w:rPr>
              <w:fldChar w:fldCharType="separate"/>
            </w:r>
            <w:r>
              <w:rPr>
                <w:noProof/>
                <w:webHidden/>
              </w:rPr>
              <w:t>29</w:t>
            </w:r>
            <w:r>
              <w:rPr>
                <w:noProof/>
                <w:webHidden/>
              </w:rPr>
              <w:fldChar w:fldCharType="end"/>
            </w:r>
          </w:hyperlink>
        </w:p>
        <w:p w14:paraId="78A51DD4"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34" w:history="1">
            <w:r w:rsidRPr="00824A46">
              <w:rPr>
                <w:rStyle w:val="af7"/>
                <w:rFonts w:asciiTheme="majorEastAsia" w:hAnsiTheme="majorEastAsia" w:cstheme="majorEastAsia"/>
                <w:noProof/>
              </w:rPr>
              <w:t>Raw / Blame/ History</w:t>
            </w:r>
            <w:r>
              <w:rPr>
                <w:noProof/>
                <w:webHidden/>
              </w:rPr>
              <w:tab/>
            </w:r>
            <w:r>
              <w:rPr>
                <w:noProof/>
                <w:webHidden/>
              </w:rPr>
              <w:fldChar w:fldCharType="begin"/>
            </w:r>
            <w:r>
              <w:rPr>
                <w:noProof/>
                <w:webHidden/>
              </w:rPr>
              <w:instrText xml:space="preserve"> PAGEREF _Toc503808726 \h </w:instrText>
            </w:r>
            <w:r>
              <w:rPr>
                <w:noProof/>
                <w:webHidden/>
              </w:rPr>
            </w:r>
            <w:r>
              <w:rPr>
                <w:noProof/>
                <w:webHidden/>
              </w:rPr>
              <w:fldChar w:fldCharType="separate"/>
            </w:r>
            <w:r>
              <w:rPr>
                <w:noProof/>
                <w:webHidden/>
              </w:rPr>
              <w:t>30</w:t>
            </w:r>
            <w:r>
              <w:rPr>
                <w:noProof/>
                <w:webHidden/>
              </w:rPr>
              <w:fldChar w:fldCharType="end"/>
            </w:r>
          </w:hyperlink>
        </w:p>
        <w:p w14:paraId="717650C3"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35" w:history="1">
            <w:r w:rsidRPr="00824A46">
              <w:rPr>
                <w:rStyle w:val="af7"/>
                <w:noProof/>
              </w:rPr>
              <w:t>Label, Issue, Milestones</w:t>
            </w:r>
            <w:r>
              <w:rPr>
                <w:noProof/>
                <w:webHidden/>
              </w:rPr>
              <w:tab/>
            </w:r>
            <w:r>
              <w:rPr>
                <w:noProof/>
                <w:webHidden/>
              </w:rPr>
              <w:fldChar w:fldCharType="begin"/>
            </w:r>
            <w:r>
              <w:rPr>
                <w:noProof/>
                <w:webHidden/>
              </w:rPr>
              <w:instrText xml:space="preserve"> PAGEREF _Toc503808727 \h </w:instrText>
            </w:r>
            <w:r>
              <w:rPr>
                <w:noProof/>
                <w:webHidden/>
              </w:rPr>
            </w:r>
            <w:r>
              <w:rPr>
                <w:noProof/>
                <w:webHidden/>
              </w:rPr>
              <w:fldChar w:fldCharType="separate"/>
            </w:r>
            <w:r>
              <w:rPr>
                <w:noProof/>
                <w:webHidden/>
              </w:rPr>
              <w:t>31</w:t>
            </w:r>
            <w:r>
              <w:rPr>
                <w:noProof/>
                <w:webHidden/>
              </w:rPr>
              <w:fldChar w:fldCharType="end"/>
            </w:r>
          </w:hyperlink>
        </w:p>
        <w:p w14:paraId="630547B1"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36" w:history="1">
            <w:r w:rsidRPr="00824A46">
              <w:rPr>
                <w:rStyle w:val="af7"/>
                <w:rFonts w:asciiTheme="majorEastAsia" w:hAnsiTheme="majorEastAsia" w:cstheme="majorEastAsia"/>
                <w:noProof/>
              </w:rPr>
              <w:t>Gist</w:t>
            </w:r>
            <w:r>
              <w:rPr>
                <w:noProof/>
                <w:webHidden/>
              </w:rPr>
              <w:tab/>
            </w:r>
            <w:r>
              <w:rPr>
                <w:noProof/>
                <w:webHidden/>
              </w:rPr>
              <w:fldChar w:fldCharType="begin"/>
            </w:r>
            <w:r>
              <w:rPr>
                <w:noProof/>
                <w:webHidden/>
              </w:rPr>
              <w:instrText xml:space="preserve"> PAGEREF _Toc503808728 \h </w:instrText>
            </w:r>
            <w:r>
              <w:rPr>
                <w:noProof/>
                <w:webHidden/>
              </w:rPr>
            </w:r>
            <w:r>
              <w:rPr>
                <w:noProof/>
                <w:webHidden/>
              </w:rPr>
              <w:fldChar w:fldCharType="separate"/>
            </w:r>
            <w:r>
              <w:rPr>
                <w:noProof/>
                <w:webHidden/>
              </w:rPr>
              <w:t>32</w:t>
            </w:r>
            <w:r>
              <w:rPr>
                <w:noProof/>
                <w:webHidden/>
              </w:rPr>
              <w:fldChar w:fldCharType="end"/>
            </w:r>
          </w:hyperlink>
        </w:p>
        <w:p w14:paraId="5C9C3F12"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37" w:history="1">
            <w:r w:rsidRPr="00824A46">
              <w:rPr>
                <w:rStyle w:val="af7"/>
                <w:rFonts w:asciiTheme="majorEastAsia" w:hAnsiTheme="majorEastAsia" w:cstheme="majorEastAsia"/>
                <w:noProof/>
              </w:rPr>
              <w:t>フォーク</w:t>
            </w:r>
            <w:r>
              <w:rPr>
                <w:noProof/>
                <w:webHidden/>
              </w:rPr>
              <w:tab/>
            </w:r>
            <w:r>
              <w:rPr>
                <w:noProof/>
                <w:webHidden/>
              </w:rPr>
              <w:fldChar w:fldCharType="begin"/>
            </w:r>
            <w:r>
              <w:rPr>
                <w:noProof/>
                <w:webHidden/>
              </w:rPr>
              <w:instrText xml:space="preserve"> PAGEREF _Toc503808729 \h </w:instrText>
            </w:r>
            <w:r>
              <w:rPr>
                <w:noProof/>
                <w:webHidden/>
              </w:rPr>
            </w:r>
            <w:r>
              <w:rPr>
                <w:noProof/>
                <w:webHidden/>
              </w:rPr>
              <w:fldChar w:fldCharType="separate"/>
            </w:r>
            <w:r>
              <w:rPr>
                <w:noProof/>
                <w:webHidden/>
              </w:rPr>
              <w:t>32</w:t>
            </w:r>
            <w:r>
              <w:rPr>
                <w:noProof/>
                <w:webHidden/>
              </w:rPr>
              <w:fldChar w:fldCharType="end"/>
            </w:r>
          </w:hyperlink>
        </w:p>
        <w:p w14:paraId="712C7359"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38" w:history="1">
            <w:r w:rsidRPr="00824A46">
              <w:rPr>
                <w:rStyle w:val="af7"/>
                <w:rFonts w:asciiTheme="majorEastAsia" w:hAnsiTheme="majorEastAsia" w:cstheme="majorEastAsia"/>
                <w:noProof/>
              </w:rPr>
              <w:t>Help</w:t>
            </w:r>
            <w:r>
              <w:rPr>
                <w:noProof/>
                <w:webHidden/>
              </w:rPr>
              <w:tab/>
            </w:r>
            <w:r>
              <w:rPr>
                <w:noProof/>
                <w:webHidden/>
              </w:rPr>
              <w:fldChar w:fldCharType="begin"/>
            </w:r>
            <w:r>
              <w:rPr>
                <w:noProof/>
                <w:webHidden/>
              </w:rPr>
              <w:instrText xml:space="preserve"> PAGEREF _Toc503808730 \h </w:instrText>
            </w:r>
            <w:r>
              <w:rPr>
                <w:noProof/>
                <w:webHidden/>
              </w:rPr>
            </w:r>
            <w:r>
              <w:rPr>
                <w:noProof/>
                <w:webHidden/>
              </w:rPr>
              <w:fldChar w:fldCharType="separate"/>
            </w:r>
            <w:r>
              <w:rPr>
                <w:noProof/>
                <w:webHidden/>
              </w:rPr>
              <w:t>32</w:t>
            </w:r>
            <w:r>
              <w:rPr>
                <w:noProof/>
                <w:webHidden/>
              </w:rPr>
              <w:fldChar w:fldCharType="end"/>
            </w:r>
          </w:hyperlink>
        </w:p>
        <w:p w14:paraId="5152070E" w14:textId="77777777" w:rsidR="008C3200" w:rsidRDefault="008C3200">
          <w:pPr>
            <w:pStyle w:val="11"/>
            <w:tabs>
              <w:tab w:val="right" w:leader="dot" w:pos="9017"/>
            </w:tabs>
            <w:rPr>
              <w:rFonts w:eastAsiaTheme="minorEastAsia" w:hAnsiTheme="minorHAnsi" w:cstheme="minorBidi"/>
              <w:b w:val="0"/>
              <w:bCs w:val="0"/>
              <w:noProof/>
              <w:kern w:val="2"/>
            </w:rPr>
          </w:pPr>
          <w:hyperlink r:id="rId39" w:history="1">
            <w:r w:rsidRPr="00824A46">
              <w:rPr>
                <w:rStyle w:val="af7"/>
                <w:rFonts w:asciiTheme="majorEastAsia" w:hAnsiTheme="majorEastAsia" w:cstheme="majorEastAsia"/>
                <w:noProof/>
              </w:rPr>
              <w:t>Python</w:t>
            </w:r>
            <w:r>
              <w:rPr>
                <w:noProof/>
                <w:webHidden/>
              </w:rPr>
              <w:tab/>
            </w:r>
            <w:r>
              <w:rPr>
                <w:noProof/>
                <w:webHidden/>
              </w:rPr>
              <w:fldChar w:fldCharType="begin"/>
            </w:r>
            <w:r>
              <w:rPr>
                <w:noProof/>
                <w:webHidden/>
              </w:rPr>
              <w:instrText xml:space="preserve"> PAGEREF _Toc503808731 \h </w:instrText>
            </w:r>
            <w:r>
              <w:rPr>
                <w:noProof/>
                <w:webHidden/>
              </w:rPr>
            </w:r>
            <w:r>
              <w:rPr>
                <w:noProof/>
                <w:webHidden/>
              </w:rPr>
              <w:fldChar w:fldCharType="separate"/>
            </w:r>
            <w:r>
              <w:rPr>
                <w:noProof/>
                <w:webHidden/>
              </w:rPr>
              <w:t>33</w:t>
            </w:r>
            <w:r>
              <w:rPr>
                <w:noProof/>
                <w:webHidden/>
              </w:rPr>
              <w:fldChar w:fldCharType="end"/>
            </w:r>
          </w:hyperlink>
        </w:p>
        <w:p w14:paraId="52E58950"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40" w:history="1">
            <w:r w:rsidRPr="00824A46">
              <w:rPr>
                <w:rStyle w:val="af7"/>
                <w:rFonts w:asciiTheme="majorEastAsia" w:hAnsiTheme="majorEastAsia" w:cstheme="majorEastAsia"/>
                <w:noProof/>
              </w:rPr>
              <w:t>事例紹介</w:t>
            </w:r>
            <w:r>
              <w:rPr>
                <w:noProof/>
                <w:webHidden/>
              </w:rPr>
              <w:tab/>
            </w:r>
            <w:r>
              <w:rPr>
                <w:noProof/>
                <w:webHidden/>
              </w:rPr>
              <w:fldChar w:fldCharType="begin"/>
            </w:r>
            <w:r>
              <w:rPr>
                <w:noProof/>
                <w:webHidden/>
              </w:rPr>
              <w:instrText xml:space="preserve"> PAGEREF _Toc503808732 \h </w:instrText>
            </w:r>
            <w:r>
              <w:rPr>
                <w:noProof/>
                <w:webHidden/>
              </w:rPr>
            </w:r>
            <w:r>
              <w:rPr>
                <w:noProof/>
                <w:webHidden/>
              </w:rPr>
              <w:fldChar w:fldCharType="separate"/>
            </w:r>
            <w:r>
              <w:rPr>
                <w:noProof/>
                <w:webHidden/>
              </w:rPr>
              <w:t>33</w:t>
            </w:r>
            <w:r>
              <w:rPr>
                <w:noProof/>
                <w:webHidden/>
              </w:rPr>
              <w:fldChar w:fldCharType="end"/>
            </w:r>
          </w:hyperlink>
        </w:p>
        <w:p w14:paraId="4AD1AB1D"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41" w:history="1">
            <w:r w:rsidRPr="00824A46">
              <w:rPr>
                <w:rStyle w:val="af7"/>
                <w:noProof/>
              </w:rPr>
              <w:t>事例１ : 東京の最高気温データ</w:t>
            </w:r>
            <w:r>
              <w:rPr>
                <w:noProof/>
                <w:webHidden/>
              </w:rPr>
              <w:tab/>
            </w:r>
            <w:r>
              <w:rPr>
                <w:noProof/>
                <w:webHidden/>
              </w:rPr>
              <w:fldChar w:fldCharType="begin"/>
            </w:r>
            <w:r>
              <w:rPr>
                <w:noProof/>
                <w:webHidden/>
              </w:rPr>
              <w:instrText xml:space="preserve"> PAGEREF _Toc503808733 \h </w:instrText>
            </w:r>
            <w:r>
              <w:rPr>
                <w:noProof/>
                <w:webHidden/>
              </w:rPr>
            </w:r>
            <w:r>
              <w:rPr>
                <w:noProof/>
                <w:webHidden/>
              </w:rPr>
              <w:fldChar w:fldCharType="separate"/>
            </w:r>
            <w:r>
              <w:rPr>
                <w:noProof/>
                <w:webHidden/>
              </w:rPr>
              <w:t>33</w:t>
            </w:r>
            <w:r>
              <w:rPr>
                <w:noProof/>
                <w:webHidden/>
              </w:rPr>
              <w:fldChar w:fldCharType="end"/>
            </w:r>
          </w:hyperlink>
        </w:p>
        <w:p w14:paraId="689E4456"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42" w:history="1">
            <w:r w:rsidRPr="00824A46">
              <w:rPr>
                <w:rStyle w:val="af7"/>
                <w:noProof/>
              </w:rPr>
              <w:t>事例2 : 東日本大震災の地震データ</w:t>
            </w:r>
            <w:r>
              <w:rPr>
                <w:noProof/>
                <w:webHidden/>
              </w:rPr>
              <w:tab/>
            </w:r>
            <w:r>
              <w:rPr>
                <w:noProof/>
                <w:webHidden/>
              </w:rPr>
              <w:fldChar w:fldCharType="begin"/>
            </w:r>
            <w:r>
              <w:rPr>
                <w:noProof/>
                <w:webHidden/>
              </w:rPr>
              <w:instrText xml:space="preserve"> PAGEREF _Toc503808734 \h </w:instrText>
            </w:r>
            <w:r>
              <w:rPr>
                <w:noProof/>
                <w:webHidden/>
              </w:rPr>
            </w:r>
            <w:r>
              <w:rPr>
                <w:noProof/>
                <w:webHidden/>
              </w:rPr>
              <w:fldChar w:fldCharType="separate"/>
            </w:r>
            <w:r>
              <w:rPr>
                <w:noProof/>
                <w:webHidden/>
              </w:rPr>
              <w:t>37</w:t>
            </w:r>
            <w:r>
              <w:rPr>
                <w:noProof/>
                <w:webHidden/>
              </w:rPr>
              <w:fldChar w:fldCharType="end"/>
            </w:r>
          </w:hyperlink>
        </w:p>
        <w:p w14:paraId="1AB0780D"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43" w:history="1">
            <w:r w:rsidRPr="00824A46">
              <w:rPr>
                <w:rStyle w:val="af7"/>
                <w:noProof/>
              </w:rPr>
              <w:t>事例３ Google検索</w:t>
            </w:r>
            <w:r>
              <w:rPr>
                <w:noProof/>
                <w:webHidden/>
              </w:rPr>
              <w:tab/>
            </w:r>
            <w:r>
              <w:rPr>
                <w:noProof/>
                <w:webHidden/>
              </w:rPr>
              <w:fldChar w:fldCharType="begin"/>
            </w:r>
            <w:r>
              <w:rPr>
                <w:noProof/>
                <w:webHidden/>
              </w:rPr>
              <w:instrText xml:space="preserve"> PAGEREF _Toc503808735 \h </w:instrText>
            </w:r>
            <w:r>
              <w:rPr>
                <w:noProof/>
                <w:webHidden/>
              </w:rPr>
            </w:r>
            <w:r>
              <w:rPr>
                <w:noProof/>
                <w:webHidden/>
              </w:rPr>
              <w:fldChar w:fldCharType="separate"/>
            </w:r>
            <w:r>
              <w:rPr>
                <w:noProof/>
                <w:webHidden/>
              </w:rPr>
              <w:t>38</w:t>
            </w:r>
            <w:r>
              <w:rPr>
                <w:noProof/>
                <w:webHidden/>
              </w:rPr>
              <w:fldChar w:fldCharType="end"/>
            </w:r>
          </w:hyperlink>
        </w:p>
        <w:p w14:paraId="7EFA5845"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44" w:history="1">
            <w:r w:rsidRPr="00824A46">
              <w:rPr>
                <w:rStyle w:val="af7"/>
                <w:noProof/>
              </w:rPr>
              <w:t>事例４：Webクローラ入門</w:t>
            </w:r>
            <w:r>
              <w:rPr>
                <w:noProof/>
                <w:webHidden/>
              </w:rPr>
              <w:tab/>
            </w:r>
            <w:r>
              <w:rPr>
                <w:noProof/>
                <w:webHidden/>
              </w:rPr>
              <w:fldChar w:fldCharType="begin"/>
            </w:r>
            <w:r>
              <w:rPr>
                <w:noProof/>
                <w:webHidden/>
              </w:rPr>
              <w:instrText xml:space="preserve"> PAGEREF _Toc503808736 \h </w:instrText>
            </w:r>
            <w:r>
              <w:rPr>
                <w:noProof/>
                <w:webHidden/>
              </w:rPr>
            </w:r>
            <w:r>
              <w:rPr>
                <w:noProof/>
                <w:webHidden/>
              </w:rPr>
              <w:fldChar w:fldCharType="separate"/>
            </w:r>
            <w:r>
              <w:rPr>
                <w:noProof/>
                <w:webHidden/>
              </w:rPr>
              <w:t>39</w:t>
            </w:r>
            <w:r>
              <w:rPr>
                <w:noProof/>
                <w:webHidden/>
              </w:rPr>
              <w:fldChar w:fldCharType="end"/>
            </w:r>
          </w:hyperlink>
        </w:p>
        <w:p w14:paraId="65194F31"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45" w:history="1">
            <w:r w:rsidRPr="00824A46">
              <w:rPr>
                <w:rStyle w:val="af7"/>
                <w:noProof/>
              </w:rPr>
              <w:t>urllib</w:t>
            </w:r>
            <w:r>
              <w:rPr>
                <w:noProof/>
                <w:webHidden/>
              </w:rPr>
              <w:tab/>
            </w:r>
            <w:r>
              <w:rPr>
                <w:noProof/>
                <w:webHidden/>
              </w:rPr>
              <w:fldChar w:fldCharType="begin"/>
            </w:r>
            <w:r>
              <w:rPr>
                <w:noProof/>
                <w:webHidden/>
              </w:rPr>
              <w:instrText xml:space="preserve"> PAGEREF _Toc503808737 \h </w:instrText>
            </w:r>
            <w:r>
              <w:rPr>
                <w:noProof/>
                <w:webHidden/>
              </w:rPr>
            </w:r>
            <w:r>
              <w:rPr>
                <w:noProof/>
                <w:webHidden/>
              </w:rPr>
              <w:fldChar w:fldCharType="separate"/>
            </w:r>
            <w:r>
              <w:rPr>
                <w:noProof/>
                <w:webHidden/>
              </w:rPr>
              <w:t>40</w:t>
            </w:r>
            <w:r>
              <w:rPr>
                <w:noProof/>
                <w:webHidden/>
              </w:rPr>
              <w:fldChar w:fldCharType="end"/>
            </w:r>
          </w:hyperlink>
        </w:p>
        <w:p w14:paraId="16FFFC05"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46" w:history="1">
            <w:r w:rsidRPr="00824A46">
              <w:rPr>
                <w:rStyle w:val="af7"/>
                <w:noProof/>
              </w:rPr>
              <w:t>正規表現</w:t>
            </w:r>
            <w:r>
              <w:rPr>
                <w:noProof/>
                <w:webHidden/>
              </w:rPr>
              <w:tab/>
            </w:r>
            <w:r>
              <w:rPr>
                <w:noProof/>
                <w:webHidden/>
              </w:rPr>
              <w:fldChar w:fldCharType="begin"/>
            </w:r>
            <w:r>
              <w:rPr>
                <w:noProof/>
                <w:webHidden/>
              </w:rPr>
              <w:instrText xml:space="preserve"> PAGEREF _Toc503808738 \h </w:instrText>
            </w:r>
            <w:r>
              <w:rPr>
                <w:noProof/>
                <w:webHidden/>
              </w:rPr>
            </w:r>
            <w:r>
              <w:rPr>
                <w:noProof/>
                <w:webHidden/>
              </w:rPr>
              <w:fldChar w:fldCharType="separate"/>
            </w:r>
            <w:r>
              <w:rPr>
                <w:noProof/>
                <w:webHidden/>
              </w:rPr>
              <w:t>40</w:t>
            </w:r>
            <w:r>
              <w:rPr>
                <w:noProof/>
                <w:webHidden/>
              </w:rPr>
              <w:fldChar w:fldCharType="end"/>
            </w:r>
          </w:hyperlink>
        </w:p>
        <w:p w14:paraId="757410E6"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47" w:history="1">
            <w:r w:rsidRPr="00824A46">
              <w:rPr>
                <w:rStyle w:val="af7"/>
                <w:noProof/>
              </w:rPr>
              <w:t>JSON</w:t>
            </w:r>
            <w:r>
              <w:rPr>
                <w:noProof/>
                <w:webHidden/>
              </w:rPr>
              <w:tab/>
            </w:r>
            <w:r>
              <w:rPr>
                <w:noProof/>
                <w:webHidden/>
              </w:rPr>
              <w:fldChar w:fldCharType="begin"/>
            </w:r>
            <w:r>
              <w:rPr>
                <w:noProof/>
                <w:webHidden/>
              </w:rPr>
              <w:instrText xml:space="preserve"> PAGEREF _Toc503808739 \h </w:instrText>
            </w:r>
            <w:r>
              <w:rPr>
                <w:noProof/>
                <w:webHidden/>
              </w:rPr>
            </w:r>
            <w:r>
              <w:rPr>
                <w:noProof/>
                <w:webHidden/>
              </w:rPr>
              <w:fldChar w:fldCharType="separate"/>
            </w:r>
            <w:r>
              <w:rPr>
                <w:noProof/>
                <w:webHidden/>
              </w:rPr>
              <w:t>40</w:t>
            </w:r>
            <w:r>
              <w:rPr>
                <w:noProof/>
                <w:webHidden/>
              </w:rPr>
              <w:fldChar w:fldCharType="end"/>
            </w:r>
          </w:hyperlink>
        </w:p>
        <w:p w14:paraId="00B93388"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48" w:history="1">
            <w:r w:rsidRPr="00824A46">
              <w:rPr>
                <w:rStyle w:val="af7"/>
                <w:noProof/>
              </w:rPr>
              <w:t>dir()</w:t>
            </w:r>
            <w:r>
              <w:rPr>
                <w:noProof/>
                <w:webHidden/>
              </w:rPr>
              <w:tab/>
            </w:r>
            <w:r>
              <w:rPr>
                <w:noProof/>
                <w:webHidden/>
              </w:rPr>
              <w:fldChar w:fldCharType="begin"/>
            </w:r>
            <w:r>
              <w:rPr>
                <w:noProof/>
                <w:webHidden/>
              </w:rPr>
              <w:instrText xml:space="preserve"> PAGEREF _Toc503808740 \h </w:instrText>
            </w:r>
            <w:r>
              <w:rPr>
                <w:noProof/>
                <w:webHidden/>
              </w:rPr>
            </w:r>
            <w:r>
              <w:rPr>
                <w:noProof/>
                <w:webHidden/>
              </w:rPr>
              <w:fldChar w:fldCharType="separate"/>
            </w:r>
            <w:r>
              <w:rPr>
                <w:noProof/>
                <w:webHidden/>
              </w:rPr>
              <w:t>40</w:t>
            </w:r>
            <w:r>
              <w:rPr>
                <w:noProof/>
                <w:webHidden/>
              </w:rPr>
              <w:fldChar w:fldCharType="end"/>
            </w:r>
          </w:hyperlink>
        </w:p>
        <w:p w14:paraId="5BFA9224"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49" w:history="1">
            <w:r w:rsidRPr="00824A46">
              <w:rPr>
                <w:rStyle w:val="af7"/>
                <w:rFonts w:asciiTheme="majorEastAsia" w:hAnsiTheme="majorEastAsia" w:cstheme="majorEastAsia"/>
                <w:noProof/>
              </w:rPr>
              <w:t>help() :</w:t>
            </w:r>
            <w:r>
              <w:rPr>
                <w:noProof/>
                <w:webHidden/>
              </w:rPr>
              <w:tab/>
            </w:r>
            <w:r>
              <w:rPr>
                <w:noProof/>
                <w:webHidden/>
              </w:rPr>
              <w:fldChar w:fldCharType="begin"/>
            </w:r>
            <w:r>
              <w:rPr>
                <w:noProof/>
                <w:webHidden/>
              </w:rPr>
              <w:instrText xml:space="preserve"> PAGEREF _Toc503808741 \h </w:instrText>
            </w:r>
            <w:r>
              <w:rPr>
                <w:noProof/>
                <w:webHidden/>
              </w:rPr>
            </w:r>
            <w:r>
              <w:rPr>
                <w:noProof/>
                <w:webHidden/>
              </w:rPr>
              <w:fldChar w:fldCharType="separate"/>
            </w:r>
            <w:r>
              <w:rPr>
                <w:noProof/>
                <w:webHidden/>
              </w:rPr>
              <w:t>40</w:t>
            </w:r>
            <w:r>
              <w:rPr>
                <w:noProof/>
                <w:webHidden/>
              </w:rPr>
              <w:fldChar w:fldCharType="end"/>
            </w:r>
          </w:hyperlink>
        </w:p>
        <w:p w14:paraId="36C54F96" w14:textId="77777777" w:rsidR="008C3200" w:rsidRDefault="008C3200">
          <w:pPr>
            <w:pStyle w:val="11"/>
            <w:tabs>
              <w:tab w:val="right" w:leader="dot" w:pos="9017"/>
            </w:tabs>
            <w:rPr>
              <w:rFonts w:eastAsiaTheme="minorEastAsia" w:hAnsiTheme="minorHAnsi" w:cstheme="minorBidi"/>
              <w:b w:val="0"/>
              <w:bCs w:val="0"/>
              <w:noProof/>
              <w:kern w:val="2"/>
            </w:rPr>
          </w:pPr>
          <w:hyperlink r:id="rId50" w:history="1">
            <w:r w:rsidRPr="00824A46">
              <w:rPr>
                <w:rStyle w:val="af7"/>
                <w:rFonts w:asciiTheme="majorEastAsia" w:hAnsiTheme="majorEastAsia" w:cstheme="majorEastAsia"/>
                <w:noProof/>
              </w:rPr>
              <w:t>Python Library</w:t>
            </w:r>
            <w:r>
              <w:rPr>
                <w:noProof/>
                <w:webHidden/>
              </w:rPr>
              <w:tab/>
            </w:r>
            <w:r>
              <w:rPr>
                <w:noProof/>
                <w:webHidden/>
              </w:rPr>
              <w:fldChar w:fldCharType="begin"/>
            </w:r>
            <w:r>
              <w:rPr>
                <w:noProof/>
                <w:webHidden/>
              </w:rPr>
              <w:instrText xml:space="preserve"> PAGEREF _Toc503808742 \h </w:instrText>
            </w:r>
            <w:r>
              <w:rPr>
                <w:noProof/>
                <w:webHidden/>
              </w:rPr>
            </w:r>
            <w:r>
              <w:rPr>
                <w:noProof/>
                <w:webHidden/>
              </w:rPr>
              <w:fldChar w:fldCharType="separate"/>
            </w:r>
            <w:r>
              <w:rPr>
                <w:noProof/>
                <w:webHidden/>
              </w:rPr>
              <w:t>41</w:t>
            </w:r>
            <w:r>
              <w:rPr>
                <w:noProof/>
                <w:webHidden/>
              </w:rPr>
              <w:fldChar w:fldCharType="end"/>
            </w:r>
          </w:hyperlink>
        </w:p>
        <w:p w14:paraId="4A8B10FF" w14:textId="77777777" w:rsidR="008C3200" w:rsidRDefault="008C3200">
          <w:pPr>
            <w:pStyle w:val="31"/>
            <w:tabs>
              <w:tab w:val="right" w:leader="dot" w:pos="9017"/>
            </w:tabs>
            <w:rPr>
              <w:rFonts w:eastAsiaTheme="minorEastAsia" w:hAnsiTheme="minorHAnsi" w:cstheme="minorBidi"/>
              <w:noProof/>
              <w:kern w:val="2"/>
              <w:sz w:val="24"/>
              <w:szCs w:val="24"/>
            </w:rPr>
          </w:pPr>
          <w:hyperlink r:id="rId51" w:history="1">
            <w:r w:rsidRPr="00824A46">
              <w:rPr>
                <w:rStyle w:val="af7"/>
                <w:noProof/>
              </w:rPr>
              <w:t>Pandas</w:t>
            </w:r>
            <w:r>
              <w:rPr>
                <w:noProof/>
                <w:webHidden/>
              </w:rPr>
              <w:tab/>
            </w:r>
            <w:r>
              <w:rPr>
                <w:noProof/>
                <w:webHidden/>
              </w:rPr>
              <w:fldChar w:fldCharType="begin"/>
            </w:r>
            <w:r>
              <w:rPr>
                <w:noProof/>
                <w:webHidden/>
              </w:rPr>
              <w:instrText xml:space="preserve"> PAGEREF _Toc503808743 \h </w:instrText>
            </w:r>
            <w:r>
              <w:rPr>
                <w:noProof/>
                <w:webHidden/>
              </w:rPr>
            </w:r>
            <w:r>
              <w:rPr>
                <w:noProof/>
                <w:webHidden/>
              </w:rPr>
              <w:fldChar w:fldCharType="separate"/>
            </w:r>
            <w:r>
              <w:rPr>
                <w:noProof/>
                <w:webHidden/>
              </w:rPr>
              <w:t>41</w:t>
            </w:r>
            <w:r>
              <w:rPr>
                <w:noProof/>
                <w:webHidden/>
              </w:rPr>
              <w:fldChar w:fldCharType="end"/>
            </w:r>
          </w:hyperlink>
        </w:p>
        <w:p w14:paraId="5417E8DE" w14:textId="77777777" w:rsidR="008C3200" w:rsidRDefault="008C3200">
          <w:pPr>
            <w:pStyle w:val="11"/>
            <w:tabs>
              <w:tab w:val="right" w:leader="dot" w:pos="9017"/>
            </w:tabs>
            <w:rPr>
              <w:rFonts w:eastAsiaTheme="minorEastAsia" w:hAnsiTheme="minorHAnsi" w:cstheme="minorBidi"/>
              <w:b w:val="0"/>
              <w:bCs w:val="0"/>
              <w:noProof/>
              <w:kern w:val="2"/>
            </w:rPr>
          </w:pPr>
          <w:hyperlink r:id="rId52" w:history="1">
            <w:r w:rsidRPr="00824A46">
              <w:rPr>
                <w:rStyle w:val="af7"/>
                <w:rFonts w:asciiTheme="majorEastAsia" w:hAnsiTheme="majorEastAsia" w:cstheme="majorEastAsia"/>
                <w:noProof/>
              </w:rPr>
              <w:t>Atom</w:t>
            </w:r>
            <w:r>
              <w:rPr>
                <w:noProof/>
                <w:webHidden/>
              </w:rPr>
              <w:tab/>
            </w:r>
            <w:r>
              <w:rPr>
                <w:noProof/>
                <w:webHidden/>
              </w:rPr>
              <w:fldChar w:fldCharType="begin"/>
            </w:r>
            <w:r>
              <w:rPr>
                <w:noProof/>
                <w:webHidden/>
              </w:rPr>
              <w:instrText xml:space="preserve"> PAGEREF _Toc503808744 \h </w:instrText>
            </w:r>
            <w:r>
              <w:rPr>
                <w:noProof/>
                <w:webHidden/>
              </w:rPr>
            </w:r>
            <w:r>
              <w:rPr>
                <w:noProof/>
                <w:webHidden/>
              </w:rPr>
              <w:fldChar w:fldCharType="separate"/>
            </w:r>
            <w:r>
              <w:rPr>
                <w:noProof/>
                <w:webHidden/>
              </w:rPr>
              <w:t>41</w:t>
            </w:r>
            <w:r>
              <w:rPr>
                <w:noProof/>
                <w:webHidden/>
              </w:rPr>
              <w:fldChar w:fldCharType="end"/>
            </w:r>
          </w:hyperlink>
        </w:p>
        <w:p w14:paraId="344D6B82"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53" w:history="1">
            <w:r w:rsidRPr="00824A46">
              <w:rPr>
                <w:rStyle w:val="af7"/>
                <w:rFonts w:asciiTheme="majorEastAsia" w:hAnsiTheme="majorEastAsia" w:cstheme="majorEastAsia"/>
                <w:noProof/>
              </w:rPr>
              <w:t>How to use Atom</w:t>
            </w:r>
            <w:r>
              <w:rPr>
                <w:noProof/>
                <w:webHidden/>
              </w:rPr>
              <w:tab/>
            </w:r>
            <w:r>
              <w:rPr>
                <w:noProof/>
                <w:webHidden/>
              </w:rPr>
              <w:fldChar w:fldCharType="begin"/>
            </w:r>
            <w:r>
              <w:rPr>
                <w:noProof/>
                <w:webHidden/>
              </w:rPr>
              <w:instrText xml:space="preserve"> PAGEREF _Toc503808745 \h </w:instrText>
            </w:r>
            <w:r>
              <w:rPr>
                <w:noProof/>
                <w:webHidden/>
              </w:rPr>
            </w:r>
            <w:r>
              <w:rPr>
                <w:noProof/>
                <w:webHidden/>
              </w:rPr>
              <w:fldChar w:fldCharType="separate"/>
            </w:r>
            <w:r>
              <w:rPr>
                <w:noProof/>
                <w:webHidden/>
              </w:rPr>
              <w:t>41</w:t>
            </w:r>
            <w:r>
              <w:rPr>
                <w:noProof/>
                <w:webHidden/>
              </w:rPr>
              <w:fldChar w:fldCharType="end"/>
            </w:r>
          </w:hyperlink>
        </w:p>
        <w:p w14:paraId="1922326B"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54" w:history="1">
            <w:r w:rsidRPr="00824A46">
              <w:rPr>
                <w:rStyle w:val="af7"/>
                <w:noProof/>
              </w:rPr>
              <w:t>Open file</w:t>
            </w:r>
            <w:r>
              <w:rPr>
                <w:noProof/>
                <w:webHidden/>
              </w:rPr>
              <w:tab/>
            </w:r>
            <w:r>
              <w:rPr>
                <w:noProof/>
                <w:webHidden/>
              </w:rPr>
              <w:fldChar w:fldCharType="begin"/>
            </w:r>
            <w:r>
              <w:rPr>
                <w:noProof/>
                <w:webHidden/>
              </w:rPr>
              <w:instrText xml:space="preserve"> PAGEREF _Toc503808746 \h </w:instrText>
            </w:r>
            <w:r>
              <w:rPr>
                <w:noProof/>
                <w:webHidden/>
              </w:rPr>
            </w:r>
            <w:r>
              <w:rPr>
                <w:noProof/>
                <w:webHidden/>
              </w:rPr>
              <w:fldChar w:fldCharType="separate"/>
            </w:r>
            <w:r>
              <w:rPr>
                <w:noProof/>
                <w:webHidden/>
              </w:rPr>
              <w:t>41</w:t>
            </w:r>
            <w:r>
              <w:rPr>
                <w:noProof/>
                <w:webHidden/>
              </w:rPr>
              <w:fldChar w:fldCharType="end"/>
            </w:r>
          </w:hyperlink>
        </w:p>
        <w:p w14:paraId="4FF504B1" w14:textId="77777777" w:rsidR="008C3200" w:rsidRDefault="008C3200">
          <w:pPr>
            <w:pStyle w:val="11"/>
            <w:tabs>
              <w:tab w:val="right" w:leader="dot" w:pos="9017"/>
            </w:tabs>
            <w:rPr>
              <w:rFonts w:eastAsiaTheme="minorEastAsia" w:hAnsiTheme="minorHAnsi" w:cstheme="minorBidi"/>
              <w:b w:val="0"/>
              <w:bCs w:val="0"/>
              <w:noProof/>
              <w:kern w:val="2"/>
            </w:rPr>
          </w:pPr>
          <w:hyperlink r:id="rId55" w:history="1">
            <w:r w:rsidRPr="00824A46">
              <w:rPr>
                <w:rStyle w:val="af7"/>
                <w:rFonts w:asciiTheme="majorEastAsia" w:hAnsiTheme="majorEastAsia" w:cstheme="majorEastAsia"/>
                <w:noProof/>
              </w:rPr>
              <w:t>Python Program</w:t>
            </w:r>
            <w:r>
              <w:rPr>
                <w:noProof/>
                <w:webHidden/>
              </w:rPr>
              <w:tab/>
            </w:r>
            <w:r>
              <w:rPr>
                <w:noProof/>
                <w:webHidden/>
              </w:rPr>
              <w:fldChar w:fldCharType="begin"/>
            </w:r>
            <w:r>
              <w:rPr>
                <w:noProof/>
                <w:webHidden/>
              </w:rPr>
              <w:instrText xml:space="preserve"> PAGEREF _Toc503808747 \h </w:instrText>
            </w:r>
            <w:r>
              <w:rPr>
                <w:noProof/>
                <w:webHidden/>
              </w:rPr>
            </w:r>
            <w:r>
              <w:rPr>
                <w:noProof/>
                <w:webHidden/>
              </w:rPr>
              <w:fldChar w:fldCharType="separate"/>
            </w:r>
            <w:r>
              <w:rPr>
                <w:noProof/>
                <w:webHidden/>
              </w:rPr>
              <w:t>42</w:t>
            </w:r>
            <w:r>
              <w:rPr>
                <w:noProof/>
                <w:webHidden/>
              </w:rPr>
              <w:fldChar w:fldCharType="end"/>
            </w:r>
          </w:hyperlink>
        </w:p>
        <w:p w14:paraId="05C1E1A1"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56" w:history="1">
            <w:r w:rsidRPr="00824A46">
              <w:rPr>
                <w:rStyle w:val="af7"/>
                <w:rFonts w:asciiTheme="majorEastAsia" w:hAnsiTheme="majorEastAsia" w:cstheme="majorEastAsia"/>
                <w:noProof/>
              </w:rPr>
              <w:t>Google search</w:t>
            </w:r>
            <w:r>
              <w:rPr>
                <w:noProof/>
                <w:webHidden/>
              </w:rPr>
              <w:tab/>
            </w:r>
            <w:r>
              <w:rPr>
                <w:noProof/>
                <w:webHidden/>
              </w:rPr>
              <w:fldChar w:fldCharType="begin"/>
            </w:r>
            <w:r>
              <w:rPr>
                <w:noProof/>
                <w:webHidden/>
              </w:rPr>
              <w:instrText xml:space="preserve"> PAGEREF _Toc503808748 \h </w:instrText>
            </w:r>
            <w:r>
              <w:rPr>
                <w:noProof/>
                <w:webHidden/>
              </w:rPr>
            </w:r>
            <w:r>
              <w:rPr>
                <w:noProof/>
                <w:webHidden/>
              </w:rPr>
              <w:fldChar w:fldCharType="separate"/>
            </w:r>
            <w:r>
              <w:rPr>
                <w:noProof/>
                <w:webHidden/>
              </w:rPr>
              <w:t>42</w:t>
            </w:r>
            <w:r>
              <w:rPr>
                <w:noProof/>
                <w:webHidden/>
              </w:rPr>
              <w:fldChar w:fldCharType="end"/>
            </w:r>
          </w:hyperlink>
        </w:p>
        <w:p w14:paraId="79F9A378"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57" w:history="1">
            <w:r w:rsidRPr="00824A46">
              <w:rPr>
                <w:rStyle w:val="af7"/>
                <w:rFonts w:asciiTheme="majorEastAsia" w:hAnsiTheme="majorEastAsia" w:cstheme="majorEastAsia"/>
                <w:noProof/>
              </w:rPr>
              <w:t>PyCon 2016</w:t>
            </w:r>
            <w:r>
              <w:rPr>
                <w:noProof/>
                <w:webHidden/>
              </w:rPr>
              <w:tab/>
            </w:r>
            <w:r>
              <w:rPr>
                <w:noProof/>
                <w:webHidden/>
              </w:rPr>
              <w:fldChar w:fldCharType="begin"/>
            </w:r>
            <w:r>
              <w:rPr>
                <w:noProof/>
                <w:webHidden/>
              </w:rPr>
              <w:instrText xml:space="preserve"> PAGEREF _Toc503808749 \h </w:instrText>
            </w:r>
            <w:r>
              <w:rPr>
                <w:noProof/>
                <w:webHidden/>
              </w:rPr>
            </w:r>
            <w:r>
              <w:rPr>
                <w:noProof/>
                <w:webHidden/>
              </w:rPr>
              <w:fldChar w:fldCharType="separate"/>
            </w:r>
            <w:r>
              <w:rPr>
                <w:noProof/>
                <w:webHidden/>
              </w:rPr>
              <w:t>42</w:t>
            </w:r>
            <w:r>
              <w:rPr>
                <w:noProof/>
                <w:webHidden/>
              </w:rPr>
              <w:fldChar w:fldCharType="end"/>
            </w:r>
          </w:hyperlink>
        </w:p>
        <w:p w14:paraId="79012575"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58" w:history="1">
            <w:r w:rsidRPr="00824A46">
              <w:rPr>
                <w:rStyle w:val="af7"/>
                <w:rFonts w:asciiTheme="majorEastAsia" w:hAnsiTheme="majorEastAsia" w:cstheme="majorEastAsia"/>
                <w:noProof/>
              </w:rPr>
              <w:t>Pycon 2017</w:t>
            </w:r>
            <w:r>
              <w:rPr>
                <w:noProof/>
                <w:webHidden/>
              </w:rPr>
              <w:tab/>
            </w:r>
            <w:r>
              <w:rPr>
                <w:noProof/>
                <w:webHidden/>
              </w:rPr>
              <w:fldChar w:fldCharType="begin"/>
            </w:r>
            <w:r>
              <w:rPr>
                <w:noProof/>
                <w:webHidden/>
              </w:rPr>
              <w:instrText xml:space="preserve"> PAGEREF _Toc503808750 \h </w:instrText>
            </w:r>
            <w:r>
              <w:rPr>
                <w:noProof/>
                <w:webHidden/>
              </w:rPr>
            </w:r>
            <w:r>
              <w:rPr>
                <w:noProof/>
                <w:webHidden/>
              </w:rPr>
              <w:fldChar w:fldCharType="separate"/>
            </w:r>
            <w:r>
              <w:rPr>
                <w:noProof/>
                <w:webHidden/>
              </w:rPr>
              <w:t>42</w:t>
            </w:r>
            <w:r>
              <w:rPr>
                <w:noProof/>
                <w:webHidden/>
              </w:rPr>
              <w:fldChar w:fldCharType="end"/>
            </w:r>
          </w:hyperlink>
        </w:p>
        <w:p w14:paraId="3C06E4E0" w14:textId="77777777" w:rsidR="008C3200" w:rsidRDefault="008C3200">
          <w:pPr>
            <w:pStyle w:val="11"/>
            <w:tabs>
              <w:tab w:val="right" w:leader="dot" w:pos="9017"/>
            </w:tabs>
            <w:rPr>
              <w:rFonts w:eastAsiaTheme="minorEastAsia" w:hAnsiTheme="minorHAnsi" w:cstheme="minorBidi"/>
              <w:b w:val="0"/>
              <w:bCs w:val="0"/>
              <w:noProof/>
              <w:kern w:val="2"/>
            </w:rPr>
          </w:pPr>
          <w:hyperlink r:id="rId59" w:history="1">
            <w:r w:rsidRPr="00824A46">
              <w:rPr>
                <w:rStyle w:val="af7"/>
                <w:rFonts w:asciiTheme="majorEastAsia" w:hAnsiTheme="majorEastAsia" w:cstheme="majorEastAsia"/>
                <w:noProof/>
              </w:rPr>
              <w:t>Jupyter Notebook</w:t>
            </w:r>
            <w:r>
              <w:rPr>
                <w:noProof/>
                <w:webHidden/>
              </w:rPr>
              <w:tab/>
            </w:r>
            <w:r>
              <w:rPr>
                <w:noProof/>
                <w:webHidden/>
              </w:rPr>
              <w:fldChar w:fldCharType="begin"/>
            </w:r>
            <w:r>
              <w:rPr>
                <w:noProof/>
                <w:webHidden/>
              </w:rPr>
              <w:instrText xml:space="preserve"> PAGEREF _Toc503808751 \h </w:instrText>
            </w:r>
            <w:r>
              <w:rPr>
                <w:noProof/>
                <w:webHidden/>
              </w:rPr>
            </w:r>
            <w:r>
              <w:rPr>
                <w:noProof/>
                <w:webHidden/>
              </w:rPr>
              <w:fldChar w:fldCharType="separate"/>
            </w:r>
            <w:r>
              <w:rPr>
                <w:noProof/>
                <w:webHidden/>
              </w:rPr>
              <w:t>42</w:t>
            </w:r>
            <w:r>
              <w:rPr>
                <w:noProof/>
                <w:webHidden/>
              </w:rPr>
              <w:fldChar w:fldCharType="end"/>
            </w:r>
          </w:hyperlink>
        </w:p>
        <w:p w14:paraId="6F874A73"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60" w:history="1">
            <w:r w:rsidRPr="00824A46">
              <w:rPr>
                <w:rStyle w:val="af7"/>
                <w:noProof/>
              </w:rPr>
              <w:t>Jupyterとは</w:t>
            </w:r>
            <w:r>
              <w:rPr>
                <w:noProof/>
                <w:webHidden/>
              </w:rPr>
              <w:tab/>
            </w:r>
            <w:r>
              <w:rPr>
                <w:noProof/>
                <w:webHidden/>
              </w:rPr>
              <w:fldChar w:fldCharType="begin"/>
            </w:r>
            <w:r>
              <w:rPr>
                <w:noProof/>
                <w:webHidden/>
              </w:rPr>
              <w:instrText xml:space="preserve"> PAGEREF _Toc503808752 \h </w:instrText>
            </w:r>
            <w:r>
              <w:rPr>
                <w:noProof/>
                <w:webHidden/>
              </w:rPr>
            </w:r>
            <w:r>
              <w:rPr>
                <w:noProof/>
                <w:webHidden/>
              </w:rPr>
              <w:fldChar w:fldCharType="separate"/>
            </w:r>
            <w:r>
              <w:rPr>
                <w:noProof/>
                <w:webHidden/>
              </w:rPr>
              <w:t>43</w:t>
            </w:r>
            <w:r>
              <w:rPr>
                <w:noProof/>
                <w:webHidden/>
              </w:rPr>
              <w:fldChar w:fldCharType="end"/>
            </w:r>
          </w:hyperlink>
        </w:p>
        <w:p w14:paraId="34401F41"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61" w:history="1">
            <w:r w:rsidRPr="00824A46">
              <w:rPr>
                <w:rStyle w:val="af7"/>
                <w:noProof/>
              </w:rPr>
              <w:t>Jupiterの開始方法</w:t>
            </w:r>
            <w:r>
              <w:rPr>
                <w:noProof/>
                <w:webHidden/>
              </w:rPr>
              <w:tab/>
            </w:r>
            <w:r>
              <w:rPr>
                <w:noProof/>
                <w:webHidden/>
              </w:rPr>
              <w:fldChar w:fldCharType="begin"/>
            </w:r>
            <w:r>
              <w:rPr>
                <w:noProof/>
                <w:webHidden/>
              </w:rPr>
              <w:instrText xml:space="preserve"> PAGEREF _Toc503808753 \h </w:instrText>
            </w:r>
            <w:r>
              <w:rPr>
                <w:noProof/>
                <w:webHidden/>
              </w:rPr>
            </w:r>
            <w:r>
              <w:rPr>
                <w:noProof/>
                <w:webHidden/>
              </w:rPr>
              <w:fldChar w:fldCharType="separate"/>
            </w:r>
            <w:r>
              <w:rPr>
                <w:noProof/>
                <w:webHidden/>
              </w:rPr>
              <w:t>43</w:t>
            </w:r>
            <w:r>
              <w:rPr>
                <w:noProof/>
                <w:webHidden/>
              </w:rPr>
              <w:fldChar w:fldCharType="end"/>
            </w:r>
          </w:hyperlink>
        </w:p>
        <w:p w14:paraId="1AFBD5A9"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62" w:history="1">
            <w:r w:rsidRPr="00824A46">
              <w:rPr>
                <w:rStyle w:val="af7"/>
                <w:noProof/>
              </w:rPr>
              <w:t>編集方法</w:t>
            </w:r>
            <w:r>
              <w:rPr>
                <w:noProof/>
                <w:webHidden/>
              </w:rPr>
              <w:tab/>
            </w:r>
            <w:r>
              <w:rPr>
                <w:noProof/>
                <w:webHidden/>
              </w:rPr>
              <w:fldChar w:fldCharType="begin"/>
            </w:r>
            <w:r>
              <w:rPr>
                <w:noProof/>
                <w:webHidden/>
              </w:rPr>
              <w:instrText xml:space="preserve"> PAGEREF _Toc503808754 \h </w:instrText>
            </w:r>
            <w:r>
              <w:rPr>
                <w:noProof/>
                <w:webHidden/>
              </w:rPr>
            </w:r>
            <w:r>
              <w:rPr>
                <w:noProof/>
                <w:webHidden/>
              </w:rPr>
              <w:fldChar w:fldCharType="separate"/>
            </w:r>
            <w:r>
              <w:rPr>
                <w:noProof/>
                <w:webHidden/>
              </w:rPr>
              <w:t>43</w:t>
            </w:r>
            <w:r>
              <w:rPr>
                <w:noProof/>
                <w:webHidden/>
              </w:rPr>
              <w:fldChar w:fldCharType="end"/>
            </w:r>
          </w:hyperlink>
        </w:p>
        <w:p w14:paraId="4A406E17"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63" w:history="1">
            <w:r w:rsidRPr="00824A46">
              <w:rPr>
                <w:rStyle w:val="af7"/>
                <w:noProof/>
              </w:rPr>
              <w:t>magic command: %</w:t>
            </w:r>
            <w:r>
              <w:rPr>
                <w:noProof/>
                <w:webHidden/>
              </w:rPr>
              <w:tab/>
            </w:r>
            <w:r>
              <w:rPr>
                <w:noProof/>
                <w:webHidden/>
              </w:rPr>
              <w:fldChar w:fldCharType="begin"/>
            </w:r>
            <w:r>
              <w:rPr>
                <w:noProof/>
                <w:webHidden/>
              </w:rPr>
              <w:instrText xml:space="preserve"> PAGEREF _Toc503808755 \h </w:instrText>
            </w:r>
            <w:r>
              <w:rPr>
                <w:noProof/>
                <w:webHidden/>
              </w:rPr>
            </w:r>
            <w:r>
              <w:rPr>
                <w:noProof/>
                <w:webHidden/>
              </w:rPr>
              <w:fldChar w:fldCharType="separate"/>
            </w:r>
            <w:r>
              <w:rPr>
                <w:noProof/>
                <w:webHidden/>
              </w:rPr>
              <w:t>44</w:t>
            </w:r>
            <w:r>
              <w:rPr>
                <w:noProof/>
                <w:webHidden/>
              </w:rPr>
              <w:fldChar w:fldCharType="end"/>
            </w:r>
          </w:hyperlink>
        </w:p>
        <w:p w14:paraId="24CC3CF4"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64" w:history="1">
            <w:r w:rsidRPr="00824A46">
              <w:rPr>
                <w:rStyle w:val="af7"/>
                <w:noProof/>
              </w:rPr>
              <w:t>Jupiterの終了方法</w:t>
            </w:r>
            <w:r>
              <w:rPr>
                <w:noProof/>
                <w:webHidden/>
              </w:rPr>
              <w:tab/>
            </w:r>
            <w:r>
              <w:rPr>
                <w:noProof/>
                <w:webHidden/>
              </w:rPr>
              <w:fldChar w:fldCharType="begin"/>
            </w:r>
            <w:r>
              <w:rPr>
                <w:noProof/>
                <w:webHidden/>
              </w:rPr>
              <w:instrText xml:space="preserve"> PAGEREF _Toc503808756 \h </w:instrText>
            </w:r>
            <w:r>
              <w:rPr>
                <w:noProof/>
                <w:webHidden/>
              </w:rPr>
            </w:r>
            <w:r>
              <w:rPr>
                <w:noProof/>
                <w:webHidden/>
              </w:rPr>
              <w:fldChar w:fldCharType="separate"/>
            </w:r>
            <w:r>
              <w:rPr>
                <w:noProof/>
                <w:webHidden/>
              </w:rPr>
              <w:t>44</w:t>
            </w:r>
            <w:r>
              <w:rPr>
                <w:noProof/>
                <w:webHidden/>
              </w:rPr>
              <w:fldChar w:fldCharType="end"/>
            </w:r>
          </w:hyperlink>
        </w:p>
        <w:p w14:paraId="4A4B12E3" w14:textId="77777777" w:rsidR="008C3200" w:rsidRDefault="008C3200">
          <w:pPr>
            <w:pStyle w:val="11"/>
            <w:tabs>
              <w:tab w:val="right" w:leader="dot" w:pos="9017"/>
            </w:tabs>
            <w:rPr>
              <w:rFonts w:eastAsiaTheme="minorEastAsia" w:hAnsiTheme="minorHAnsi" w:cstheme="minorBidi"/>
              <w:b w:val="0"/>
              <w:bCs w:val="0"/>
              <w:noProof/>
              <w:kern w:val="2"/>
            </w:rPr>
          </w:pPr>
          <w:hyperlink r:id="rId65" w:history="1">
            <w:r w:rsidRPr="00824A46">
              <w:rPr>
                <w:rStyle w:val="af7"/>
                <w:rFonts w:asciiTheme="majorEastAsia" w:hAnsiTheme="majorEastAsia" w:cstheme="majorEastAsia"/>
                <w:noProof/>
              </w:rPr>
              <w:t>Mac Operation</w:t>
            </w:r>
            <w:r>
              <w:rPr>
                <w:noProof/>
                <w:webHidden/>
              </w:rPr>
              <w:tab/>
            </w:r>
            <w:r>
              <w:rPr>
                <w:noProof/>
                <w:webHidden/>
              </w:rPr>
              <w:fldChar w:fldCharType="begin"/>
            </w:r>
            <w:r>
              <w:rPr>
                <w:noProof/>
                <w:webHidden/>
              </w:rPr>
              <w:instrText xml:space="preserve"> PAGEREF _Toc503808757 \h </w:instrText>
            </w:r>
            <w:r>
              <w:rPr>
                <w:noProof/>
                <w:webHidden/>
              </w:rPr>
            </w:r>
            <w:r>
              <w:rPr>
                <w:noProof/>
                <w:webHidden/>
              </w:rPr>
              <w:fldChar w:fldCharType="separate"/>
            </w:r>
            <w:r>
              <w:rPr>
                <w:noProof/>
                <w:webHidden/>
              </w:rPr>
              <w:t>44</w:t>
            </w:r>
            <w:r>
              <w:rPr>
                <w:noProof/>
                <w:webHidden/>
              </w:rPr>
              <w:fldChar w:fldCharType="end"/>
            </w:r>
          </w:hyperlink>
        </w:p>
        <w:p w14:paraId="3D207BC9"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66" w:history="1">
            <w:r w:rsidRPr="00824A46">
              <w:rPr>
                <w:rStyle w:val="af7"/>
                <w:rFonts w:asciiTheme="majorEastAsia" w:hAnsiTheme="majorEastAsia" w:cstheme="majorEastAsia"/>
                <w:noProof/>
              </w:rPr>
              <w:t>Screenshot</w:t>
            </w:r>
            <w:r>
              <w:rPr>
                <w:noProof/>
                <w:webHidden/>
              </w:rPr>
              <w:tab/>
            </w:r>
            <w:r>
              <w:rPr>
                <w:noProof/>
                <w:webHidden/>
              </w:rPr>
              <w:fldChar w:fldCharType="begin"/>
            </w:r>
            <w:r>
              <w:rPr>
                <w:noProof/>
                <w:webHidden/>
              </w:rPr>
              <w:instrText xml:space="preserve"> PAGEREF _Toc503808758 \h </w:instrText>
            </w:r>
            <w:r>
              <w:rPr>
                <w:noProof/>
                <w:webHidden/>
              </w:rPr>
            </w:r>
            <w:r>
              <w:rPr>
                <w:noProof/>
                <w:webHidden/>
              </w:rPr>
              <w:fldChar w:fldCharType="separate"/>
            </w:r>
            <w:r>
              <w:rPr>
                <w:noProof/>
                <w:webHidden/>
              </w:rPr>
              <w:t>44</w:t>
            </w:r>
            <w:r>
              <w:rPr>
                <w:noProof/>
                <w:webHidden/>
              </w:rPr>
              <w:fldChar w:fldCharType="end"/>
            </w:r>
          </w:hyperlink>
        </w:p>
        <w:p w14:paraId="2239A863"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67" w:history="1">
            <w:r w:rsidRPr="00824A46">
              <w:rPr>
                <w:rStyle w:val="af7"/>
                <w:rFonts w:asciiTheme="majorEastAsia" w:hAnsiTheme="majorEastAsia" w:cstheme="majorEastAsia"/>
                <w:noProof/>
              </w:rPr>
              <w:t>Paint</w:t>
            </w:r>
            <w:r>
              <w:rPr>
                <w:noProof/>
                <w:webHidden/>
              </w:rPr>
              <w:tab/>
            </w:r>
            <w:r>
              <w:rPr>
                <w:noProof/>
                <w:webHidden/>
              </w:rPr>
              <w:fldChar w:fldCharType="begin"/>
            </w:r>
            <w:r>
              <w:rPr>
                <w:noProof/>
                <w:webHidden/>
              </w:rPr>
              <w:instrText xml:space="preserve"> PAGEREF _Toc503808759 \h </w:instrText>
            </w:r>
            <w:r>
              <w:rPr>
                <w:noProof/>
                <w:webHidden/>
              </w:rPr>
            </w:r>
            <w:r>
              <w:rPr>
                <w:noProof/>
                <w:webHidden/>
              </w:rPr>
              <w:fldChar w:fldCharType="separate"/>
            </w:r>
            <w:r>
              <w:rPr>
                <w:noProof/>
                <w:webHidden/>
              </w:rPr>
              <w:t>44</w:t>
            </w:r>
            <w:r>
              <w:rPr>
                <w:noProof/>
                <w:webHidden/>
              </w:rPr>
              <w:fldChar w:fldCharType="end"/>
            </w:r>
          </w:hyperlink>
        </w:p>
        <w:p w14:paraId="18FD93B1"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68" w:history="1">
            <w:r w:rsidRPr="00824A46">
              <w:rPr>
                <w:rStyle w:val="af7"/>
                <w:rFonts w:ascii="Helvetica" w:eastAsia="Times New Roman" w:hAnsi="Helvetica"/>
                <w:noProof/>
              </w:rPr>
              <w:t>Mac</w:t>
            </w:r>
            <w:r w:rsidRPr="00824A46">
              <w:rPr>
                <w:rStyle w:val="af7"/>
                <w:rFonts w:ascii="MS Mincho" w:eastAsia="MS Mincho" w:hAnsi="MS Mincho" w:cs="MS Mincho"/>
                <w:noProof/>
              </w:rPr>
              <w:t>標準装備の「プレビュー」は、描画ソフトでもある</w:t>
            </w:r>
            <w:r>
              <w:rPr>
                <w:noProof/>
                <w:webHidden/>
              </w:rPr>
              <w:tab/>
            </w:r>
            <w:r>
              <w:rPr>
                <w:noProof/>
                <w:webHidden/>
              </w:rPr>
              <w:fldChar w:fldCharType="begin"/>
            </w:r>
            <w:r>
              <w:rPr>
                <w:noProof/>
                <w:webHidden/>
              </w:rPr>
              <w:instrText xml:space="preserve"> PAGEREF _Toc503808760 \h </w:instrText>
            </w:r>
            <w:r>
              <w:rPr>
                <w:noProof/>
                <w:webHidden/>
              </w:rPr>
            </w:r>
            <w:r>
              <w:rPr>
                <w:noProof/>
                <w:webHidden/>
              </w:rPr>
              <w:fldChar w:fldCharType="separate"/>
            </w:r>
            <w:r>
              <w:rPr>
                <w:noProof/>
                <w:webHidden/>
              </w:rPr>
              <w:t>45</w:t>
            </w:r>
            <w:r>
              <w:rPr>
                <w:noProof/>
                <w:webHidden/>
              </w:rPr>
              <w:fldChar w:fldCharType="end"/>
            </w:r>
          </w:hyperlink>
        </w:p>
        <w:p w14:paraId="5317A9D8" w14:textId="77777777" w:rsidR="008C3200" w:rsidRDefault="008C3200">
          <w:pPr>
            <w:pStyle w:val="31"/>
            <w:tabs>
              <w:tab w:val="right" w:leader="dot" w:pos="9017"/>
            </w:tabs>
            <w:rPr>
              <w:rFonts w:eastAsiaTheme="minorEastAsia" w:hAnsiTheme="minorHAnsi" w:cstheme="minorBidi"/>
              <w:noProof/>
              <w:kern w:val="2"/>
              <w:sz w:val="24"/>
              <w:szCs w:val="24"/>
            </w:rPr>
          </w:pPr>
          <w:hyperlink r:id="rId69" w:history="1">
            <w:r w:rsidRPr="00824A46">
              <w:rPr>
                <w:rStyle w:val="af7"/>
                <w:rFonts w:ascii="MS Mincho" w:eastAsia="MS Mincho" w:hAnsi="MS Mincho" w:cs="MS Mincho"/>
                <w:b/>
                <w:bCs/>
                <w:noProof/>
              </w:rPr>
              <w:t>「プレビュー」の作図機能</w:t>
            </w:r>
            <w:r>
              <w:rPr>
                <w:noProof/>
                <w:webHidden/>
              </w:rPr>
              <w:tab/>
            </w:r>
            <w:r>
              <w:rPr>
                <w:noProof/>
                <w:webHidden/>
              </w:rPr>
              <w:fldChar w:fldCharType="begin"/>
            </w:r>
            <w:r>
              <w:rPr>
                <w:noProof/>
                <w:webHidden/>
              </w:rPr>
              <w:instrText xml:space="preserve"> PAGEREF _Toc503808761 \h </w:instrText>
            </w:r>
            <w:r>
              <w:rPr>
                <w:noProof/>
                <w:webHidden/>
              </w:rPr>
            </w:r>
            <w:r>
              <w:rPr>
                <w:noProof/>
                <w:webHidden/>
              </w:rPr>
              <w:fldChar w:fldCharType="separate"/>
            </w:r>
            <w:r>
              <w:rPr>
                <w:noProof/>
                <w:webHidden/>
              </w:rPr>
              <w:t>45</w:t>
            </w:r>
            <w:r>
              <w:rPr>
                <w:noProof/>
                <w:webHidden/>
              </w:rPr>
              <w:fldChar w:fldCharType="end"/>
            </w:r>
          </w:hyperlink>
        </w:p>
        <w:p w14:paraId="4DDB9451"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70" w:history="1">
            <w:r w:rsidRPr="00824A46">
              <w:rPr>
                <w:rStyle w:val="af7"/>
                <w:noProof/>
              </w:rPr>
              <w:t>Finder (Explorer)</w:t>
            </w:r>
            <w:r>
              <w:rPr>
                <w:noProof/>
                <w:webHidden/>
              </w:rPr>
              <w:tab/>
            </w:r>
            <w:r>
              <w:rPr>
                <w:noProof/>
                <w:webHidden/>
              </w:rPr>
              <w:fldChar w:fldCharType="begin"/>
            </w:r>
            <w:r>
              <w:rPr>
                <w:noProof/>
                <w:webHidden/>
              </w:rPr>
              <w:instrText xml:space="preserve"> PAGEREF _Toc503808762 \h </w:instrText>
            </w:r>
            <w:r>
              <w:rPr>
                <w:noProof/>
                <w:webHidden/>
              </w:rPr>
            </w:r>
            <w:r>
              <w:rPr>
                <w:noProof/>
                <w:webHidden/>
              </w:rPr>
              <w:fldChar w:fldCharType="separate"/>
            </w:r>
            <w:r>
              <w:rPr>
                <w:noProof/>
                <w:webHidden/>
              </w:rPr>
              <w:t>46</w:t>
            </w:r>
            <w:r>
              <w:rPr>
                <w:noProof/>
                <w:webHidden/>
              </w:rPr>
              <w:fldChar w:fldCharType="end"/>
            </w:r>
          </w:hyperlink>
        </w:p>
        <w:p w14:paraId="7BD5C0E3"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71" w:history="1">
            <w:r w:rsidRPr="00824A46">
              <w:rPr>
                <w:rStyle w:val="af7"/>
                <w:noProof/>
              </w:rPr>
              <w:t>簡単！MacのFinderを使いやすくする１０のカスタマイズ</w:t>
            </w:r>
            <w:r>
              <w:rPr>
                <w:noProof/>
                <w:webHidden/>
              </w:rPr>
              <w:tab/>
            </w:r>
            <w:r>
              <w:rPr>
                <w:noProof/>
                <w:webHidden/>
              </w:rPr>
              <w:fldChar w:fldCharType="begin"/>
            </w:r>
            <w:r>
              <w:rPr>
                <w:noProof/>
                <w:webHidden/>
              </w:rPr>
              <w:instrText xml:space="preserve"> PAGEREF _Toc503808763 \h </w:instrText>
            </w:r>
            <w:r>
              <w:rPr>
                <w:noProof/>
                <w:webHidden/>
              </w:rPr>
            </w:r>
            <w:r>
              <w:rPr>
                <w:noProof/>
                <w:webHidden/>
              </w:rPr>
              <w:fldChar w:fldCharType="separate"/>
            </w:r>
            <w:r>
              <w:rPr>
                <w:noProof/>
                <w:webHidden/>
              </w:rPr>
              <w:t>46</w:t>
            </w:r>
            <w:r>
              <w:rPr>
                <w:noProof/>
                <w:webHidden/>
              </w:rPr>
              <w:fldChar w:fldCharType="end"/>
            </w:r>
          </w:hyperlink>
        </w:p>
        <w:p w14:paraId="5255C005" w14:textId="77777777" w:rsidR="008C3200" w:rsidRDefault="008C3200">
          <w:pPr>
            <w:pStyle w:val="11"/>
            <w:tabs>
              <w:tab w:val="right" w:leader="dot" w:pos="9017"/>
            </w:tabs>
            <w:rPr>
              <w:rFonts w:eastAsiaTheme="minorEastAsia" w:hAnsiTheme="minorHAnsi" w:cstheme="minorBidi"/>
              <w:b w:val="0"/>
              <w:bCs w:val="0"/>
              <w:noProof/>
              <w:kern w:val="2"/>
            </w:rPr>
          </w:pPr>
          <w:hyperlink r:id="rId72" w:history="1">
            <w:r w:rsidRPr="00824A46">
              <w:rPr>
                <w:rStyle w:val="af7"/>
                <w:rFonts w:asciiTheme="majorEastAsia" w:hAnsiTheme="majorEastAsia" w:cstheme="majorEastAsia"/>
                <w:noProof/>
              </w:rPr>
              <w:t>Mac</w:t>
            </w:r>
            <w:r w:rsidRPr="00824A46">
              <w:rPr>
                <w:rStyle w:val="af7"/>
                <w:rFonts w:asciiTheme="majorEastAsia" w:hAnsiTheme="majorEastAsia" w:cstheme="majorEastAsia"/>
                <w:noProof/>
              </w:rPr>
              <w:t>の仕様とか、設定</w:t>
            </w:r>
            <w:r>
              <w:rPr>
                <w:noProof/>
                <w:webHidden/>
              </w:rPr>
              <w:tab/>
            </w:r>
            <w:r>
              <w:rPr>
                <w:noProof/>
                <w:webHidden/>
              </w:rPr>
              <w:fldChar w:fldCharType="begin"/>
            </w:r>
            <w:r>
              <w:rPr>
                <w:noProof/>
                <w:webHidden/>
              </w:rPr>
              <w:instrText xml:space="preserve"> PAGEREF _Toc503808764 \h </w:instrText>
            </w:r>
            <w:r>
              <w:rPr>
                <w:noProof/>
                <w:webHidden/>
              </w:rPr>
            </w:r>
            <w:r>
              <w:rPr>
                <w:noProof/>
                <w:webHidden/>
              </w:rPr>
              <w:fldChar w:fldCharType="separate"/>
            </w:r>
            <w:r>
              <w:rPr>
                <w:noProof/>
                <w:webHidden/>
              </w:rPr>
              <w:t>46</w:t>
            </w:r>
            <w:r>
              <w:rPr>
                <w:noProof/>
                <w:webHidden/>
              </w:rPr>
              <w:fldChar w:fldCharType="end"/>
            </w:r>
          </w:hyperlink>
        </w:p>
        <w:p w14:paraId="3EB46DE3"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73" w:history="1">
            <w:r w:rsidRPr="00824A46">
              <w:rPr>
                <w:rStyle w:val="af7"/>
                <w:rFonts w:asciiTheme="majorEastAsia" w:hAnsiTheme="majorEastAsia" w:cstheme="majorEastAsia"/>
                <w:noProof/>
                <w:lang w:val="en-GB"/>
              </w:rPr>
              <w:t>クリップボードについて</w:t>
            </w:r>
            <w:r>
              <w:rPr>
                <w:noProof/>
                <w:webHidden/>
              </w:rPr>
              <w:tab/>
            </w:r>
            <w:r>
              <w:rPr>
                <w:noProof/>
                <w:webHidden/>
              </w:rPr>
              <w:fldChar w:fldCharType="begin"/>
            </w:r>
            <w:r>
              <w:rPr>
                <w:noProof/>
                <w:webHidden/>
              </w:rPr>
              <w:instrText xml:space="preserve"> PAGEREF _Toc503808765 \h </w:instrText>
            </w:r>
            <w:r>
              <w:rPr>
                <w:noProof/>
                <w:webHidden/>
              </w:rPr>
            </w:r>
            <w:r>
              <w:rPr>
                <w:noProof/>
                <w:webHidden/>
              </w:rPr>
              <w:fldChar w:fldCharType="separate"/>
            </w:r>
            <w:r>
              <w:rPr>
                <w:noProof/>
                <w:webHidden/>
              </w:rPr>
              <w:t>46</w:t>
            </w:r>
            <w:r>
              <w:rPr>
                <w:noProof/>
                <w:webHidden/>
              </w:rPr>
              <w:fldChar w:fldCharType="end"/>
            </w:r>
          </w:hyperlink>
        </w:p>
        <w:p w14:paraId="2AE870C9"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74" w:history="1">
            <w:r w:rsidRPr="00824A46">
              <w:rPr>
                <w:rStyle w:val="af7"/>
                <w:noProof/>
                <w:lang w:val="en-GB"/>
              </w:rPr>
              <w:t>Basemapインストール方法</w:t>
            </w:r>
            <w:r>
              <w:rPr>
                <w:noProof/>
                <w:webHidden/>
              </w:rPr>
              <w:tab/>
            </w:r>
            <w:r>
              <w:rPr>
                <w:noProof/>
                <w:webHidden/>
              </w:rPr>
              <w:fldChar w:fldCharType="begin"/>
            </w:r>
            <w:r>
              <w:rPr>
                <w:noProof/>
                <w:webHidden/>
              </w:rPr>
              <w:instrText xml:space="preserve"> PAGEREF _Toc503808766 \h </w:instrText>
            </w:r>
            <w:r>
              <w:rPr>
                <w:noProof/>
                <w:webHidden/>
              </w:rPr>
            </w:r>
            <w:r>
              <w:rPr>
                <w:noProof/>
                <w:webHidden/>
              </w:rPr>
              <w:fldChar w:fldCharType="separate"/>
            </w:r>
            <w:r>
              <w:rPr>
                <w:noProof/>
                <w:webHidden/>
              </w:rPr>
              <w:t>46</w:t>
            </w:r>
            <w:r>
              <w:rPr>
                <w:noProof/>
                <w:webHidden/>
              </w:rPr>
              <w:fldChar w:fldCharType="end"/>
            </w:r>
          </w:hyperlink>
        </w:p>
        <w:p w14:paraId="323BA843" w14:textId="77777777" w:rsidR="008C3200" w:rsidRDefault="008C3200">
          <w:pPr>
            <w:pStyle w:val="11"/>
            <w:tabs>
              <w:tab w:val="right" w:leader="dot" w:pos="9017"/>
            </w:tabs>
            <w:rPr>
              <w:rFonts w:eastAsiaTheme="minorEastAsia" w:hAnsiTheme="minorHAnsi" w:cstheme="minorBidi"/>
              <w:b w:val="0"/>
              <w:bCs w:val="0"/>
              <w:noProof/>
              <w:kern w:val="2"/>
            </w:rPr>
          </w:pPr>
          <w:hyperlink r:id="rId75" w:history="1">
            <w:r w:rsidRPr="00824A46">
              <w:rPr>
                <w:rStyle w:val="af7"/>
                <w:rFonts w:asciiTheme="majorEastAsia" w:hAnsiTheme="majorEastAsia" w:cstheme="majorEastAsia"/>
                <w:noProof/>
                <w:lang w:val="en-GB"/>
              </w:rPr>
              <w:t>参考文献</w:t>
            </w:r>
            <w:r>
              <w:rPr>
                <w:noProof/>
                <w:webHidden/>
              </w:rPr>
              <w:tab/>
            </w:r>
            <w:r>
              <w:rPr>
                <w:noProof/>
                <w:webHidden/>
              </w:rPr>
              <w:fldChar w:fldCharType="begin"/>
            </w:r>
            <w:r>
              <w:rPr>
                <w:noProof/>
                <w:webHidden/>
              </w:rPr>
              <w:instrText xml:space="preserve"> PAGEREF _Toc503808767 \h </w:instrText>
            </w:r>
            <w:r>
              <w:rPr>
                <w:noProof/>
                <w:webHidden/>
              </w:rPr>
            </w:r>
            <w:r>
              <w:rPr>
                <w:noProof/>
                <w:webHidden/>
              </w:rPr>
              <w:fldChar w:fldCharType="separate"/>
            </w:r>
            <w:r>
              <w:rPr>
                <w:noProof/>
                <w:webHidden/>
              </w:rPr>
              <w:t>47</w:t>
            </w:r>
            <w:r>
              <w:rPr>
                <w:noProof/>
                <w:webHidden/>
              </w:rPr>
              <w:fldChar w:fldCharType="end"/>
            </w:r>
          </w:hyperlink>
        </w:p>
        <w:p w14:paraId="35B2D2A1" w14:textId="77777777" w:rsidR="008C3200" w:rsidRDefault="008C3200">
          <w:pPr>
            <w:pStyle w:val="25"/>
            <w:tabs>
              <w:tab w:val="right" w:leader="dot" w:pos="9017"/>
            </w:tabs>
            <w:rPr>
              <w:rFonts w:eastAsiaTheme="minorEastAsia" w:hAnsiTheme="minorHAnsi" w:cstheme="minorBidi"/>
              <w:b w:val="0"/>
              <w:bCs w:val="0"/>
              <w:noProof/>
              <w:kern w:val="2"/>
              <w:sz w:val="24"/>
              <w:szCs w:val="24"/>
            </w:rPr>
          </w:pPr>
          <w:hyperlink r:id="rId76" w:history="1">
            <w:r w:rsidRPr="00824A46">
              <w:rPr>
                <w:rStyle w:val="af7"/>
                <w:noProof/>
                <w:lang w:val="en-GB"/>
              </w:rPr>
              <w:t>GitHubの教科書</w:t>
            </w:r>
            <w:r>
              <w:rPr>
                <w:noProof/>
                <w:webHidden/>
              </w:rPr>
              <w:tab/>
            </w:r>
            <w:r>
              <w:rPr>
                <w:noProof/>
                <w:webHidden/>
              </w:rPr>
              <w:fldChar w:fldCharType="begin"/>
            </w:r>
            <w:r>
              <w:rPr>
                <w:noProof/>
                <w:webHidden/>
              </w:rPr>
              <w:instrText xml:space="preserve"> PAGEREF _Toc503808768 \h </w:instrText>
            </w:r>
            <w:r>
              <w:rPr>
                <w:noProof/>
                <w:webHidden/>
              </w:rPr>
            </w:r>
            <w:r>
              <w:rPr>
                <w:noProof/>
                <w:webHidden/>
              </w:rPr>
              <w:fldChar w:fldCharType="separate"/>
            </w:r>
            <w:r>
              <w:rPr>
                <w:noProof/>
                <w:webHidden/>
              </w:rPr>
              <w:t>47</w:t>
            </w:r>
            <w:r>
              <w:rPr>
                <w:noProof/>
                <w:webHidden/>
              </w:rPr>
              <w:fldChar w:fldCharType="end"/>
            </w:r>
          </w:hyperlink>
        </w:p>
        <w:p w14:paraId="6210D9D8" w14:textId="3CC61A25" w:rsidR="008E6829" w:rsidRDefault="008E6829">
          <w:r>
            <w:rPr>
              <w:b/>
              <w:bCs/>
              <w:noProof/>
            </w:rPr>
            <w:fldChar w:fldCharType="end"/>
          </w:r>
        </w:p>
      </w:sdtContent>
    </w:sdt>
    <w:p w14:paraId="371EF4F2" w14:textId="1ADF4932" w:rsidR="00283C17" w:rsidRDefault="00283C17">
      <w:pPr>
        <w:rPr>
          <w:rFonts w:asciiTheme="majorEastAsia" w:hAnsiTheme="majorEastAsia" w:cstheme="majorEastAsia"/>
          <w:smallCaps/>
          <w:spacing w:val="5"/>
          <w:sz w:val="36"/>
          <w:szCs w:val="36"/>
        </w:rPr>
      </w:pPr>
      <w:r>
        <w:rPr>
          <w:rFonts w:asciiTheme="majorEastAsia" w:hAnsiTheme="majorEastAsia" w:cstheme="majorEastAsia"/>
        </w:rPr>
        <w:lastRenderedPageBreak/>
        <w:br w:type="page"/>
      </w:r>
    </w:p>
    <w:p w14:paraId="6FF5467F" w14:textId="77777777" w:rsidR="001E34C5" w:rsidRDefault="001E34C5" w:rsidP="007821D7">
      <w:pPr>
        <w:pStyle w:val="1"/>
        <w:rPr>
          <w:rFonts w:asciiTheme="majorEastAsia" w:hAnsiTheme="majorEastAsia" w:cstheme="majorEastAsia"/>
        </w:rPr>
      </w:pPr>
    </w:p>
    <w:p w14:paraId="2F9E5B5E" w14:textId="77777777" w:rsidR="001E34C5" w:rsidRDefault="001E34C5" w:rsidP="007821D7">
      <w:pPr>
        <w:pStyle w:val="1"/>
        <w:rPr>
          <w:rFonts w:asciiTheme="majorEastAsia" w:hAnsiTheme="majorEastAsia" w:cstheme="majorEastAsia"/>
        </w:rPr>
      </w:pPr>
    </w:p>
    <w:p w14:paraId="6AD338E1" w14:textId="77777777" w:rsidR="007821D7" w:rsidRDefault="007821D7" w:rsidP="007821D7">
      <w:pPr>
        <w:pStyle w:val="1"/>
        <w:rPr>
          <w:rFonts w:asciiTheme="majorEastAsia" w:hAnsiTheme="majorEastAsia" w:cstheme="majorEastAsia"/>
        </w:rPr>
      </w:pPr>
      <w:bookmarkStart w:id="0" w:name="_Toc503808700"/>
      <w:r>
        <w:rPr>
          <w:rFonts w:asciiTheme="majorEastAsia" w:hAnsiTheme="majorEastAsia" w:cstheme="majorEastAsia"/>
        </w:rPr>
        <w:t>Git</w:t>
      </w:r>
      <w:bookmarkEnd w:id="0"/>
    </w:p>
    <w:tbl>
      <w:tblPr>
        <w:tblStyle w:val="afb"/>
        <w:tblW w:w="0" w:type="auto"/>
        <w:tblLook w:val="04A0" w:firstRow="1" w:lastRow="0" w:firstColumn="1" w:lastColumn="0" w:noHBand="0" w:noVBand="1"/>
      </w:tblPr>
      <w:tblGrid>
        <w:gridCol w:w="9017"/>
      </w:tblGrid>
      <w:tr w:rsidR="00DC7005" w14:paraId="17606049" w14:textId="77777777" w:rsidTr="00DC7005">
        <w:tc>
          <w:tcPr>
            <w:tcW w:w="9017" w:type="dxa"/>
          </w:tcPr>
          <w:p w14:paraId="4E30353B" w14:textId="0D1DB4C1" w:rsidR="00DC7005" w:rsidRDefault="00DC7005" w:rsidP="00DC7005">
            <w:r>
              <w:rPr>
                <w:rFonts w:hint="eastAsia"/>
              </w:rPr>
              <w:t>とりあえず、このファイルをGITの作業フォルダ（</w:t>
            </w:r>
            <w:r>
              <w:t>master</w:t>
            </w:r>
            <w:r>
              <w:rPr>
                <w:rFonts w:hint="eastAsia"/>
              </w:rPr>
              <w:t>と呼ぶんだっけ？）においてみた。</w:t>
            </w:r>
            <w:r w:rsidR="00CF54D7">
              <w:t xml:space="preserve"> </w:t>
            </w:r>
          </w:p>
          <w:p w14:paraId="1DB1BDAA" w14:textId="77777777" w:rsidR="00B42EE2" w:rsidRDefault="00B42EE2" w:rsidP="00DC7005"/>
          <w:p w14:paraId="515EA0BD" w14:textId="5515BE08" w:rsidR="00B42EE2" w:rsidRDefault="00B42EE2" w:rsidP="00DC7005">
            <w:r>
              <w:rPr>
                <w:rFonts w:hint="eastAsia"/>
              </w:rPr>
              <w:t>ファイル一覧を見ると、</w:t>
            </w:r>
            <w:r>
              <w:t>”Github + Python.docx”</w:t>
            </w:r>
            <w:r>
              <w:rPr>
                <w:rFonts w:hint="eastAsia"/>
              </w:rPr>
              <w:t>が新規に追加されているのは期待通り。</w:t>
            </w:r>
          </w:p>
          <w:p w14:paraId="3D3DB69C" w14:textId="5CA13DF7" w:rsidR="00B42EE2" w:rsidRDefault="00B42EE2" w:rsidP="00DC7005">
            <w:r>
              <w:rPr>
                <w:rFonts w:hint="eastAsia"/>
              </w:rPr>
              <w:t>しかし、</w:t>
            </w:r>
            <w:r>
              <w:t>”.DS_Store”</w:t>
            </w:r>
            <w:r>
              <w:rPr>
                <w:rFonts w:hint="eastAsia"/>
              </w:rPr>
              <w:t>って見に覚えがない。何だこれ？</w:t>
            </w:r>
          </w:p>
          <w:p w14:paraId="58227EA1" w14:textId="77777777" w:rsidR="00DC7005" w:rsidRDefault="00DC7005" w:rsidP="00DC7005"/>
          <w:p w14:paraId="3E60D0D0" w14:textId="4D385D3E" w:rsidR="00DC7005" w:rsidRDefault="00DC7005" w:rsidP="00DC7005">
            <w:r>
              <w:rPr>
                <w:rFonts w:hint="eastAsia"/>
                <w:noProof/>
              </w:rPr>
              <w:drawing>
                <wp:inline distT="0" distB="0" distL="0" distR="0" wp14:anchorId="065DF742" wp14:editId="0A73E12F">
                  <wp:extent cx="5732145" cy="4126865"/>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77">
                            <a:extLst>
                              <a:ext uri="{28A0092B-C50C-407E-A947-70E740481C1C}">
                                <a14:useLocalDpi xmlns:a14="http://schemas.microsoft.com/office/drawing/2010/main" val="0"/>
                              </a:ext>
                            </a:extLst>
                          </a:blip>
                          <a:stretch>
                            <a:fillRect/>
                          </a:stretch>
                        </pic:blipFill>
                        <pic:spPr>
                          <a:xfrm>
                            <a:off x="0" y="0"/>
                            <a:ext cx="5732145" cy="4126865"/>
                          </a:xfrm>
                          <a:prstGeom prst="rect">
                            <a:avLst/>
                          </a:prstGeom>
                        </pic:spPr>
                      </pic:pic>
                    </a:graphicData>
                  </a:graphic>
                </wp:inline>
              </w:drawing>
            </w:r>
          </w:p>
          <w:p w14:paraId="4D328798" w14:textId="0A1B1645" w:rsidR="00DC7005" w:rsidRDefault="00B42EE2" w:rsidP="00DC7005">
            <w:r>
              <w:rPr>
                <w:rFonts w:hint="eastAsia"/>
              </w:rPr>
              <w:t>ネットで調べたところ、メタデータ管理ファイルらしい。気にしなくて良いらしい。</w:t>
            </w:r>
          </w:p>
          <w:p w14:paraId="2688A444" w14:textId="77777777" w:rsidR="00117E80" w:rsidRDefault="00117E80" w:rsidP="00DC7005"/>
          <w:p w14:paraId="63129A92" w14:textId="64210450" w:rsidR="00117E80" w:rsidRDefault="00B42EE2" w:rsidP="00DC7005">
            <w:r>
              <w:rPr>
                <w:rFonts w:hint="eastAsia"/>
                <w:noProof/>
              </w:rPr>
              <w:drawing>
                <wp:inline distT="0" distB="0" distL="0" distR="0" wp14:anchorId="61AF6B32" wp14:editId="2BE57B23">
                  <wp:extent cx="4368837" cy="1595664"/>
                  <wp:effectExtent l="0" t="0" r="0" b="508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png"/>
                          <pic:cNvPicPr/>
                        </pic:nvPicPr>
                        <pic:blipFill>
                          <a:blip r:embed="rId78">
                            <a:extLst>
                              <a:ext uri="{28A0092B-C50C-407E-A947-70E740481C1C}">
                                <a14:useLocalDpi xmlns:a14="http://schemas.microsoft.com/office/drawing/2010/main" val="0"/>
                              </a:ext>
                            </a:extLst>
                          </a:blip>
                          <a:stretch>
                            <a:fillRect/>
                          </a:stretch>
                        </pic:blipFill>
                        <pic:spPr>
                          <a:xfrm>
                            <a:off x="0" y="0"/>
                            <a:ext cx="4378160" cy="1599069"/>
                          </a:xfrm>
                          <a:prstGeom prst="rect">
                            <a:avLst/>
                          </a:prstGeom>
                        </pic:spPr>
                      </pic:pic>
                    </a:graphicData>
                  </a:graphic>
                </wp:inline>
              </w:drawing>
            </w:r>
          </w:p>
          <w:p w14:paraId="5BC0B305" w14:textId="77777777" w:rsidR="00117E80" w:rsidRDefault="00117E80" w:rsidP="00DC7005"/>
          <w:p w14:paraId="4C31FB21" w14:textId="00335630" w:rsidR="00B42EE2" w:rsidRDefault="00B42EE2" w:rsidP="00DC7005">
            <w:r>
              <w:rPr>
                <w:rFonts w:hint="eastAsia"/>
              </w:rPr>
              <w:t>さて、GITでは、当然、</w:t>
            </w:r>
            <w:r>
              <w:t>”Github + Python.docx”</w:t>
            </w:r>
            <w:r>
              <w:rPr>
                <w:rFonts w:hint="eastAsia"/>
              </w:rPr>
              <w:t>だけを追加したい。確か、</w:t>
            </w:r>
            <w:r>
              <w:t>git add</w:t>
            </w:r>
            <w:r>
              <w:rPr>
                <w:rFonts w:hint="eastAsia"/>
              </w:rPr>
              <w:t>コマンドを使ってステージに乗せる（ステージング？）させるんだっけ？</w:t>
            </w:r>
          </w:p>
          <w:p w14:paraId="280292B1" w14:textId="77777777" w:rsidR="0000138F" w:rsidRDefault="0000138F" w:rsidP="00DC7005"/>
          <w:p w14:paraId="05C26247" w14:textId="6608EA21" w:rsidR="0000138F" w:rsidRDefault="0000138F" w:rsidP="00DC7005">
            <w:r>
              <w:rPr>
                <w:noProof/>
              </w:rPr>
              <w:drawing>
                <wp:inline distT="0" distB="0" distL="0" distR="0" wp14:anchorId="7F0AD697" wp14:editId="738F0450">
                  <wp:extent cx="3911637" cy="237463"/>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png"/>
                          <pic:cNvPicPr/>
                        </pic:nvPicPr>
                        <pic:blipFill>
                          <a:blip r:embed="rId79">
                            <a:extLst>
                              <a:ext uri="{28A0092B-C50C-407E-A947-70E740481C1C}">
                                <a14:useLocalDpi xmlns:a14="http://schemas.microsoft.com/office/drawing/2010/main" val="0"/>
                              </a:ext>
                            </a:extLst>
                          </a:blip>
                          <a:stretch>
                            <a:fillRect/>
                          </a:stretch>
                        </pic:blipFill>
                        <pic:spPr>
                          <a:xfrm>
                            <a:off x="0" y="0"/>
                            <a:ext cx="4006185" cy="243203"/>
                          </a:xfrm>
                          <a:prstGeom prst="rect">
                            <a:avLst/>
                          </a:prstGeom>
                        </pic:spPr>
                      </pic:pic>
                    </a:graphicData>
                  </a:graphic>
                </wp:inline>
              </w:drawing>
            </w:r>
          </w:p>
          <w:p w14:paraId="0D40E655" w14:textId="77777777" w:rsidR="0000138F" w:rsidRDefault="0000138F" w:rsidP="00DC7005"/>
          <w:p w14:paraId="50A56AE5" w14:textId="0B3D191D" w:rsidR="0000138F" w:rsidRDefault="0000138F" w:rsidP="00DC7005">
            <w:r>
              <w:rPr>
                <w:rFonts w:hint="eastAsia"/>
              </w:rPr>
              <w:t>これで、問題なくステージング出来た。</w:t>
            </w:r>
          </w:p>
          <w:p w14:paraId="41F936E4" w14:textId="77777777" w:rsidR="0000138F" w:rsidRDefault="0000138F" w:rsidP="00DC7005"/>
          <w:p w14:paraId="10BB9C00" w14:textId="5E59B3DD" w:rsidR="0000138F" w:rsidRDefault="0000138F" w:rsidP="00DC7005">
            <w:r>
              <w:rPr>
                <w:noProof/>
              </w:rPr>
              <w:drawing>
                <wp:inline distT="0" distB="0" distL="0" distR="0" wp14:anchorId="32561EE5" wp14:editId="59BB5117">
                  <wp:extent cx="4597437" cy="239217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png"/>
                          <pic:cNvPicPr/>
                        </pic:nvPicPr>
                        <pic:blipFill>
                          <a:blip r:embed="rId80">
                            <a:extLst>
                              <a:ext uri="{28A0092B-C50C-407E-A947-70E740481C1C}">
                                <a14:useLocalDpi xmlns:a14="http://schemas.microsoft.com/office/drawing/2010/main" val="0"/>
                              </a:ext>
                            </a:extLst>
                          </a:blip>
                          <a:stretch>
                            <a:fillRect/>
                          </a:stretch>
                        </pic:blipFill>
                        <pic:spPr>
                          <a:xfrm>
                            <a:off x="0" y="0"/>
                            <a:ext cx="4599044" cy="2393011"/>
                          </a:xfrm>
                          <a:prstGeom prst="rect">
                            <a:avLst/>
                          </a:prstGeom>
                        </pic:spPr>
                      </pic:pic>
                    </a:graphicData>
                  </a:graphic>
                </wp:inline>
              </w:drawing>
            </w:r>
          </w:p>
          <w:p w14:paraId="2FB9858F" w14:textId="77777777" w:rsidR="00AF3015" w:rsidRDefault="00AF3015" w:rsidP="00DC7005"/>
          <w:p w14:paraId="3AC5930A" w14:textId="77777777" w:rsidR="00AF3015" w:rsidRDefault="00AF3015" w:rsidP="00DC7005">
            <w:r>
              <w:rPr>
                <w:rFonts w:hint="eastAsia"/>
              </w:rPr>
              <w:t>その後、またWORDファイルを編集していたので、</w:t>
            </w:r>
            <w:r>
              <w:t xml:space="preserve">git status </w:t>
            </w:r>
            <w:r>
              <w:rPr>
                <w:rFonts w:hint="eastAsia"/>
              </w:rPr>
              <w:t>コマンドを実行すると今度は、WORDファイルが</w:t>
            </w:r>
            <w:r>
              <w:t>modified</w:t>
            </w:r>
            <w:r>
              <w:rPr>
                <w:rFonts w:hint="eastAsia"/>
              </w:rPr>
              <w:t>となってしまった。</w:t>
            </w:r>
          </w:p>
          <w:p w14:paraId="0DD108A0" w14:textId="77777777" w:rsidR="0000138F" w:rsidRDefault="0000138F" w:rsidP="00DC7005"/>
          <w:p w14:paraId="4C7E2190" w14:textId="143C7B34" w:rsidR="00B42EE2" w:rsidRDefault="00AF3015" w:rsidP="00DC7005">
            <w:r>
              <w:rPr>
                <w:noProof/>
              </w:rPr>
              <w:drawing>
                <wp:inline distT="0" distB="0" distL="0" distR="0" wp14:anchorId="6F4F408C" wp14:editId="035D5CB0">
                  <wp:extent cx="5732145" cy="3652520"/>
                  <wp:effectExtent l="0" t="0" r="8255" b="508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png"/>
                          <pic:cNvPicPr/>
                        </pic:nvPicPr>
                        <pic:blipFill>
                          <a:blip r:embed="rId81">
                            <a:extLst>
                              <a:ext uri="{28A0092B-C50C-407E-A947-70E740481C1C}">
                                <a14:useLocalDpi xmlns:a14="http://schemas.microsoft.com/office/drawing/2010/main" val="0"/>
                              </a:ext>
                            </a:extLst>
                          </a:blip>
                          <a:stretch>
                            <a:fillRect/>
                          </a:stretch>
                        </pic:blipFill>
                        <pic:spPr>
                          <a:xfrm>
                            <a:off x="0" y="0"/>
                            <a:ext cx="5732145" cy="3652520"/>
                          </a:xfrm>
                          <a:prstGeom prst="rect">
                            <a:avLst/>
                          </a:prstGeom>
                        </pic:spPr>
                      </pic:pic>
                    </a:graphicData>
                  </a:graphic>
                </wp:inline>
              </w:drawing>
            </w:r>
          </w:p>
          <w:p w14:paraId="1DDA7F03" w14:textId="77777777" w:rsidR="00B42EE2" w:rsidRPr="00B42EE2" w:rsidRDefault="00B42EE2" w:rsidP="00DC7005"/>
          <w:p w14:paraId="347C0551" w14:textId="4C3CCF58" w:rsidR="00B42EE2" w:rsidRDefault="00AF3015" w:rsidP="00DC7005">
            <w:r>
              <w:rPr>
                <w:rFonts w:hint="eastAsia"/>
              </w:rPr>
              <w:t>git log で今の経緯を見てみた。</w:t>
            </w:r>
          </w:p>
          <w:p w14:paraId="67B589EF" w14:textId="77777777" w:rsidR="00DF68A6" w:rsidRDefault="00DF68A6" w:rsidP="00DC7005"/>
          <w:p w14:paraId="3A797210" w14:textId="5DD22175" w:rsidR="00DF68A6" w:rsidRDefault="00DF68A6" w:rsidP="00DC7005">
            <w:r>
              <w:rPr>
                <w:noProof/>
              </w:rPr>
              <w:lastRenderedPageBreak/>
              <w:drawing>
                <wp:inline distT="0" distB="0" distL="0" distR="0" wp14:anchorId="615A7A3E" wp14:editId="1A069317">
                  <wp:extent cx="5732145" cy="1102360"/>
                  <wp:effectExtent l="0" t="0" r="825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png"/>
                          <pic:cNvPicPr/>
                        </pic:nvPicPr>
                        <pic:blipFill>
                          <a:blip r:embed="rId82">
                            <a:extLst>
                              <a:ext uri="{28A0092B-C50C-407E-A947-70E740481C1C}">
                                <a14:useLocalDpi xmlns:a14="http://schemas.microsoft.com/office/drawing/2010/main" val="0"/>
                              </a:ext>
                            </a:extLst>
                          </a:blip>
                          <a:stretch>
                            <a:fillRect/>
                          </a:stretch>
                        </pic:blipFill>
                        <pic:spPr>
                          <a:xfrm>
                            <a:off x="0" y="0"/>
                            <a:ext cx="5732145" cy="1102360"/>
                          </a:xfrm>
                          <a:prstGeom prst="rect">
                            <a:avLst/>
                          </a:prstGeom>
                        </pic:spPr>
                      </pic:pic>
                    </a:graphicData>
                  </a:graphic>
                </wp:inline>
              </w:drawing>
            </w:r>
          </w:p>
          <w:p w14:paraId="59BF9F03" w14:textId="77777777" w:rsidR="00AF3015" w:rsidRDefault="00AF3015" w:rsidP="00DC7005"/>
          <w:p w14:paraId="09458CC3" w14:textId="64B5DEF0" w:rsidR="00DF68A6" w:rsidRDefault="00DF68A6" w:rsidP="00DC7005">
            <w:r>
              <w:rPr>
                <w:rFonts w:hint="eastAsia"/>
              </w:rPr>
              <w:t>どうやら、</w:t>
            </w:r>
            <w:r>
              <w:t>git add</w:t>
            </w:r>
            <w:r>
              <w:rPr>
                <w:rFonts w:hint="eastAsia"/>
              </w:rPr>
              <w:t>したログは出てこないらしい。</w:t>
            </w:r>
          </w:p>
          <w:p w14:paraId="0547CA87" w14:textId="77777777" w:rsidR="000F5971" w:rsidRDefault="000F5971" w:rsidP="00DC7005"/>
          <w:p w14:paraId="2E31473B" w14:textId="4034777E" w:rsidR="000F5971" w:rsidRDefault="000F5971" w:rsidP="00DC7005">
            <w:r>
              <w:rPr>
                <w:rFonts w:hint="eastAsia"/>
              </w:rPr>
              <w:t>とりあえず、</w:t>
            </w:r>
            <w:r>
              <w:t xml:space="preserve">git commit </w:t>
            </w:r>
            <w:r>
              <w:rPr>
                <w:rFonts w:hint="eastAsia"/>
              </w:rPr>
              <w:t>をしてみた。</w:t>
            </w:r>
          </w:p>
          <w:p w14:paraId="3D27B6AD" w14:textId="77777777" w:rsidR="00AF3015" w:rsidRDefault="00AF3015" w:rsidP="00DC7005"/>
          <w:p w14:paraId="59106E68" w14:textId="102EA451" w:rsidR="00222BA3" w:rsidRDefault="000F5971" w:rsidP="00DC7005">
            <w:r>
              <w:rPr>
                <w:noProof/>
              </w:rPr>
              <w:drawing>
                <wp:inline distT="0" distB="0" distL="0" distR="0" wp14:anchorId="68627996" wp14:editId="5A4E1727">
                  <wp:extent cx="4713117" cy="94137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png"/>
                          <pic:cNvPicPr/>
                        </pic:nvPicPr>
                        <pic:blipFill>
                          <a:blip r:embed="rId83">
                            <a:extLst>
                              <a:ext uri="{28A0092B-C50C-407E-A947-70E740481C1C}">
                                <a14:useLocalDpi xmlns:a14="http://schemas.microsoft.com/office/drawing/2010/main" val="0"/>
                              </a:ext>
                            </a:extLst>
                          </a:blip>
                          <a:stretch>
                            <a:fillRect/>
                          </a:stretch>
                        </pic:blipFill>
                        <pic:spPr>
                          <a:xfrm>
                            <a:off x="0" y="0"/>
                            <a:ext cx="4725683" cy="943880"/>
                          </a:xfrm>
                          <a:prstGeom prst="rect">
                            <a:avLst/>
                          </a:prstGeom>
                        </pic:spPr>
                      </pic:pic>
                    </a:graphicData>
                  </a:graphic>
                </wp:inline>
              </w:drawing>
            </w:r>
          </w:p>
          <w:p w14:paraId="14E4D696" w14:textId="77777777" w:rsidR="00B42EE2" w:rsidRDefault="00B42EE2" w:rsidP="00DC7005"/>
          <w:p w14:paraId="37D8EF1F" w14:textId="6FA481A8" w:rsidR="000F5971" w:rsidRPr="000F5971" w:rsidRDefault="000F5971" w:rsidP="00DC7005">
            <w:r>
              <w:rPr>
                <w:rFonts w:hint="eastAsia"/>
              </w:rPr>
              <w:t>次は、これを</w:t>
            </w:r>
            <w:r>
              <w:t>github</w:t>
            </w:r>
            <w:r>
              <w:rPr>
                <w:rFonts w:hint="eastAsia"/>
              </w:rPr>
              <w:t>にあげてみよう。</w:t>
            </w:r>
            <w:r>
              <w:t>(2018/01/07)</w:t>
            </w:r>
          </w:p>
          <w:p w14:paraId="457AE999" w14:textId="00336181" w:rsidR="00117E80" w:rsidRDefault="00117E80" w:rsidP="00DC7005"/>
        </w:tc>
      </w:tr>
      <w:tr w:rsidR="00DC7005" w14:paraId="189A6763" w14:textId="77777777" w:rsidTr="00DC7005">
        <w:tc>
          <w:tcPr>
            <w:tcW w:w="9017" w:type="dxa"/>
          </w:tcPr>
          <w:p w14:paraId="451EABDB" w14:textId="630A6356" w:rsidR="00DC7005" w:rsidRDefault="00324F95" w:rsidP="00324F95">
            <w:pPr>
              <w:pStyle w:val="3"/>
              <w:outlineLvl w:val="2"/>
            </w:pPr>
            <w:bookmarkStart w:id="1" w:name="_Toc503808701"/>
            <w:r>
              <w:lastRenderedPageBreak/>
              <w:t>Commit message</w:t>
            </w:r>
            <w:r w:rsidR="00687432">
              <w:rPr>
                <w:rFonts w:hint="eastAsia"/>
              </w:rPr>
              <w:t>エディタ</w:t>
            </w:r>
            <w:r>
              <w:rPr>
                <w:rFonts w:hint="eastAsia"/>
              </w:rPr>
              <w:t>の変更</w:t>
            </w:r>
            <w:bookmarkEnd w:id="1"/>
          </w:p>
          <w:p w14:paraId="3CCB9828" w14:textId="23850D61" w:rsidR="00324F95" w:rsidRDefault="00324F95" w:rsidP="00DC7005">
            <w:r>
              <w:rPr>
                <w:rFonts w:hint="eastAsia"/>
              </w:rPr>
              <w:t>コミットメッセージを編集するエディタが</w:t>
            </w:r>
            <w:r>
              <w:t>vi</w:t>
            </w:r>
            <w:r>
              <w:rPr>
                <w:rFonts w:hint="eastAsia"/>
              </w:rPr>
              <w:t>だと使いにくい。</w:t>
            </w:r>
            <w:r w:rsidR="00FA10F4">
              <w:rPr>
                <w:rFonts w:hint="eastAsia"/>
              </w:rPr>
              <w:t>これは自由に変更出来る。下記のように、</w:t>
            </w:r>
            <w:r w:rsidR="00FA10F4">
              <w:t>core.editor</w:t>
            </w:r>
            <w:r w:rsidR="00FA10F4">
              <w:rPr>
                <w:rFonts w:hint="eastAsia"/>
              </w:rPr>
              <w:t>を変更すれば良い</w:t>
            </w:r>
            <w:r w:rsidR="00687432">
              <w:rPr>
                <w:rFonts w:hint="eastAsia"/>
              </w:rPr>
              <w:t>らしい</w:t>
            </w:r>
            <w:r w:rsidR="00FA10F4">
              <w:rPr>
                <w:rFonts w:hint="eastAsia"/>
              </w:rPr>
              <w:t>。</w:t>
            </w:r>
          </w:p>
          <w:p w14:paraId="6F6B4546" w14:textId="77777777" w:rsidR="00A4153D" w:rsidRPr="00687432" w:rsidRDefault="00A4153D" w:rsidP="00DC7005"/>
          <w:p w14:paraId="014D789B" w14:textId="0E0A6817" w:rsidR="00A4153D" w:rsidRDefault="00A4153D" w:rsidP="00DC7005">
            <w:r>
              <w:rPr>
                <w:noProof/>
              </w:rPr>
              <w:drawing>
                <wp:inline distT="0" distB="0" distL="0" distR="0" wp14:anchorId="4047EE8B" wp14:editId="30B2F5A7">
                  <wp:extent cx="5732145" cy="445135"/>
                  <wp:effectExtent l="0" t="0" r="8255" b="1206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png"/>
                          <pic:cNvPicPr/>
                        </pic:nvPicPr>
                        <pic:blipFill>
                          <a:blip r:embed="rId84">
                            <a:extLst>
                              <a:ext uri="{28A0092B-C50C-407E-A947-70E740481C1C}">
                                <a14:useLocalDpi xmlns:a14="http://schemas.microsoft.com/office/drawing/2010/main" val="0"/>
                              </a:ext>
                            </a:extLst>
                          </a:blip>
                          <a:stretch>
                            <a:fillRect/>
                          </a:stretch>
                        </pic:blipFill>
                        <pic:spPr>
                          <a:xfrm>
                            <a:off x="0" y="0"/>
                            <a:ext cx="5732145" cy="445135"/>
                          </a:xfrm>
                          <a:prstGeom prst="rect">
                            <a:avLst/>
                          </a:prstGeom>
                        </pic:spPr>
                      </pic:pic>
                    </a:graphicData>
                  </a:graphic>
                </wp:inline>
              </w:drawing>
            </w:r>
          </w:p>
          <w:p w14:paraId="1F3C02F0" w14:textId="77777777" w:rsidR="00FA10F4" w:rsidRDefault="00FA10F4" w:rsidP="00DC7005"/>
          <w:p w14:paraId="766986D9" w14:textId="736A5F72" w:rsidR="00687432" w:rsidRDefault="00687432" w:rsidP="00DC7005">
            <w:r>
              <w:rPr>
                <w:rFonts w:hint="eastAsia"/>
              </w:rPr>
              <w:t>ところが、これだとエラーが発生した。どうやら、</w:t>
            </w:r>
            <w:r>
              <w:t>git</w:t>
            </w:r>
            <w:r>
              <w:rPr>
                <w:rFonts w:hint="eastAsia"/>
              </w:rPr>
              <w:t>とエディタの連携が上手くいかないらしい。エディタが開きコミットメッセージ編集をする前に、</w:t>
            </w:r>
            <w:r>
              <w:t>git</w:t>
            </w:r>
            <w:r>
              <w:rPr>
                <w:rFonts w:hint="eastAsia"/>
              </w:rPr>
              <w:t>がコミットメッセージがないと判断してしまい、エラーを吐いているようだ。というわけで、</w:t>
            </w:r>
            <w:r>
              <w:t>git</w:t>
            </w:r>
            <w:r>
              <w:rPr>
                <w:rFonts w:hint="eastAsia"/>
              </w:rPr>
              <w:t>に編集待ちさせなくてはいけないようだ。</w:t>
            </w:r>
          </w:p>
          <w:p w14:paraId="129660DA" w14:textId="77777777" w:rsidR="00687432" w:rsidRDefault="00687432" w:rsidP="00DC7005"/>
          <w:p w14:paraId="2E0E3DEC" w14:textId="1FC42194" w:rsidR="00687432" w:rsidRPr="00687432" w:rsidRDefault="00687432" w:rsidP="00DC7005">
            <w:r>
              <w:rPr>
                <w:rFonts w:hint="eastAsia"/>
              </w:rPr>
              <w:t>色々と調べたところ、</w:t>
            </w:r>
            <w:r>
              <w:t xml:space="preserve"> “      -w”</w:t>
            </w:r>
            <w:r>
              <w:rPr>
                <w:rFonts w:hint="eastAsia"/>
              </w:rPr>
              <w:t xml:space="preserve">　という風に、</w:t>
            </w:r>
            <w:r>
              <w:t>-w</w:t>
            </w:r>
            <w:r>
              <w:rPr>
                <w:rFonts w:hint="eastAsia"/>
              </w:rPr>
              <w:t>オプションを付けると上手くいくらしいことがわかった。</w:t>
            </w:r>
          </w:p>
          <w:p w14:paraId="1A3B10DA" w14:textId="77777777" w:rsidR="00687432" w:rsidRPr="00687432" w:rsidRDefault="00687432" w:rsidP="00DC7005"/>
          <w:p w14:paraId="2045EE14" w14:textId="5202E35C" w:rsidR="00687432" w:rsidRDefault="00687432" w:rsidP="00DC7005">
            <w:r>
              <w:rPr>
                <w:rFonts w:hint="eastAsia"/>
                <w:noProof/>
              </w:rPr>
              <w:drawing>
                <wp:inline distT="0" distB="0" distL="0" distR="0" wp14:anchorId="53D93409" wp14:editId="08251B56">
                  <wp:extent cx="5732145" cy="485140"/>
                  <wp:effectExtent l="0" t="0" r="8255"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png"/>
                          <pic:cNvPicPr/>
                        </pic:nvPicPr>
                        <pic:blipFill>
                          <a:blip r:embed="rId85">
                            <a:extLst>
                              <a:ext uri="{28A0092B-C50C-407E-A947-70E740481C1C}">
                                <a14:useLocalDpi xmlns:a14="http://schemas.microsoft.com/office/drawing/2010/main" val="0"/>
                              </a:ext>
                            </a:extLst>
                          </a:blip>
                          <a:stretch>
                            <a:fillRect/>
                          </a:stretch>
                        </pic:blipFill>
                        <pic:spPr>
                          <a:xfrm>
                            <a:off x="0" y="0"/>
                            <a:ext cx="5732145" cy="485140"/>
                          </a:xfrm>
                          <a:prstGeom prst="rect">
                            <a:avLst/>
                          </a:prstGeom>
                        </pic:spPr>
                      </pic:pic>
                    </a:graphicData>
                  </a:graphic>
                </wp:inline>
              </w:drawing>
            </w:r>
          </w:p>
          <w:p w14:paraId="67022A06" w14:textId="77777777" w:rsidR="00687432" w:rsidRDefault="00687432" w:rsidP="00DC7005"/>
          <w:p w14:paraId="4248FBEA" w14:textId="21BBDA92" w:rsidR="00687432" w:rsidRDefault="00687432" w:rsidP="00DC7005">
            <w:r>
              <w:rPr>
                <w:rFonts w:hint="eastAsia"/>
              </w:rPr>
              <w:t>やってみると、果たして、問題なくコミット出来た。これは良い。</w:t>
            </w:r>
          </w:p>
          <w:p w14:paraId="5913162C" w14:textId="77777777" w:rsidR="00687432" w:rsidRDefault="00687432" w:rsidP="00DC7005"/>
          <w:p w14:paraId="2091D3A1" w14:textId="48F71863" w:rsidR="00687432" w:rsidRDefault="00687432" w:rsidP="00DC7005">
            <w:r>
              <w:rPr>
                <w:rFonts w:hint="eastAsia"/>
                <w:noProof/>
              </w:rPr>
              <w:lastRenderedPageBreak/>
              <w:drawing>
                <wp:inline distT="0" distB="0" distL="0" distR="0" wp14:anchorId="4A6F743E" wp14:editId="35179722">
                  <wp:extent cx="5732145" cy="1134745"/>
                  <wp:effectExtent l="0" t="0" r="8255" b="825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png"/>
                          <pic:cNvPicPr/>
                        </pic:nvPicPr>
                        <pic:blipFill>
                          <a:blip r:embed="rId86">
                            <a:extLst>
                              <a:ext uri="{28A0092B-C50C-407E-A947-70E740481C1C}">
                                <a14:useLocalDpi xmlns:a14="http://schemas.microsoft.com/office/drawing/2010/main" val="0"/>
                              </a:ext>
                            </a:extLst>
                          </a:blip>
                          <a:stretch>
                            <a:fillRect/>
                          </a:stretch>
                        </pic:blipFill>
                        <pic:spPr>
                          <a:xfrm>
                            <a:off x="0" y="0"/>
                            <a:ext cx="5732145" cy="1134745"/>
                          </a:xfrm>
                          <a:prstGeom prst="rect">
                            <a:avLst/>
                          </a:prstGeom>
                        </pic:spPr>
                      </pic:pic>
                    </a:graphicData>
                  </a:graphic>
                </wp:inline>
              </w:drawing>
            </w:r>
            <w:r>
              <w:rPr>
                <w:rFonts w:hint="eastAsia"/>
              </w:rPr>
              <w:t>コミットメッセージ</w:t>
            </w:r>
          </w:p>
          <w:p w14:paraId="19CD2EE1" w14:textId="77777777" w:rsidR="00324F95" w:rsidRDefault="00324F95" w:rsidP="00DC7005"/>
          <w:p w14:paraId="78A162DA" w14:textId="29AF06C8" w:rsidR="00FA10F4" w:rsidRDefault="001D6AE7" w:rsidP="00DC7005">
            <w:pPr>
              <w:rPr>
                <w:rStyle w:val="af7"/>
              </w:rPr>
            </w:pPr>
            <w:hyperlink r:id="rId87" w:history="1">
              <w:r w:rsidR="00FA10F4" w:rsidRPr="009B5603">
                <w:rPr>
                  <w:rStyle w:val="af7"/>
                </w:rPr>
                <w:t>https://qiita.com/ma_me/items/f944101c97a4d0e4a842</w:t>
              </w:r>
            </w:hyperlink>
          </w:p>
          <w:p w14:paraId="650DC4AF" w14:textId="41A634D7" w:rsidR="00687432" w:rsidRDefault="001D6AE7" w:rsidP="00DC7005">
            <w:hyperlink r:id="rId88" w:history="1">
              <w:r w:rsidR="00687432" w:rsidRPr="00F574A3">
                <w:rPr>
                  <w:rStyle w:val="af7"/>
                </w:rPr>
                <w:t>http://www.devlog.alt-area.org/?p=1366</w:t>
              </w:r>
            </w:hyperlink>
          </w:p>
          <w:p w14:paraId="1E706597" w14:textId="77777777" w:rsidR="00687432" w:rsidRPr="00687432" w:rsidRDefault="00687432" w:rsidP="00DC7005"/>
          <w:p w14:paraId="675A91DB" w14:textId="77777777" w:rsidR="000F5971" w:rsidRDefault="000F5971" w:rsidP="00DC7005"/>
        </w:tc>
      </w:tr>
      <w:tr w:rsidR="001D6AE7" w14:paraId="4DBD56B7" w14:textId="77777777" w:rsidTr="00DC7005">
        <w:tc>
          <w:tcPr>
            <w:tcW w:w="9017" w:type="dxa"/>
          </w:tcPr>
          <w:p w14:paraId="38881C27" w14:textId="16645DED" w:rsidR="001D6AE7" w:rsidRDefault="00D46D36" w:rsidP="00324F95">
            <w:pPr>
              <w:pStyle w:val="3"/>
              <w:outlineLvl w:val="2"/>
            </w:pPr>
            <w:bookmarkStart w:id="2" w:name="_Toc503808702"/>
            <w:r>
              <w:rPr>
                <w:rFonts w:hint="eastAsia"/>
              </w:rPr>
              <w:lastRenderedPageBreak/>
              <w:t>名前とメールアドレスの設定</w:t>
            </w:r>
            <w:bookmarkEnd w:id="2"/>
          </w:p>
          <w:p w14:paraId="76581E2C" w14:textId="77777777" w:rsidR="0089609D" w:rsidRDefault="0089609D" w:rsidP="0089609D"/>
          <w:p w14:paraId="3CF40419" w14:textId="77777777" w:rsidR="0089609D" w:rsidRDefault="0089609D" w:rsidP="0089609D">
            <w:pPr>
              <w:rPr>
                <w:rFonts w:hint="eastAsia"/>
              </w:rPr>
            </w:pPr>
            <w:r>
              <w:t>git</w:t>
            </w:r>
            <w:r>
              <w:rPr>
                <w:rFonts w:hint="eastAsia"/>
              </w:rPr>
              <w:t>でコミットする前に、名前とメールアドレスを適切に設定しておいた方が良い。</w:t>
            </w:r>
          </w:p>
          <w:p w14:paraId="75C6F291" w14:textId="77777777" w:rsidR="0089609D" w:rsidRDefault="0089609D" w:rsidP="0089609D">
            <w:pPr>
              <w:rPr>
                <w:rFonts w:hint="eastAsia"/>
              </w:rPr>
            </w:pPr>
            <w:r>
              <w:rPr>
                <w:rFonts w:hint="eastAsia"/>
              </w:rPr>
              <w:t>下記のようなコマンド一度実行すれば良い。</w:t>
            </w:r>
          </w:p>
          <w:p w14:paraId="58ACD683" w14:textId="77777777" w:rsidR="001D6AE7" w:rsidRDefault="001D6AE7" w:rsidP="001D6AE7"/>
          <w:tbl>
            <w:tblPr>
              <w:tblStyle w:val="afb"/>
              <w:tblW w:w="0" w:type="auto"/>
              <w:tblLook w:val="04A0" w:firstRow="1" w:lastRow="0" w:firstColumn="1" w:lastColumn="0" w:noHBand="0" w:noVBand="1"/>
            </w:tblPr>
            <w:tblGrid>
              <w:gridCol w:w="5554"/>
            </w:tblGrid>
            <w:tr w:rsidR="0089609D" w14:paraId="1954D81D" w14:textId="77777777" w:rsidTr="0089609D">
              <w:trPr>
                <w:trHeight w:val="485"/>
              </w:trPr>
              <w:tc>
                <w:tcPr>
                  <w:tcW w:w="5554" w:type="dxa"/>
                </w:tcPr>
                <w:p w14:paraId="2E3B26ED" w14:textId="77777777" w:rsidR="0089609D" w:rsidRDefault="0089609D" w:rsidP="0089609D">
                  <w:r>
                    <w:t>$ git config --global user.name "John Doe"</w:t>
                  </w:r>
                </w:p>
                <w:p w14:paraId="79F7250A" w14:textId="2E510C78" w:rsidR="0089609D" w:rsidRDefault="0089609D" w:rsidP="0089609D">
                  <w:r>
                    <w:t>$ git config --global user.email johndoe@example.com</w:t>
                  </w:r>
                </w:p>
              </w:tc>
            </w:tr>
          </w:tbl>
          <w:p w14:paraId="79AE5154" w14:textId="77777777" w:rsidR="001D6AE7" w:rsidRDefault="001D6AE7" w:rsidP="001D6AE7">
            <w:pPr>
              <w:rPr>
                <w:rFonts w:hint="eastAsia"/>
              </w:rPr>
            </w:pPr>
          </w:p>
          <w:p w14:paraId="2F72F961" w14:textId="77777777" w:rsidR="001D6AE7" w:rsidRDefault="001D6AE7" w:rsidP="001D6AE7"/>
          <w:p w14:paraId="740B05E0" w14:textId="470535E8" w:rsidR="001D6AE7" w:rsidRDefault="0089609D" w:rsidP="001D6AE7">
            <w:hyperlink r:id="rId89" w:history="1">
              <w:r w:rsidRPr="00F574A3">
                <w:rPr>
                  <w:rStyle w:val="af7"/>
                </w:rPr>
                <w:t>https://git-scm.com/book/ja/v1/%E4%BD%BF%E3%81%84%E5%A7%8B%E3%82%81%E3%82%8B-%E6%9C%80%E5%88%9D%E3%81%AEGit%E3%81%AE%E6%A7%8B%E6%88%90</w:t>
              </w:r>
            </w:hyperlink>
          </w:p>
          <w:p w14:paraId="6C81E1B9" w14:textId="40D63062" w:rsidR="0089609D" w:rsidRPr="001D6AE7" w:rsidRDefault="0089609D" w:rsidP="001D6AE7"/>
        </w:tc>
      </w:tr>
      <w:tr w:rsidR="00DC7005" w14:paraId="3363FD18" w14:textId="77777777" w:rsidTr="00DC7005">
        <w:tc>
          <w:tcPr>
            <w:tcW w:w="9017" w:type="dxa"/>
          </w:tcPr>
          <w:p w14:paraId="2DD4559C" w14:textId="77777777" w:rsidR="00DC7005" w:rsidRDefault="00D96FCF" w:rsidP="00A77538">
            <w:pPr>
              <w:pStyle w:val="3"/>
              <w:outlineLvl w:val="2"/>
            </w:pPr>
            <w:bookmarkStart w:id="3" w:name="_Toc503808703"/>
            <w:r w:rsidRPr="00D96FCF">
              <w:rPr>
                <w:rFonts w:hint="eastAsia"/>
              </w:rPr>
              <w:t>コミットの取り消し</w:t>
            </w:r>
            <w:bookmarkEnd w:id="3"/>
          </w:p>
          <w:p w14:paraId="702849FC" w14:textId="77777777" w:rsidR="00A77538" w:rsidRDefault="00A77538" w:rsidP="00A77538"/>
          <w:p w14:paraId="37966D7A" w14:textId="77777777" w:rsidR="00A77538" w:rsidRDefault="00A77538" w:rsidP="00A77538">
            <w:r>
              <w:rPr>
                <w:rFonts w:hint="eastAsia"/>
              </w:rPr>
              <w:t>コミットの方法を間違えたり、コミットした後に編集したりして、コミットを取り消したい時には、下記のコマンドを打てば良いらしい。</w:t>
            </w:r>
          </w:p>
          <w:p w14:paraId="20BE82DF" w14:textId="77777777" w:rsidR="00A77538" w:rsidRDefault="00A77538" w:rsidP="00DC7005"/>
          <w:tbl>
            <w:tblPr>
              <w:tblStyle w:val="afb"/>
              <w:tblW w:w="0" w:type="auto"/>
              <w:tblLook w:val="04A0" w:firstRow="1" w:lastRow="0" w:firstColumn="1" w:lastColumn="0" w:noHBand="0" w:noVBand="1"/>
            </w:tblPr>
            <w:tblGrid>
              <w:gridCol w:w="2852"/>
            </w:tblGrid>
            <w:tr w:rsidR="00A77538" w14:paraId="2D6B97A1" w14:textId="77777777" w:rsidTr="00A77538">
              <w:trPr>
                <w:trHeight w:val="255"/>
              </w:trPr>
              <w:tc>
                <w:tcPr>
                  <w:tcW w:w="2852" w:type="dxa"/>
                </w:tcPr>
                <w:p w14:paraId="5F35C8F7" w14:textId="2E117E55" w:rsidR="00A77538" w:rsidRDefault="00A77538" w:rsidP="00DC7005">
                  <w:r w:rsidRPr="00A77538">
                    <w:t>git reset --hard HEAD^</w:t>
                  </w:r>
                </w:p>
              </w:tc>
            </w:tr>
          </w:tbl>
          <w:p w14:paraId="38E135B4" w14:textId="77777777" w:rsidR="00A77538" w:rsidRDefault="00A77538" w:rsidP="00DC7005"/>
          <w:p w14:paraId="32D5FBF4" w14:textId="7AC0F99F" w:rsidR="00A77538" w:rsidRDefault="00A77538" w:rsidP="00DC7005">
            <w:r>
              <w:rPr>
                <w:noProof/>
              </w:rPr>
              <w:drawing>
                <wp:inline distT="0" distB="0" distL="0" distR="0" wp14:anchorId="5835370E" wp14:editId="217BAD92">
                  <wp:extent cx="4370217" cy="972612"/>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png"/>
                          <pic:cNvPicPr/>
                        </pic:nvPicPr>
                        <pic:blipFill>
                          <a:blip r:embed="rId90">
                            <a:extLst>
                              <a:ext uri="{28A0092B-C50C-407E-A947-70E740481C1C}">
                                <a14:useLocalDpi xmlns:a14="http://schemas.microsoft.com/office/drawing/2010/main" val="0"/>
                              </a:ext>
                            </a:extLst>
                          </a:blip>
                          <a:stretch>
                            <a:fillRect/>
                          </a:stretch>
                        </pic:blipFill>
                        <pic:spPr>
                          <a:xfrm>
                            <a:off x="0" y="0"/>
                            <a:ext cx="4389929" cy="976999"/>
                          </a:xfrm>
                          <a:prstGeom prst="rect">
                            <a:avLst/>
                          </a:prstGeom>
                        </pic:spPr>
                      </pic:pic>
                    </a:graphicData>
                  </a:graphic>
                </wp:inline>
              </w:drawing>
            </w:r>
          </w:p>
          <w:p w14:paraId="45E51E5C" w14:textId="77777777" w:rsidR="00D96FCF" w:rsidRDefault="00D96FCF" w:rsidP="00DC7005"/>
          <w:p w14:paraId="0B550807" w14:textId="27C8445F" w:rsidR="00D96FCF" w:rsidRDefault="001D6AE7" w:rsidP="00DC7005">
            <w:hyperlink r:id="rId91" w:history="1">
              <w:r w:rsidR="00CA5036" w:rsidRPr="00F574A3">
                <w:rPr>
                  <w:rStyle w:val="af7"/>
                </w:rPr>
                <w:t>https://qiita.com/shuntaro_tamura/items/06281261d893acf049ed</w:t>
              </w:r>
            </w:hyperlink>
          </w:p>
          <w:p w14:paraId="767CF8DC" w14:textId="543188AC" w:rsidR="00CA5036" w:rsidRDefault="00CA5036" w:rsidP="00DC7005"/>
        </w:tc>
      </w:tr>
      <w:tr w:rsidR="00DC7005" w14:paraId="4D52A5A4" w14:textId="77777777" w:rsidTr="00DC7005">
        <w:tc>
          <w:tcPr>
            <w:tcW w:w="9017" w:type="dxa"/>
          </w:tcPr>
          <w:p w14:paraId="1DF14E39" w14:textId="77777777" w:rsidR="00DC7005" w:rsidRDefault="00DC7005" w:rsidP="00DC7005"/>
        </w:tc>
      </w:tr>
      <w:tr w:rsidR="00DC7005" w14:paraId="5B38F94D" w14:textId="77777777" w:rsidTr="00DC7005">
        <w:tc>
          <w:tcPr>
            <w:tcW w:w="9017" w:type="dxa"/>
          </w:tcPr>
          <w:p w14:paraId="76A9629C" w14:textId="77777777" w:rsidR="00DC7005" w:rsidRDefault="00DC7005" w:rsidP="00DC7005"/>
        </w:tc>
      </w:tr>
      <w:tr w:rsidR="00DC7005" w14:paraId="0827F6CA" w14:textId="77777777" w:rsidTr="00DC7005">
        <w:tc>
          <w:tcPr>
            <w:tcW w:w="9017" w:type="dxa"/>
          </w:tcPr>
          <w:p w14:paraId="33C0D7EA" w14:textId="77777777" w:rsidR="00DC7005" w:rsidRDefault="00DC7005" w:rsidP="00DC7005"/>
        </w:tc>
      </w:tr>
    </w:tbl>
    <w:p w14:paraId="54EAC85D" w14:textId="4E15742C" w:rsidR="006347D1" w:rsidRPr="006347D1" w:rsidRDefault="00DC5E00" w:rsidP="006347D1">
      <w:pPr>
        <w:pStyle w:val="2"/>
        <w:rPr>
          <w:rFonts w:hint="eastAsia"/>
        </w:rPr>
      </w:pPr>
      <w:bookmarkStart w:id="4" w:name="_Toc503808704"/>
      <w:r w:rsidRPr="006347D1">
        <w:rPr>
          <w:rFonts w:hint="eastAsia"/>
        </w:rPr>
        <w:lastRenderedPageBreak/>
        <w:t>作業ディレクトリ</w:t>
      </w:r>
      <w:r w:rsidRPr="006347D1">
        <w:t>/</w:t>
      </w:r>
      <w:r w:rsidRPr="006347D1">
        <w:rPr>
          <w:rFonts w:hint="eastAsia"/>
        </w:rPr>
        <w:t>ステージング</w:t>
      </w:r>
      <w:r w:rsidRPr="006347D1">
        <w:t>/Git</w:t>
      </w:r>
      <w:r w:rsidRPr="006347D1">
        <w:rPr>
          <w:rFonts w:hint="eastAsia"/>
        </w:rPr>
        <w:t>ディレクトリ</w:t>
      </w:r>
      <w:bookmarkEnd w:id="4"/>
    </w:p>
    <w:tbl>
      <w:tblPr>
        <w:tblStyle w:val="afb"/>
        <w:tblW w:w="0" w:type="auto"/>
        <w:tblLook w:val="04A0" w:firstRow="1" w:lastRow="0" w:firstColumn="1" w:lastColumn="0" w:noHBand="0" w:noVBand="1"/>
      </w:tblPr>
      <w:tblGrid>
        <w:gridCol w:w="9017"/>
      </w:tblGrid>
      <w:tr w:rsidR="00DC5E00" w14:paraId="0ACE6B6C" w14:textId="77777777" w:rsidTr="00DC5E00">
        <w:tc>
          <w:tcPr>
            <w:tcW w:w="9017" w:type="dxa"/>
          </w:tcPr>
          <w:p w14:paraId="27B2FCC3" w14:textId="19379EC0" w:rsidR="00DC5E00" w:rsidRDefault="008F5D1B" w:rsidP="008F5D1B">
            <w:pPr>
              <w:rPr>
                <w:rFonts w:hint="eastAsia"/>
              </w:rPr>
            </w:pPr>
            <w:r>
              <w:t>git</w:t>
            </w:r>
            <w:r>
              <w:rPr>
                <w:rFonts w:hint="eastAsia"/>
              </w:rPr>
              <w:t>では、下記３つの状態が存在する。まずはこれを理解しないといけない。</w:t>
            </w:r>
          </w:p>
          <w:p w14:paraId="1DAC08DC" w14:textId="77777777" w:rsidR="008F5D1B" w:rsidRPr="008F5D1B" w:rsidRDefault="008F5D1B" w:rsidP="008F5D1B"/>
          <w:p w14:paraId="18623AE1" w14:textId="1CA1C2E0" w:rsidR="008F5D1B" w:rsidRDefault="008F5D1B" w:rsidP="008F5D1B">
            <w:r>
              <w:t>1.</w:t>
            </w:r>
            <w:r>
              <w:rPr>
                <w:rFonts w:hint="eastAsia"/>
              </w:rPr>
              <w:t>作業ディレクトリ</w:t>
            </w:r>
          </w:p>
          <w:p w14:paraId="0B798802" w14:textId="04BDCEBD" w:rsidR="008F5D1B" w:rsidRDefault="008F5D1B" w:rsidP="008F5D1B">
            <w:r>
              <w:t>2.</w:t>
            </w:r>
            <w:r>
              <w:rPr>
                <w:rFonts w:hint="eastAsia"/>
              </w:rPr>
              <w:t>ステージング・エリア</w:t>
            </w:r>
          </w:p>
          <w:p w14:paraId="50636607" w14:textId="00B0E774" w:rsidR="008F5D1B" w:rsidRDefault="008F5D1B" w:rsidP="008F5D1B">
            <w:r>
              <w:t>3.Gitディレクトリ (レポジトリ)</w:t>
            </w:r>
          </w:p>
          <w:p w14:paraId="7B3FA8C1" w14:textId="77777777" w:rsidR="008F5D1B" w:rsidRDefault="008F5D1B" w:rsidP="008F5D1B">
            <w:pPr>
              <w:rPr>
                <w:rFonts w:hint="eastAsia"/>
              </w:rPr>
            </w:pPr>
            <w:r>
              <w:rPr>
                <w:rFonts w:hint="eastAsia"/>
              </w:rPr>
              <w:t>作業ディレクトリで変更ファイルをステージにあげてから、レポジトリにコミットします。</w:t>
            </w:r>
          </w:p>
          <w:p w14:paraId="5439F9EF" w14:textId="77777777" w:rsidR="008F5D1B" w:rsidRDefault="008F5D1B" w:rsidP="008F5D1B">
            <w:pPr>
              <w:rPr>
                <w:rFonts w:hint="eastAsia"/>
              </w:rPr>
            </w:pPr>
          </w:p>
          <w:p w14:paraId="4F362F8C" w14:textId="577A4D1F" w:rsidR="008F5D1B" w:rsidRDefault="008F5D1B" w:rsidP="008F5D1B">
            <w:pPr>
              <w:rPr>
                <w:rFonts w:hint="eastAsia"/>
              </w:rPr>
            </w:pPr>
            <w:r>
              <w:rPr>
                <w:rFonts w:hint="eastAsia"/>
              </w:rPr>
              <w:t>ファイルを更新するには、作業ディレクトリでファイルを更新した後、更新したいファイルをステージングにあげて、Gitディレクトリの状態にする。</w:t>
            </w:r>
          </w:p>
          <w:p w14:paraId="09ED78C7" w14:textId="77777777" w:rsidR="008F5D1B" w:rsidRDefault="008F5D1B" w:rsidP="008F5D1B">
            <w:pPr>
              <w:rPr>
                <w:rFonts w:hint="eastAsia"/>
              </w:rPr>
            </w:pPr>
          </w:p>
          <w:p w14:paraId="763F2DF3" w14:textId="389BCA17" w:rsidR="008F5D1B" w:rsidRDefault="008F5D1B" w:rsidP="008F5D1B">
            <w:pPr>
              <w:rPr>
                <w:rFonts w:hint="eastAsia"/>
              </w:rPr>
            </w:pPr>
            <w:hyperlink r:id="rId92" w:history="1">
              <w:r w:rsidRPr="00F574A3">
                <w:rPr>
                  <w:rStyle w:val="af7"/>
                </w:rPr>
                <w:t>https://qiita.com/hshimo/items/ab91b99cd61724127aa7</w:t>
              </w:r>
            </w:hyperlink>
          </w:p>
          <w:p w14:paraId="53B2BB75" w14:textId="104E0851" w:rsidR="008F5D1B" w:rsidRPr="008F5D1B" w:rsidRDefault="008F5D1B" w:rsidP="008F5D1B">
            <w:pPr>
              <w:rPr>
                <w:rFonts w:hint="eastAsia"/>
              </w:rPr>
            </w:pPr>
          </w:p>
        </w:tc>
      </w:tr>
      <w:tr w:rsidR="00DC5E00" w14:paraId="744054EA" w14:textId="77777777" w:rsidTr="00DC5E00">
        <w:tc>
          <w:tcPr>
            <w:tcW w:w="9017" w:type="dxa"/>
          </w:tcPr>
          <w:p w14:paraId="2BFBC1A3" w14:textId="77777777" w:rsidR="00DC5E00" w:rsidRDefault="00DC5E00" w:rsidP="00283C17">
            <w:pPr>
              <w:pStyle w:val="2"/>
              <w:outlineLvl w:val="1"/>
              <w:rPr>
                <w:rFonts w:hint="eastAsia"/>
              </w:rPr>
            </w:pPr>
          </w:p>
        </w:tc>
      </w:tr>
      <w:tr w:rsidR="00DC5E00" w14:paraId="0F23E3F5" w14:textId="77777777" w:rsidTr="00DC5E00">
        <w:tc>
          <w:tcPr>
            <w:tcW w:w="9017" w:type="dxa"/>
          </w:tcPr>
          <w:p w14:paraId="630698E1" w14:textId="77777777" w:rsidR="00DC5E00" w:rsidRDefault="00DC5E00" w:rsidP="00283C17">
            <w:pPr>
              <w:pStyle w:val="2"/>
              <w:outlineLvl w:val="1"/>
              <w:rPr>
                <w:rFonts w:hint="eastAsia"/>
              </w:rPr>
            </w:pPr>
          </w:p>
        </w:tc>
      </w:tr>
      <w:tr w:rsidR="00DC5E00" w14:paraId="0EFDAF98" w14:textId="77777777" w:rsidTr="00DC5E00">
        <w:tc>
          <w:tcPr>
            <w:tcW w:w="9017" w:type="dxa"/>
          </w:tcPr>
          <w:p w14:paraId="6EECD6EA" w14:textId="77777777" w:rsidR="00DC5E00" w:rsidRDefault="00DC5E00" w:rsidP="00283C17">
            <w:pPr>
              <w:pStyle w:val="2"/>
              <w:outlineLvl w:val="1"/>
              <w:rPr>
                <w:rFonts w:hint="eastAsia"/>
              </w:rPr>
            </w:pPr>
          </w:p>
        </w:tc>
      </w:tr>
      <w:tr w:rsidR="00DC5E00" w14:paraId="5C516E48" w14:textId="77777777" w:rsidTr="00DC5E00">
        <w:tc>
          <w:tcPr>
            <w:tcW w:w="9017" w:type="dxa"/>
          </w:tcPr>
          <w:p w14:paraId="354612F1" w14:textId="77777777" w:rsidR="00DC5E00" w:rsidRDefault="00DC5E00" w:rsidP="00283C17">
            <w:pPr>
              <w:pStyle w:val="2"/>
              <w:outlineLvl w:val="1"/>
              <w:rPr>
                <w:rFonts w:hint="eastAsia"/>
              </w:rPr>
            </w:pPr>
          </w:p>
        </w:tc>
      </w:tr>
    </w:tbl>
    <w:p w14:paraId="2B4B9053" w14:textId="77777777" w:rsidR="00DC5E00" w:rsidRDefault="00DC5E00" w:rsidP="00283C17">
      <w:pPr>
        <w:pStyle w:val="2"/>
      </w:pPr>
    </w:p>
    <w:p w14:paraId="28AD91BA" w14:textId="45A0B39D" w:rsidR="00E833C7" w:rsidRDefault="00E833C7" w:rsidP="006347D1">
      <w:pPr>
        <w:pStyle w:val="2"/>
        <w:rPr>
          <w:rFonts w:hint="eastAsia"/>
        </w:rPr>
      </w:pPr>
      <w:bookmarkStart w:id="5" w:name="_Toc503808705"/>
      <w:r>
        <w:t>git add</w:t>
      </w:r>
      <w:bookmarkEnd w:id="5"/>
    </w:p>
    <w:tbl>
      <w:tblPr>
        <w:tblStyle w:val="afb"/>
        <w:tblW w:w="0" w:type="auto"/>
        <w:tblLook w:val="04A0" w:firstRow="1" w:lastRow="0" w:firstColumn="1" w:lastColumn="0" w:noHBand="0" w:noVBand="1"/>
      </w:tblPr>
      <w:tblGrid>
        <w:gridCol w:w="9017"/>
      </w:tblGrid>
      <w:tr w:rsidR="00E833C7" w14:paraId="62D9C96D" w14:textId="77777777" w:rsidTr="00E833C7">
        <w:tc>
          <w:tcPr>
            <w:tcW w:w="9017" w:type="dxa"/>
          </w:tcPr>
          <w:p w14:paraId="1825BC5A" w14:textId="20915797" w:rsidR="00E833C7" w:rsidRDefault="00E833C7" w:rsidP="00E833C7">
            <w:pPr>
              <w:rPr>
                <w:rFonts w:hint="eastAsia"/>
              </w:rPr>
            </w:pPr>
            <w:r>
              <w:t>git add</w:t>
            </w:r>
            <w:r>
              <w:rPr>
                <w:rFonts w:hint="eastAsia"/>
              </w:rPr>
              <w:t>コマンドでファイルを作業ディレクトリからステージングに移行出来る。</w:t>
            </w:r>
          </w:p>
          <w:p w14:paraId="7AB776A0" w14:textId="77777777" w:rsidR="00E833C7" w:rsidRDefault="00E833C7" w:rsidP="00E833C7">
            <w:pPr>
              <w:rPr>
                <w:rFonts w:hint="eastAsia"/>
              </w:rPr>
            </w:pPr>
          </w:p>
          <w:p w14:paraId="2C730BEF" w14:textId="77777777" w:rsidR="00AC43B3" w:rsidRDefault="00AC43B3" w:rsidP="00E833C7">
            <w:pPr>
              <w:rPr>
                <w:rFonts w:hint="eastAsia"/>
              </w:rPr>
            </w:pPr>
            <w:r>
              <w:t>git add</w:t>
            </w:r>
            <w:r>
              <w:rPr>
                <w:rFonts w:hint="eastAsia"/>
              </w:rPr>
              <w:t>にも色々なオプションがある。そのうち勉強しよう。</w:t>
            </w:r>
          </w:p>
          <w:p w14:paraId="661B8C52" w14:textId="77777777" w:rsidR="00AC43B3" w:rsidRDefault="00AC43B3" w:rsidP="00E833C7"/>
          <w:p w14:paraId="7343BDEC" w14:textId="5F13142F" w:rsidR="00AC43B3" w:rsidRDefault="00AC43B3" w:rsidP="00AC43B3">
            <w:r>
              <w:rPr>
                <w:rFonts w:hint="eastAsia"/>
              </w:rPr>
              <w:t>「</w:t>
            </w:r>
            <w:r>
              <w:t>git add . ワーキングツリーに新規作成されたり変更されたファイルをインデックスに上げる</w:t>
            </w:r>
          </w:p>
          <w:p w14:paraId="08D9FB2D" w14:textId="77777777" w:rsidR="00AC43B3" w:rsidRDefault="00AC43B3" w:rsidP="00AC43B3">
            <w:r>
              <w:t>git add -u 一つ前と最新の変更があった部分だけをインデックスに上げる。新しく作成したファイルはインデックスには上がらない。</w:t>
            </w:r>
          </w:p>
          <w:p w14:paraId="2D85AB51" w14:textId="77777777" w:rsidR="00AC43B3" w:rsidRDefault="00AC43B3" w:rsidP="00AC43B3">
            <w:r>
              <w:t>git add -A 新規作成、修正、削除されたファイルを全てインデックスに上げる</w:t>
            </w:r>
          </w:p>
          <w:p w14:paraId="7C09FE37" w14:textId="77777777" w:rsidR="00AC43B3" w:rsidRDefault="00AC43B3" w:rsidP="00AC43B3">
            <w:r>
              <w:t>git add filepattern ファイル名を直接指定したり、*.rbのようにワイルドカードを使って該当するファイルを全てインデックスに上げることができる。</w:t>
            </w:r>
          </w:p>
          <w:p w14:paraId="49E3205F" w14:textId="266A823D" w:rsidR="00AC43B3" w:rsidRDefault="00AC43B3" w:rsidP="00AC43B3">
            <w:pPr>
              <w:rPr>
                <w:rFonts w:hint="eastAsia"/>
              </w:rPr>
            </w:pPr>
            <w:r>
              <w:t>git add -p 多く編集したけど、コミットでは分けたいというときにおすすめ。</w:t>
            </w:r>
            <w:r>
              <w:rPr>
                <w:rFonts w:hint="eastAsia"/>
              </w:rPr>
              <w:t>」</w:t>
            </w:r>
          </w:p>
          <w:p w14:paraId="174A6022" w14:textId="77777777" w:rsidR="009721CB" w:rsidRDefault="009721CB" w:rsidP="00E833C7"/>
          <w:p w14:paraId="1B56BF89" w14:textId="022485E2" w:rsidR="009721CB" w:rsidRDefault="009721CB" w:rsidP="00E833C7">
            <w:hyperlink r:id="rId93" w:history="1">
              <w:r w:rsidRPr="00F574A3">
                <w:rPr>
                  <w:rStyle w:val="af7"/>
                </w:rPr>
                <w:t>https://qiita.com/sseo/items/100ed47acfa19c2821d6</w:t>
              </w:r>
            </w:hyperlink>
          </w:p>
          <w:p w14:paraId="525D5D86" w14:textId="7E8937CC" w:rsidR="00EC06DE" w:rsidRPr="00E833C7" w:rsidRDefault="00EC06DE" w:rsidP="00E833C7"/>
        </w:tc>
      </w:tr>
      <w:tr w:rsidR="00E833C7" w14:paraId="283AB12B" w14:textId="77777777" w:rsidTr="00E833C7">
        <w:tc>
          <w:tcPr>
            <w:tcW w:w="9017" w:type="dxa"/>
          </w:tcPr>
          <w:p w14:paraId="624B1019" w14:textId="77777777" w:rsidR="00E833C7" w:rsidRDefault="00E833C7" w:rsidP="00E833C7">
            <w:pPr>
              <w:rPr>
                <w:rFonts w:hint="eastAsia"/>
              </w:rPr>
            </w:pPr>
          </w:p>
          <w:p w14:paraId="58113C14" w14:textId="77777777" w:rsidR="00E833C7" w:rsidRPr="00E833C7" w:rsidRDefault="00E833C7" w:rsidP="00E833C7">
            <w:pPr>
              <w:rPr>
                <w:rFonts w:hint="eastAsia"/>
              </w:rPr>
            </w:pPr>
          </w:p>
        </w:tc>
      </w:tr>
      <w:tr w:rsidR="00E833C7" w14:paraId="4832B678" w14:textId="77777777" w:rsidTr="00E833C7">
        <w:tc>
          <w:tcPr>
            <w:tcW w:w="9017" w:type="dxa"/>
          </w:tcPr>
          <w:p w14:paraId="6EAB99A8" w14:textId="77777777" w:rsidR="00E833C7" w:rsidRDefault="00E833C7" w:rsidP="00E833C7"/>
        </w:tc>
      </w:tr>
    </w:tbl>
    <w:p w14:paraId="25BC58A0" w14:textId="77777777" w:rsidR="00E833C7" w:rsidRDefault="00E833C7" w:rsidP="00E833C7"/>
    <w:p w14:paraId="41175E6F" w14:textId="63C6FC86" w:rsidR="00E833C7" w:rsidRDefault="00AC43B3" w:rsidP="00AC43B3">
      <w:pPr>
        <w:pStyle w:val="2"/>
        <w:rPr>
          <w:rFonts w:hint="eastAsia"/>
        </w:rPr>
      </w:pPr>
      <w:bookmarkStart w:id="6" w:name="_Toc503808706"/>
      <w:r>
        <w:t xml:space="preserve">git commit --amend : </w:t>
      </w:r>
      <w:r>
        <w:rPr>
          <w:rFonts w:hint="eastAsia"/>
        </w:rPr>
        <w:t>直前のコミットを修正する</w:t>
      </w:r>
      <w:bookmarkEnd w:id="6"/>
    </w:p>
    <w:tbl>
      <w:tblPr>
        <w:tblStyle w:val="afb"/>
        <w:tblW w:w="0" w:type="auto"/>
        <w:tblLook w:val="04A0" w:firstRow="1" w:lastRow="0" w:firstColumn="1" w:lastColumn="0" w:noHBand="0" w:noVBand="1"/>
      </w:tblPr>
      <w:tblGrid>
        <w:gridCol w:w="9017"/>
      </w:tblGrid>
      <w:tr w:rsidR="00AC43B3" w14:paraId="0FAC96F5" w14:textId="77777777" w:rsidTr="00AC43B3">
        <w:tc>
          <w:tcPr>
            <w:tcW w:w="9017" w:type="dxa"/>
          </w:tcPr>
          <w:p w14:paraId="44E978E2" w14:textId="60ACBECA" w:rsidR="00AC43B3" w:rsidRDefault="00AC43B3" w:rsidP="00E833C7">
            <w:pPr>
              <w:rPr>
                <w:rFonts w:hint="eastAsia"/>
              </w:rPr>
            </w:pPr>
          </w:p>
          <w:p w14:paraId="42DF01B1" w14:textId="30D1E230" w:rsidR="00B6566C" w:rsidRDefault="00B6566C" w:rsidP="00B6566C">
            <w:pPr>
              <w:rPr>
                <w:rFonts w:hint="eastAsia"/>
              </w:rPr>
            </w:pPr>
            <w:r>
              <w:rPr>
                <w:rFonts w:hint="eastAsia"/>
              </w:rPr>
              <w:t>「</w:t>
            </w:r>
            <w:r>
              <w:t xml:space="preserve">git commit </w:t>
            </w:r>
            <w:r w:rsidR="00AC48EA">
              <w:t>–</w:t>
            </w:r>
            <w:r>
              <w:t>amend</w:t>
            </w:r>
          </w:p>
          <w:p w14:paraId="04CA4245" w14:textId="77777777" w:rsidR="00AC48EA" w:rsidRDefault="00AC48EA" w:rsidP="00B6566C">
            <w:pPr>
              <w:rPr>
                <w:rFonts w:hint="eastAsia"/>
              </w:rPr>
            </w:pPr>
          </w:p>
          <w:p w14:paraId="0050BB45" w14:textId="77777777" w:rsidR="00B6566C" w:rsidRDefault="00B6566C" w:rsidP="00B6566C">
            <w:r>
              <w:rPr>
                <w:rFonts w:hint="eastAsia"/>
              </w:rPr>
              <w:t>直前のコミットメッセージを修正できる。</w:t>
            </w:r>
          </w:p>
          <w:p w14:paraId="342D02FC" w14:textId="77777777" w:rsidR="00B6566C" w:rsidRDefault="00B6566C" w:rsidP="00B6566C">
            <w:r>
              <w:rPr>
                <w:rFonts w:hint="eastAsia"/>
              </w:rPr>
              <w:t>このコマンドを実行すると、エディタが立ち上がるのでよしなに修正してエディタを終了する。</w:t>
            </w:r>
          </w:p>
          <w:p w14:paraId="3DD84AE0" w14:textId="77777777" w:rsidR="00B6566C" w:rsidRDefault="00B6566C" w:rsidP="00B6566C"/>
          <w:p w14:paraId="2DBD469F" w14:textId="77777777" w:rsidR="00B6566C" w:rsidRDefault="00B6566C" w:rsidP="00B6566C">
            <w:r>
              <w:t>git add → git commit --amend</w:t>
            </w:r>
          </w:p>
          <w:p w14:paraId="514B1408" w14:textId="77777777" w:rsidR="00B6566C" w:rsidRDefault="00B6566C" w:rsidP="00B6566C">
            <w:r>
              <w:rPr>
                <w:rFonts w:hint="eastAsia"/>
              </w:rPr>
              <w:t>もし、一つ前のコミットに含めるべきファイルが漏れていた場合。</w:t>
            </w:r>
          </w:p>
          <w:p w14:paraId="484C61AE" w14:textId="77777777" w:rsidR="00B6566C" w:rsidRDefault="00B6566C" w:rsidP="00B6566C">
            <w:r>
              <w:t>git addで漏れたファイルを追加してからgit commit --amendを実行すると漏れたファイルも含めた状態で前のコミットのコミットメッセージを修正できる。</w:t>
            </w:r>
          </w:p>
          <w:p w14:paraId="13D8FB05" w14:textId="354C23D5" w:rsidR="00B6566C" w:rsidRDefault="00B6566C" w:rsidP="00B6566C">
            <w:pPr>
              <w:rPr>
                <w:rFonts w:hint="eastAsia"/>
              </w:rPr>
            </w:pPr>
            <w:r>
              <w:rPr>
                <w:rFonts w:hint="eastAsia"/>
              </w:rPr>
              <w:t>つまり、前のコミットを修正できるということ。ついでにコミットメッセージも修正できちゃう。」</w:t>
            </w:r>
          </w:p>
          <w:p w14:paraId="45077121" w14:textId="77777777" w:rsidR="00B6566C" w:rsidRDefault="00B6566C" w:rsidP="00B6566C">
            <w:pPr>
              <w:rPr>
                <w:rFonts w:hint="eastAsia"/>
              </w:rPr>
            </w:pPr>
          </w:p>
          <w:p w14:paraId="498BD528" w14:textId="2EF534B1" w:rsidR="00B6566C" w:rsidRDefault="00B6566C" w:rsidP="00B6566C">
            <w:pPr>
              <w:rPr>
                <w:rFonts w:hint="eastAsia"/>
              </w:rPr>
            </w:pPr>
            <w:hyperlink r:id="rId94" w:history="1">
              <w:r w:rsidRPr="00F574A3">
                <w:rPr>
                  <w:rStyle w:val="af7"/>
                </w:rPr>
                <w:t>https://qiita.com/sseo/items/100ed47acfa19c2821d6</w:t>
              </w:r>
            </w:hyperlink>
          </w:p>
          <w:p w14:paraId="4BEAF457" w14:textId="77777777" w:rsidR="00B6566C" w:rsidRDefault="00B6566C" w:rsidP="00E833C7">
            <w:pPr>
              <w:rPr>
                <w:rFonts w:hint="eastAsia"/>
              </w:rPr>
            </w:pPr>
          </w:p>
        </w:tc>
      </w:tr>
      <w:tr w:rsidR="00AC43B3" w14:paraId="7747AEBF" w14:textId="77777777" w:rsidTr="00AC43B3">
        <w:tc>
          <w:tcPr>
            <w:tcW w:w="9017" w:type="dxa"/>
          </w:tcPr>
          <w:p w14:paraId="6B27F750" w14:textId="77777777" w:rsidR="00AC43B3" w:rsidRDefault="00AC43B3" w:rsidP="00E833C7"/>
        </w:tc>
      </w:tr>
      <w:tr w:rsidR="00AC43B3" w14:paraId="09FBE63B" w14:textId="77777777" w:rsidTr="00AC43B3">
        <w:tc>
          <w:tcPr>
            <w:tcW w:w="9017" w:type="dxa"/>
          </w:tcPr>
          <w:p w14:paraId="1407CACD" w14:textId="77777777" w:rsidR="00AC43B3" w:rsidRDefault="00AC43B3" w:rsidP="00E833C7"/>
        </w:tc>
      </w:tr>
      <w:tr w:rsidR="00AC43B3" w14:paraId="0C00AC3F" w14:textId="77777777" w:rsidTr="00AC43B3">
        <w:tc>
          <w:tcPr>
            <w:tcW w:w="9017" w:type="dxa"/>
          </w:tcPr>
          <w:p w14:paraId="1FBC0B0D" w14:textId="77777777" w:rsidR="00AC43B3" w:rsidRDefault="00AC43B3" w:rsidP="00E833C7"/>
        </w:tc>
      </w:tr>
    </w:tbl>
    <w:p w14:paraId="3A752AA1" w14:textId="77777777" w:rsidR="00AC43B3" w:rsidRPr="00E833C7" w:rsidRDefault="00AC43B3" w:rsidP="00E833C7"/>
    <w:p w14:paraId="4AB253BE" w14:textId="77777777" w:rsidR="00DC5E00" w:rsidRPr="00DC5E00" w:rsidRDefault="00DC5E00" w:rsidP="00DC5E00">
      <w:pPr>
        <w:rPr>
          <w:rFonts w:hint="eastAsia"/>
        </w:rPr>
      </w:pPr>
    </w:p>
    <w:p w14:paraId="50B89435" w14:textId="77777777" w:rsidR="00F264E2" w:rsidRDefault="00F264E2" w:rsidP="00283C17">
      <w:pPr>
        <w:pStyle w:val="2"/>
      </w:pPr>
      <w:bookmarkStart w:id="7" w:name="_Toc503808707"/>
      <w:r>
        <w:t>git branch</w:t>
      </w:r>
      <w:bookmarkEnd w:id="7"/>
    </w:p>
    <w:tbl>
      <w:tblPr>
        <w:tblStyle w:val="afb"/>
        <w:tblW w:w="0" w:type="auto"/>
        <w:tblLook w:val="04A0" w:firstRow="1" w:lastRow="0" w:firstColumn="1" w:lastColumn="0" w:noHBand="0" w:noVBand="1"/>
      </w:tblPr>
      <w:tblGrid>
        <w:gridCol w:w="9017"/>
      </w:tblGrid>
      <w:tr w:rsidR="00F264E2" w14:paraId="2CD32B4A" w14:textId="77777777" w:rsidTr="00F264E2">
        <w:tc>
          <w:tcPr>
            <w:tcW w:w="9017" w:type="dxa"/>
          </w:tcPr>
          <w:p w14:paraId="12645513" w14:textId="77777777" w:rsidR="00F264E2" w:rsidRDefault="00F264E2" w:rsidP="00F264E2">
            <w:r>
              <w:rPr>
                <w:rFonts w:hint="eastAsia"/>
              </w:rPr>
              <w:t>ブランチを作成する時に使う。</w:t>
            </w:r>
          </w:p>
          <w:p w14:paraId="1ADDCCD1" w14:textId="77777777" w:rsidR="00DC2A98" w:rsidRDefault="00DC2A98" w:rsidP="00F264E2"/>
          <w:p w14:paraId="4A072200" w14:textId="4C15434C" w:rsidR="00DC2A98" w:rsidRDefault="00DC2A98" w:rsidP="00F264E2">
            <w:pPr>
              <w:rPr>
                <w:rFonts w:hint="eastAsia"/>
              </w:rPr>
            </w:pPr>
            <w:r>
              <w:t xml:space="preserve">   git branch develop </w:t>
            </w:r>
            <w:r>
              <w:rPr>
                <w:rFonts w:hint="eastAsia"/>
              </w:rPr>
              <w:t>を実行すると、</w:t>
            </w:r>
            <w:r>
              <w:t>develop</w:t>
            </w:r>
            <w:r>
              <w:rPr>
                <w:rFonts w:hint="eastAsia"/>
              </w:rPr>
              <w:t>というブランチが作成される。</w:t>
            </w:r>
          </w:p>
          <w:p w14:paraId="7FBA957E" w14:textId="46F7EB90" w:rsidR="00DC2A98" w:rsidRDefault="00DC2A98" w:rsidP="00F264E2">
            <w:pPr>
              <w:rPr>
                <w:rFonts w:hint="eastAsia"/>
              </w:rPr>
            </w:pPr>
            <w:r>
              <w:rPr>
                <w:rFonts w:hint="eastAsia"/>
              </w:rPr>
              <w:t xml:space="preserve">　</w:t>
            </w:r>
            <w:r>
              <w:t>git branch</w:t>
            </w:r>
            <w:r>
              <w:rPr>
                <w:rFonts w:hint="eastAsia"/>
              </w:rPr>
              <w:t>を実行すると、２つのブランチが存在することが確認出来る。</w:t>
            </w:r>
            <w:r>
              <w:t xml:space="preserve">  *(</w:t>
            </w:r>
            <w:r>
              <w:rPr>
                <w:rFonts w:hint="eastAsia"/>
              </w:rPr>
              <w:t>アスタリスク</w:t>
            </w:r>
            <w:r>
              <w:t>)</w:t>
            </w:r>
            <w:r>
              <w:rPr>
                <w:rFonts w:hint="eastAsia"/>
              </w:rPr>
              <w:t>が付いている方が、現在の作業対象になっているらしい。</w:t>
            </w:r>
          </w:p>
          <w:p w14:paraId="3014CECE" w14:textId="77777777" w:rsidR="00DC2A98" w:rsidRDefault="00DC2A98" w:rsidP="00F264E2">
            <w:pPr>
              <w:rPr>
                <w:rFonts w:hint="eastAsia"/>
              </w:rPr>
            </w:pPr>
          </w:p>
          <w:p w14:paraId="294E7700" w14:textId="5DA028DA" w:rsidR="00DC2A98" w:rsidRPr="00DC2A98" w:rsidRDefault="00DC2A98" w:rsidP="00F264E2">
            <w:pPr>
              <w:rPr>
                <w:rFonts w:hint="eastAsia"/>
              </w:rPr>
            </w:pPr>
            <w:r>
              <w:rPr>
                <w:rFonts w:hint="eastAsia"/>
              </w:rPr>
              <w:t xml:space="preserve">　・・・</w:t>
            </w:r>
            <w:r w:rsidRPr="00DC2A98">
              <w:rPr>
                <w:rFonts w:hint="eastAsia"/>
                <w:color w:val="FF0000"/>
              </w:rPr>
              <w:t>ちょっと何を言っているのかわからない。ちゃんと調べる必要がある。</w:t>
            </w:r>
          </w:p>
          <w:p w14:paraId="2E206909" w14:textId="77777777" w:rsidR="00F264E2" w:rsidRDefault="00F264E2" w:rsidP="00F264E2">
            <w:pPr>
              <w:rPr>
                <w:rFonts w:hint="eastAsia"/>
              </w:rPr>
            </w:pPr>
          </w:p>
          <w:p w14:paraId="48FED67D" w14:textId="34713D63" w:rsidR="00F264E2" w:rsidRDefault="00DC2A98" w:rsidP="00F264E2">
            <w:pPr>
              <w:rPr>
                <w:rFonts w:hint="eastAsia"/>
              </w:rPr>
            </w:pPr>
            <w:r>
              <w:rPr>
                <w:rFonts w:hint="eastAsia"/>
                <w:noProof/>
              </w:rPr>
              <w:lastRenderedPageBreak/>
              <w:drawing>
                <wp:inline distT="0" distB="0" distL="0" distR="0" wp14:anchorId="774CD415" wp14:editId="0EBD9A86">
                  <wp:extent cx="5732145" cy="2080260"/>
                  <wp:effectExtent l="0" t="0" r="8255" b="254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png"/>
                          <pic:cNvPicPr/>
                        </pic:nvPicPr>
                        <pic:blipFill>
                          <a:blip r:embed="rId95">
                            <a:extLst>
                              <a:ext uri="{28A0092B-C50C-407E-A947-70E740481C1C}">
                                <a14:useLocalDpi xmlns:a14="http://schemas.microsoft.com/office/drawing/2010/main" val="0"/>
                              </a:ext>
                            </a:extLst>
                          </a:blip>
                          <a:stretch>
                            <a:fillRect/>
                          </a:stretch>
                        </pic:blipFill>
                        <pic:spPr>
                          <a:xfrm>
                            <a:off x="0" y="0"/>
                            <a:ext cx="5732145" cy="2080260"/>
                          </a:xfrm>
                          <a:prstGeom prst="rect">
                            <a:avLst/>
                          </a:prstGeom>
                        </pic:spPr>
                      </pic:pic>
                    </a:graphicData>
                  </a:graphic>
                </wp:inline>
              </w:drawing>
            </w:r>
          </w:p>
          <w:p w14:paraId="2C6A3B6A" w14:textId="77777777" w:rsidR="00F264E2" w:rsidRDefault="00F264E2" w:rsidP="00F264E2"/>
          <w:p w14:paraId="7A410E6B" w14:textId="2D50DE13" w:rsidR="00F264E2" w:rsidRPr="00F264E2" w:rsidRDefault="00F264E2" w:rsidP="00F264E2">
            <w:pPr>
              <w:rPr>
                <w:rFonts w:hint="eastAsia"/>
              </w:rPr>
            </w:pPr>
          </w:p>
        </w:tc>
      </w:tr>
      <w:tr w:rsidR="00F264E2" w14:paraId="2A9125B6" w14:textId="77777777" w:rsidTr="00F264E2">
        <w:tc>
          <w:tcPr>
            <w:tcW w:w="9017" w:type="dxa"/>
          </w:tcPr>
          <w:p w14:paraId="0B2F1432" w14:textId="27A46DB9" w:rsidR="00F264E2" w:rsidRDefault="004F0254" w:rsidP="00F264E2">
            <w:r>
              <w:lastRenderedPageBreak/>
              <w:t>git branch –D &lt;</w:t>
            </w:r>
            <w:r>
              <w:rPr>
                <w:rFonts w:hint="eastAsia"/>
              </w:rPr>
              <w:t>ブランチ名</w:t>
            </w:r>
            <w:r>
              <w:t>&gt;</w:t>
            </w:r>
          </w:p>
          <w:p w14:paraId="32F7AD54" w14:textId="77777777" w:rsidR="004F0254" w:rsidRDefault="004F0254" w:rsidP="00F264E2">
            <w:pPr>
              <w:rPr>
                <w:rFonts w:hint="eastAsia"/>
              </w:rPr>
            </w:pPr>
          </w:p>
          <w:p w14:paraId="6A120C46" w14:textId="6340EAEE" w:rsidR="004F0254" w:rsidRDefault="004F0254" w:rsidP="00F264E2">
            <w:r>
              <w:rPr>
                <w:rFonts w:hint="eastAsia"/>
              </w:rPr>
              <w:t>不要になったブランチを削除する時に使う</w:t>
            </w:r>
          </w:p>
          <w:p w14:paraId="6649DEE4" w14:textId="77777777" w:rsidR="004F0254" w:rsidRDefault="004F0254" w:rsidP="00F264E2"/>
          <w:p w14:paraId="4C818F4A" w14:textId="543A63BD" w:rsidR="004F0254" w:rsidRDefault="004F0254" w:rsidP="00F264E2">
            <w:r>
              <w:t>(</w:t>
            </w:r>
            <w:r>
              <w:rPr>
                <w:rFonts w:hint="eastAsia"/>
              </w:rPr>
              <w:t>例</w:t>
            </w:r>
            <w:r>
              <w:t>)</w:t>
            </w:r>
            <w:r>
              <w:rPr>
                <w:rFonts w:hint="eastAsia"/>
              </w:rPr>
              <w:t>不要になった</w:t>
            </w:r>
            <w:r>
              <w:t xml:space="preserve"> develop</w:t>
            </w:r>
            <w:r>
              <w:rPr>
                <w:rFonts w:hint="eastAsia"/>
              </w:rPr>
              <w:t>ブランチを削除してみた。</w:t>
            </w:r>
          </w:p>
          <w:p w14:paraId="6D227B35" w14:textId="76A0E2D6" w:rsidR="004F0254" w:rsidRDefault="004F0254" w:rsidP="00F264E2">
            <w:r>
              <w:rPr>
                <w:noProof/>
              </w:rPr>
              <w:drawing>
                <wp:inline distT="0" distB="0" distL="0" distR="0" wp14:anchorId="152B3311" wp14:editId="6ACA19BA">
                  <wp:extent cx="5732145" cy="2044065"/>
                  <wp:effectExtent l="0" t="0" r="8255" b="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png"/>
                          <pic:cNvPicPr/>
                        </pic:nvPicPr>
                        <pic:blipFill>
                          <a:blip r:embed="rId96">
                            <a:extLst>
                              <a:ext uri="{28A0092B-C50C-407E-A947-70E740481C1C}">
                                <a14:useLocalDpi xmlns:a14="http://schemas.microsoft.com/office/drawing/2010/main" val="0"/>
                              </a:ext>
                            </a:extLst>
                          </a:blip>
                          <a:stretch>
                            <a:fillRect/>
                          </a:stretch>
                        </pic:blipFill>
                        <pic:spPr>
                          <a:xfrm>
                            <a:off x="0" y="0"/>
                            <a:ext cx="5732145" cy="2044065"/>
                          </a:xfrm>
                          <a:prstGeom prst="rect">
                            <a:avLst/>
                          </a:prstGeom>
                        </pic:spPr>
                      </pic:pic>
                    </a:graphicData>
                  </a:graphic>
                </wp:inline>
              </w:drawing>
            </w:r>
          </w:p>
          <w:p w14:paraId="2162FA21" w14:textId="77777777" w:rsidR="004F0254" w:rsidRDefault="004F0254" w:rsidP="00F264E2"/>
          <w:p w14:paraId="3C3078A5" w14:textId="77777777" w:rsidR="004F0254" w:rsidRDefault="004F0254" w:rsidP="00F264E2"/>
        </w:tc>
      </w:tr>
      <w:tr w:rsidR="00F264E2" w14:paraId="1D1313C4" w14:textId="77777777" w:rsidTr="00F264E2">
        <w:tc>
          <w:tcPr>
            <w:tcW w:w="9017" w:type="dxa"/>
          </w:tcPr>
          <w:p w14:paraId="1D6093CE" w14:textId="77777777" w:rsidR="00F264E2" w:rsidRDefault="00F264E2" w:rsidP="00F264E2"/>
        </w:tc>
      </w:tr>
      <w:tr w:rsidR="00F264E2" w14:paraId="4D926017" w14:textId="77777777" w:rsidTr="00F264E2">
        <w:tc>
          <w:tcPr>
            <w:tcW w:w="9017" w:type="dxa"/>
          </w:tcPr>
          <w:p w14:paraId="7FE9F614" w14:textId="77777777" w:rsidR="00F264E2" w:rsidRDefault="00F264E2" w:rsidP="00F264E2"/>
        </w:tc>
      </w:tr>
    </w:tbl>
    <w:p w14:paraId="6A898E01" w14:textId="77777777" w:rsidR="00F264E2" w:rsidRDefault="00F264E2" w:rsidP="00F264E2"/>
    <w:p w14:paraId="3A19B095" w14:textId="77777777" w:rsidR="00F264E2" w:rsidRDefault="00F264E2" w:rsidP="00F264E2"/>
    <w:p w14:paraId="0698040C" w14:textId="77777777" w:rsidR="00F264E2" w:rsidRPr="00F264E2" w:rsidRDefault="00F264E2" w:rsidP="00F264E2"/>
    <w:p w14:paraId="0777EF0C" w14:textId="77777777" w:rsidR="00283C17" w:rsidRDefault="00283C17" w:rsidP="00283C17">
      <w:pPr>
        <w:pStyle w:val="2"/>
      </w:pPr>
      <w:bookmarkStart w:id="8" w:name="_Toc503808708"/>
      <w:r>
        <w:t>Merge</w:t>
      </w:r>
      <w:bookmarkEnd w:id="8"/>
    </w:p>
    <w:tbl>
      <w:tblPr>
        <w:tblStyle w:val="afb"/>
        <w:tblW w:w="0" w:type="auto"/>
        <w:tblLook w:val="04A0" w:firstRow="1" w:lastRow="0" w:firstColumn="1" w:lastColumn="0" w:noHBand="0" w:noVBand="1"/>
      </w:tblPr>
      <w:tblGrid>
        <w:gridCol w:w="9017"/>
      </w:tblGrid>
      <w:tr w:rsidR="00196091" w14:paraId="7F2303FC" w14:textId="77777777" w:rsidTr="00196091">
        <w:tc>
          <w:tcPr>
            <w:tcW w:w="9017" w:type="dxa"/>
          </w:tcPr>
          <w:p w14:paraId="32A97AF4" w14:textId="2563481C" w:rsidR="00196091" w:rsidRDefault="00196091" w:rsidP="00196091">
            <w:pPr>
              <w:pStyle w:val="3"/>
              <w:outlineLvl w:val="2"/>
            </w:pPr>
            <w:bookmarkStart w:id="9" w:name="_Toc503808709"/>
            <w:r>
              <w:rPr>
                <w:rFonts w:hint="eastAsia"/>
              </w:rPr>
              <w:t>意図せぬマージ発生</w:t>
            </w:r>
            <w:bookmarkEnd w:id="9"/>
          </w:p>
          <w:p w14:paraId="2ADEADDF" w14:textId="77777777" w:rsidR="00196091" w:rsidRDefault="00196091" w:rsidP="00196091"/>
          <w:p w14:paraId="3AB0424A" w14:textId="3E1BCE67" w:rsidR="00AC08A2" w:rsidRDefault="00AC08A2" w:rsidP="00196091">
            <w:r>
              <w:t>remote server</w:t>
            </w:r>
            <w:r>
              <w:rPr>
                <w:rFonts w:hint="eastAsia"/>
              </w:rPr>
              <w:t>に、変更した</w:t>
            </w:r>
            <w:r>
              <w:t>WORD</w:t>
            </w:r>
            <w:r>
              <w:rPr>
                <w:rFonts w:hint="eastAsia"/>
              </w:rPr>
              <w:t>ファイルを</w:t>
            </w:r>
            <w:r>
              <w:t>push</w:t>
            </w:r>
            <w:r>
              <w:rPr>
                <w:rFonts w:hint="eastAsia"/>
              </w:rPr>
              <w:t>しようとしたら、</w:t>
            </w:r>
            <w:r>
              <w:t>reject</w:t>
            </w:r>
            <w:r>
              <w:rPr>
                <w:rFonts w:hint="eastAsia"/>
              </w:rPr>
              <w:t>されてしまった。どうやら、</w:t>
            </w:r>
            <w:r>
              <w:t>remote server</w:t>
            </w:r>
            <w:r>
              <w:rPr>
                <w:rFonts w:hint="eastAsia"/>
              </w:rPr>
              <w:t>の方が</w:t>
            </w:r>
            <w:r>
              <w:t>local</w:t>
            </w:r>
            <w:r>
              <w:rPr>
                <w:rFonts w:hint="eastAsia"/>
              </w:rPr>
              <w:t>より新しい状態だからダメということらしい。</w:t>
            </w:r>
          </w:p>
          <w:p w14:paraId="6A53970A" w14:textId="77777777" w:rsidR="00196091" w:rsidRDefault="00196091" w:rsidP="00196091"/>
          <w:p w14:paraId="2118BB70" w14:textId="5CD7B686" w:rsidR="00AC08A2" w:rsidRDefault="00AC08A2" w:rsidP="00196091">
            <w:r>
              <w:rPr>
                <w:rFonts w:hint="eastAsia"/>
              </w:rPr>
              <w:lastRenderedPageBreak/>
              <w:t>そういえば、</w:t>
            </w:r>
            <w:r>
              <w:t xml:space="preserve">README.md </w:t>
            </w:r>
            <w:r>
              <w:rPr>
                <w:rFonts w:hint="eastAsia"/>
              </w:rPr>
              <w:t>という説明を</w:t>
            </w:r>
            <w:r>
              <w:t>Github</w:t>
            </w:r>
            <w:r>
              <w:rPr>
                <w:rFonts w:hint="eastAsia"/>
              </w:rPr>
              <w:t>にて編集していた。</w:t>
            </w:r>
          </w:p>
          <w:p w14:paraId="4CDB8D1B" w14:textId="77777777" w:rsidR="00AC08A2" w:rsidRDefault="00AC08A2" w:rsidP="00196091"/>
          <w:p w14:paraId="23D6555E" w14:textId="75F352FA" w:rsidR="00AC08A2" w:rsidRDefault="00AC08A2" w:rsidP="00196091">
            <w:r>
              <w:rPr>
                <w:rFonts w:hint="eastAsia"/>
                <w:noProof/>
              </w:rPr>
              <w:drawing>
                <wp:inline distT="0" distB="0" distL="0" distR="0" wp14:anchorId="12C3277A" wp14:editId="66FF8E3F">
                  <wp:extent cx="5732145" cy="3378200"/>
                  <wp:effectExtent l="0" t="0" r="8255"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png"/>
                          <pic:cNvPicPr/>
                        </pic:nvPicPr>
                        <pic:blipFill>
                          <a:blip r:embed="rId97">
                            <a:extLst>
                              <a:ext uri="{28A0092B-C50C-407E-A947-70E740481C1C}">
                                <a14:useLocalDpi xmlns:a14="http://schemas.microsoft.com/office/drawing/2010/main" val="0"/>
                              </a:ext>
                            </a:extLst>
                          </a:blip>
                          <a:stretch>
                            <a:fillRect/>
                          </a:stretch>
                        </pic:blipFill>
                        <pic:spPr>
                          <a:xfrm>
                            <a:off x="0" y="0"/>
                            <a:ext cx="5732145" cy="3378200"/>
                          </a:xfrm>
                          <a:prstGeom prst="rect">
                            <a:avLst/>
                          </a:prstGeom>
                        </pic:spPr>
                      </pic:pic>
                    </a:graphicData>
                  </a:graphic>
                </wp:inline>
              </w:drawing>
            </w:r>
          </w:p>
          <w:p w14:paraId="7095BEDA" w14:textId="77777777" w:rsidR="00AC08A2" w:rsidRDefault="00AC08A2" w:rsidP="00196091"/>
          <w:p w14:paraId="1165268E" w14:textId="6808ABFA" w:rsidR="00306F08" w:rsidRDefault="00306F08" w:rsidP="00196091">
            <w:r>
              <w:rPr>
                <w:rFonts w:hint="eastAsia"/>
              </w:rPr>
              <w:t>そこで、</w:t>
            </w:r>
            <w:r>
              <w:t xml:space="preserve">git pull </w:t>
            </w:r>
            <w:r>
              <w:rPr>
                <w:rFonts w:hint="eastAsia"/>
              </w:rPr>
              <w:t>を実行してみた。</w:t>
            </w:r>
            <w:r>
              <w:t>README.md</w:t>
            </w:r>
            <w:r>
              <w:rPr>
                <w:rFonts w:hint="eastAsia"/>
              </w:rPr>
              <w:t>ファイルをサーバーから取得出来た。ちなみに、ここで気になるメッセージがあった。</w:t>
            </w:r>
            <w:r>
              <w:t>Merge</w:t>
            </w:r>
            <w:r>
              <w:rPr>
                <w:rFonts w:hint="eastAsia"/>
              </w:rPr>
              <w:t>。どうやら、これが</w:t>
            </w:r>
            <w:r>
              <w:t>Merge</w:t>
            </w:r>
            <w:r>
              <w:rPr>
                <w:rFonts w:hint="eastAsia"/>
              </w:rPr>
              <w:t>というやつらしい。</w:t>
            </w:r>
          </w:p>
          <w:p w14:paraId="18070CA9" w14:textId="77777777" w:rsidR="00E5032B" w:rsidRDefault="00E5032B" w:rsidP="00196091"/>
          <w:p w14:paraId="3CF27E74" w14:textId="17E71B17" w:rsidR="00E5032B" w:rsidRDefault="00E5032B" w:rsidP="00196091">
            <w:r>
              <w:rPr>
                <w:rFonts w:hint="eastAsia"/>
                <w:noProof/>
              </w:rPr>
              <w:drawing>
                <wp:inline distT="0" distB="0" distL="0" distR="0" wp14:anchorId="5D40213B" wp14:editId="0047C85A">
                  <wp:extent cx="5732145" cy="1347470"/>
                  <wp:effectExtent l="0" t="0" r="825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png"/>
                          <pic:cNvPicPr/>
                        </pic:nvPicPr>
                        <pic:blipFill>
                          <a:blip r:embed="rId98">
                            <a:extLst>
                              <a:ext uri="{28A0092B-C50C-407E-A947-70E740481C1C}">
                                <a14:useLocalDpi xmlns:a14="http://schemas.microsoft.com/office/drawing/2010/main" val="0"/>
                              </a:ext>
                            </a:extLst>
                          </a:blip>
                          <a:stretch>
                            <a:fillRect/>
                          </a:stretch>
                        </pic:blipFill>
                        <pic:spPr>
                          <a:xfrm>
                            <a:off x="0" y="0"/>
                            <a:ext cx="5732145" cy="1347470"/>
                          </a:xfrm>
                          <a:prstGeom prst="rect">
                            <a:avLst/>
                          </a:prstGeom>
                        </pic:spPr>
                      </pic:pic>
                    </a:graphicData>
                  </a:graphic>
                </wp:inline>
              </w:drawing>
            </w:r>
          </w:p>
          <w:p w14:paraId="3DEA098C" w14:textId="77777777" w:rsidR="00E5032B" w:rsidRDefault="00E5032B" w:rsidP="00196091"/>
          <w:p w14:paraId="617D77EC" w14:textId="6A64E79A" w:rsidR="00E5032B" w:rsidRDefault="00E5032B" w:rsidP="00196091">
            <w:r>
              <w:t>git pull</w:t>
            </w:r>
            <w:r>
              <w:rPr>
                <w:rFonts w:hint="eastAsia"/>
              </w:rPr>
              <w:t>した後で、</w:t>
            </w:r>
            <w:r>
              <w:t>git push origin master</w:t>
            </w:r>
            <w:r>
              <w:rPr>
                <w:rFonts w:hint="eastAsia"/>
              </w:rPr>
              <w:t>を実行したら、上手くいった。そこで、</w:t>
            </w:r>
            <w:r>
              <w:t>git log</w:t>
            </w:r>
            <w:r>
              <w:rPr>
                <w:rFonts w:hint="eastAsia"/>
              </w:rPr>
              <w:t>を見ると、</w:t>
            </w:r>
            <w:r>
              <w:t xml:space="preserve">Marge </w:t>
            </w:r>
            <w:r>
              <w:rPr>
                <w:rFonts w:hint="eastAsia"/>
              </w:rPr>
              <w:t>したというコミットメッセージが生成されていた。</w:t>
            </w:r>
          </w:p>
          <w:p w14:paraId="256E9258" w14:textId="77777777" w:rsidR="00E5032B" w:rsidRDefault="00E5032B" w:rsidP="00196091"/>
          <w:p w14:paraId="567D1ECB" w14:textId="281BE5CB" w:rsidR="00E5032B" w:rsidRDefault="00E5032B" w:rsidP="00196091">
            <w:r>
              <w:rPr>
                <w:rFonts w:hint="eastAsia"/>
                <w:noProof/>
              </w:rPr>
              <w:drawing>
                <wp:inline distT="0" distB="0" distL="0" distR="0" wp14:anchorId="514B5EFB" wp14:editId="5387B2E7">
                  <wp:extent cx="5732145" cy="2142490"/>
                  <wp:effectExtent l="0" t="0" r="825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png"/>
                          <pic:cNvPicPr/>
                        </pic:nvPicPr>
                        <pic:blipFill>
                          <a:blip r:embed="rId99">
                            <a:extLst>
                              <a:ext uri="{28A0092B-C50C-407E-A947-70E740481C1C}">
                                <a14:useLocalDpi xmlns:a14="http://schemas.microsoft.com/office/drawing/2010/main" val="0"/>
                              </a:ext>
                            </a:extLst>
                          </a:blip>
                          <a:stretch>
                            <a:fillRect/>
                          </a:stretch>
                        </pic:blipFill>
                        <pic:spPr>
                          <a:xfrm>
                            <a:off x="0" y="0"/>
                            <a:ext cx="5732145" cy="2142490"/>
                          </a:xfrm>
                          <a:prstGeom prst="rect">
                            <a:avLst/>
                          </a:prstGeom>
                        </pic:spPr>
                      </pic:pic>
                    </a:graphicData>
                  </a:graphic>
                </wp:inline>
              </w:drawing>
            </w:r>
          </w:p>
          <w:p w14:paraId="5A822B03" w14:textId="05D8699B" w:rsidR="00AC08A2" w:rsidRDefault="00AC08A2" w:rsidP="00196091"/>
          <w:p w14:paraId="4EB9075A" w14:textId="77777777" w:rsidR="00AC08A2" w:rsidRDefault="00AC08A2" w:rsidP="00196091"/>
          <w:p w14:paraId="2B5BEBCD" w14:textId="52793E6E" w:rsidR="00AC08A2" w:rsidRDefault="00B6120D" w:rsidP="00196091">
            <w:r>
              <w:t>git merge –abort</w:t>
            </w:r>
          </w:p>
          <w:p w14:paraId="436C1B62" w14:textId="77777777" w:rsidR="00B6120D" w:rsidRDefault="00B6120D" w:rsidP="00196091"/>
          <w:p w14:paraId="105CF1AF" w14:textId="711F4707" w:rsidR="00B6120D" w:rsidRDefault="00B6120D" w:rsidP="00196091">
            <w:r>
              <w:rPr>
                <w:rFonts w:hint="eastAsia"/>
              </w:rPr>
              <w:t>コンフリクトが解消されない場合、マージ開始前の状態に戻してくれる。</w:t>
            </w:r>
          </w:p>
          <w:p w14:paraId="0071E4BA" w14:textId="77777777" w:rsidR="00AC08A2" w:rsidRDefault="00AC08A2" w:rsidP="00196091"/>
          <w:p w14:paraId="25D53370" w14:textId="0162497A" w:rsidR="00AC08A2" w:rsidRDefault="00AC08A2" w:rsidP="00196091"/>
        </w:tc>
      </w:tr>
      <w:tr w:rsidR="00196091" w14:paraId="6D0497B8" w14:textId="77777777" w:rsidTr="00196091">
        <w:tc>
          <w:tcPr>
            <w:tcW w:w="9017" w:type="dxa"/>
          </w:tcPr>
          <w:p w14:paraId="7D5CD281" w14:textId="77777777" w:rsidR="00196091" w:rsidRDefault="00196091" w:rsidP="00196091"/>
        </w:tc>
      </w:tr>
      <w:tr w:rsidR="00196091" w14:paraId="23A254E2" w14:textId="77777777" w:rsidTr="00196091">
        <w:tc>
          <w:tcPr>
            <w:tcW w:w="9017" w:type="dxa"/>
          </w:tcPr>
          <w:p w14:paraId="643D6D98" w14:textId="77777777" w:rsidR="00196091" w:rsidRDefault="00196091" w:rsidP="00196091"/>
        </w:tc>
      </w:tr>
      <w:tr w:rsidR="00196091" w14:paraId="67BA4A82" w14:textId="77777777" w:rsidTr="00196091">
        <w:tc>
          <w:tcPr>
            <w:tcW w:w="9017" w:type="dxa"/>
          </w:tcPr>
          <w:p w14:paraId="259F34D3" w14:textId="77777777" w:rsidR="00196091" w:rsidRDefault="00196091" w:rsidP="00196091"/>
        </w:tc>
      </w:tr>
    </w:tbl>
    <w:p w14:paraId="52A28910" w14:textId="77777777" w:rsidR="00196091" w:rsidRDefault="00196091" w:rsidP="00196091"/>
    <w:p w14:paraId="4071198F" w14:textId="77777777" w:rsidR="00196091" w:rsidRDefault="00196091" w:rsidP="00196091"/>
    <w:p w14:paraId="4DEE4842" w14:textId="77777777" w:rsidR="00196091" w:rsidRPr="00196091" w:rsidRDefault="00196091" w:rsidP="00196091"/>
    <w:p w14:paraId="4993A2E6" w14:textId="1F1A6100" w:rsidR="00283C17" w:rsidRDefault="00283C17" w:rsidP="00283C17">
      <w:pPr>
        <w:pStyle w:val="2"/>
      </w:pPr>
      <w:bookmarkStart w:id="10" w:name="_Toc503808710"/>
      <w:r>
        <w:t>Conflict</w:t>
      </w:r>
      <w:bookmarkEnd w:id="10"/>
    </w:p>
    <w:p w14:paraId="615BA418" w14:textId="13B323C8" w:rsidR="00E12EE2" w:rsidRDefault="00E12EE2" w:rsidP="00283C17">
      <w:pPr>
        <w:pStyle w:val="2"/>
      </w:pPr>
      <w:bookmarkStart w:id="11" w:name="_Toc503808711"/>
      <w:r>
        <w:t>Diff</w:t>
      </w:r>
      <w:bookmarkEnd w:id="11"/>
    </w:p>
    <w:tbl>
      <w:tblPr>
        <w:tblStyle w:val="afb"/>
        <w:tblW w:w="0" w:type="auto"/>
        <w:tblLook w:val="04A0" w:firstRow="1" w:lastRow="0" w:firstColumn="1" w:lastColumn="0" w:noHBand="0" w:noVBand="1"/>
      </w:tblPr>
      <w:tblGrid>
        <w:gridCol w:w="9017"/>
      </w:tblGrid>
      <w:tr w:rsidR="00CD5F7F" w14:paraId="00B433C2" w14:textId="77777777" w:rsidTr="00CD5F7F">
        <w:tc>
          <w:tcPr>
            <w:tcW w:w="9017" w:type="dxa"/>
          </w:tcPr>
          <w:p w14:paraId="567037D1" w14:textId="231AFE34" w:rsidR="00CD5F7F" w:rsidRDefault="00961CB0" w:rsidP="00CD5F7F">
            <w:pPr>
              <w:rPr>
                <w:rFonts w:hint="eastAsia"/>
              </w:rPr>
            </w:pPr>
            <w:r>
              <w:t>Git diff</w:t>
            </w:r>
            <w:r>
              <w:rPr>
                <w:rFonts w:hint="eastAsia"/>
              </w:rPr>
              <w:t>コマンドを実行すると、最後にコミットした後の変更内容が</w:t>
            </w:r>
            <w:r>
              <w:t>diff</w:t>
            </w:r>
            <w:r>
              <w:rPr>
                <w:rFonts w:hint="eastAsia"/>
              </w:rPr>
              <w:t>される。</w:t>
            </w:r>
          </w:p>
          <w:p w14:paraId="0F41EE8E" w14:textId="77777777" w:rsidR="00961CB0" w:rsidRDefault="00961CB0" w:rsidP="00CD5F7F">
            <w:pPr>
              <w:rPr>
                <w:rFonts w:hint="eastAsia"/>
              </w:rPr>
            </w:pPr>
          </w:p>
          <w:p w14:paraId="0CB0AC4A" w14:textId="420D1C66" w:rsidR="00CD5F7F" w:rsidRDefault="00961CB0" w:rsidP="00CD5F7F">
            <w:pPr>
              <w:rPr>
                <w:rFonts w:hint="eastAsia"/>
              </w:rPr>
            </w:pPr>
            <w:r>
              <w:rPr>
                <w:rFonts w:hint="eastAsia"/>
              </w:rPr>
              <w:t>ただし、試したところ、</w:t>
            </w:r>
            <w:r>
              <w:t>git add</w:t>
            </w:r>
            <w:r>
              <w:rPr>
                <w:rFonts w:hint="eastAsia"/>
              </w:rPr>
              <w:t>コマンドでステージングされるファイルは、</w:t>
            </w:r>
            <w:r>
              <w:t>diff</w:t>
            </w:r>
            <w:r>
              <w:rPr>
                <w:rFonts w:hint="eastAsia"/>
              </w:rPr>
              <w:t>されないみたい。使い所がいまいちわからない。</w:t>
            </w:r>
          </w:p>
          <w:p w14:paraId="0C075245" w14:textId="77777777" w:rsidR="00961CB0" w:rsidRDefault="00961CB0" w:rsidP="00CD5F7F"/>
          <w:p w14:paraId="705ACD43" w14:textId="77777777" w:rsidR="00CD5F7F" w:rsidRDefault="00CD5F7F" w:rsidP="00CD5F7F"/>
          <w:p w14:paraId="2A1A2F29" w14:textId="32060485" w:rsidR="00CD5F7F" w:rsidRDefault="00CD5F7F" w:rsidP="00CD5F7F">
            <w:r>
              <w:rPr>
                <w:noProof/>
              </w:rPr>
              <w:drawing>
                <wp:inline distT="0" distB="0" distL="0" distR="0" wp14:anchorId="2BE83424" wp14:editId="0C5DFC9C">
                  <wp:extent cx="4141617" cy="2344485"/>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png"/>
                          <pic:cNvPicPr/>
                        </pic:nvPicPr>
                        <pic:blipFill>
                          <a:blip r:embed="rId100">
                            <a:extLst>
                              <a:ext uri="{28A0092B-C50C-407E-A947-70E740481C1C}">
                                <a14:useLocalDpi xmlns:a14="http://schemas.microsoft.com/office/drawing/2010/main" val="0"/>
                              </a:ext>
                            </a:extLst>
                          </a:blip>
                          <a:stretch>
                            <a:fillRect/>
                          </a:stretch>
                        </pic:blipFill>
                        <pic:spPr>
                          <a:xfrm>
                            <a:off x="0" y="0"/>
                            <a:ext cx="4147404" cy="2347761"/>
                          </a:xfrm>
                          <a:prstGeom prst="rect">
                            <a:avLst/>
                          </a:prstGeom>
                        </pic:spPr>
                      </pic:pic>
                    </a:graphicData>
                  </a:graphic>
                </wp:inline>
              </w:drawing>
            </w:r>
          </w:p>
          <w:p w14:paraId="14183BA0" w14:textId="77777777" w:rsidR="00CD5F7F" w:rsidRDefault="00CD5F7F" w:rsidP="00CD5F7F"/>
        </w:tc>
      </w:tr>
      <w:tr w:rsidR="00CD5F7F" w14:paraId="50408401" w14:textId="77777777" w:rsidTr="00CD5F7F">
        <w:tc>
          <w:tcPr>
            <w:tcW w:w="9017" w:type="dxa"/>
          </w:tcPr>
          <w:p w14:paraId="1C3249A8" w14:textId="77777777" w:rsidR="00CD5F7F" w:rsidRDefault="00CD5F7F" w:rsidP="00CD5F7F"/>
        </w:tc>
      </w:tr>
      <w:tr w:rsidR="00CD5F7F" w14:paraId="7CFECFA0" w14:textId="77777777" w:rsidTr="00CD5F7F">
        <w:tc>
          <w:tcPr>
            <w:tcW w:w="9017" w:type="dxa"/>
          </w:tcPr>
          <w:p w14:paraId="5614F4C3" w14:textId="77777777" w:rsidR="00CD5F7F" w:rsidRDefault="00CD5F7F" w:rsidP="00CD5F7F"/>
        </w:tc>
      </w:tr>
    </w:tbl>
    <w:p w14:paraId="3FEC1295" w14:textId="77777777" w:rsidR="00CD5F7F" w:rsidRPr="00CD5F7F" w:rsidRDefault="00CD5F7F" w:rsidP="00CD5F7F"/>
    <w:p w14:paraId="59E24F46" w14:textId="4DF5BF13" w:rsidR="00BA6240" w:rsidRDefault="00BA6240" w:rsidP="00283C17">
      <w:pPr>
        <w:pStyle w:val="2"/>
      </w:pPr>
      <w:bookmarkStart w:id="12" w:name="_Toc503808712"/>
      <w:r>
        <w:t>git log</w:t>
      </w:r>
      <w:bookmarkEnd w:id="12"/>
    </w:p>
    <w:p w14:paraId="0098D517" w14:textId="77777777" w:rsidR="00BA6240" w:rsidRDefault="00BA6240" w:rsidP="007B7BC0"/>
    <w:p w14:paraId="2C5F01C5" w14:textId="406D6F7A" w:rsidR="007B7BC0" w:rsidRPr="007B7BC0" w:rsidRDefault="007B7BC0" w:rsidP="007B7BC0">
      <w:pPr>
        <w:rPr>
          <w:rFonts w:hint="eastAsia"/>
        </w:rPr>
      </w:pPr>
      <w:r>
        <w:rPr>
          <w:rFonts w:hint="eastAsia"/>
        </w:rPr>
        <w:lastRenderedPageBreak/>
        <w:t>色々なオプションがあるので、知っておくと便利に使えそう。</w:t>
      </w:r>
    </w:p>
    <w:tbl>
      <w:tblPr>
        <w:tblStyle w:val="afb"/>
        <w:tblW w:w="0" w:type="auto"/>
        <w:tblLook w:val="04A0" w:firstRow="1" w:lastRow="0" w:firstColumn="1" w:lastColumn="0" w:noHBand="0" w:noVBand="1"/>
      </w:tblPr>
      <w:tblGrid>
        <w:gridCol w:w="9017"/>
      </w:tblGrid>
      <w:tr w:rsidR="0030473C" w14:paraId="475833FE" w14:textId="77777777" w:rsidTr="0030473C">
        <w:tc>
          <w:tcPr>
            <w:tcW w:w="9017" w:type="dxa"/>
          </w:tcPr>
          <w:p w14:paraId="20F3E300" w14:textId="70C454E4" w:rsidR="0030473C" w:rsidRDefault="0030473C" w:rsidP="0030473C">
            <w:r>
              <w:t xml:space="preserve">git log </w:t>
            </w:r>
          </w:p>
        </w:tc>
      </w:tr>
      <w:tr w:rsidR="0030473C" w14:paraId="395E80C7" w14:textId="77777777" w:rsidTr="0030473C">
        <w:tc>
          <w:tcPr>
            <w:tcW w:w="9017" w:type="dxa"/>
          </w:tcPr>
          <w:p w14:paraId="1DCF6B92" w14:textId="5E041D33" w:rsidR="001A11B4" w:rsidRDefault="0030473C" w:rsidP="001A11B4">
            <w:r>
              <w:t>–</w:t>
            </w:r>
            <w:r w:rsidR="0084216D">
              <w:t>n</w:t>
            </w:r>
            <w:r>
              <w:t xml:space="preserve"> :</w:t>
            </w:r>
            <w:r w:rsidR="001A11B4">
              <w:rPr>
                <w:rFonts w:hint="eastAsia"/>
              </w:rPr>
              <w:t>表示するコミット数の指定</w:t>
            </w:r>
          </w:p>
        </w:tc>
      </w:tr>
      <w:tr w:rsidR="0030473C" w14:paraId="1E70EA2A" w14:textId="77777777" w:rsidTr="0030473C">
        <w:tc>
          <w:tcPr>
            <w:tcW w:w="9017" w:type="dxa"/>
          </w:tcPr>
          <w:p w14:paraId="0B7B491F" w14:textId="259F2B50" w:rsidR="0030473C" w:rsidRDefault="0030473C" w:rsidP="0030473C">
            <w:pPr>
              <w:rPr>
                <w:rFonts w:hint="eastAsia"/>
              </w:rPr>
            </w:pPr>
            <w:r>
              <w:t xml:space="preserve">–p : </w:t>
            </w:r>
            <w:r w:rsidR="00EF6378">
              <w:rPr>
                <w:rFonts w:hint="eastAsia"/>
              </w:rPr>
              <w:t>任意の</w:t>
            </w:r>
            <w:r>
              <w:rPr>
                <w:rFonts w:hint="eastAsia"/>
              </w:rPr>
              <w:t>ファイルの変更履歴</w:t>
            </w:r>
            <w:r w:rsidR="00EF6378">
              <w:rPr>
                <w:rFonts w:hint="eastAsia"/>
              </w:rPr>
              <w:t>を表示する</w:t>
            </w:r>
          </w:p>
          <w:p w14:paraId="664D70F4" w14:textId="77777777" w:rsidR="00EF6378" w:rsidRPr="00EF6378" w:rsidRDefault="00EF6378" w:rsidP="0030473C"/>
          <w:p w14:paraId="13B0E36F" w14:textId="77777777" w:rsidR="00EF6378" w:rsidRPr="00EF6378" w:rsidRDefault="00EF6378" w:rsidP="0030473C">
            <w:pPr>
              <w:rPr>
                <w:rFonts w:hint="eastAsia"/>
              </w:rPr>
            </w:pPr>
          </w:p>
          <w:p w14:paraId="0411E382" w14:textId="77777777" w:rsidR="00EF6378" w:rsidRDefault="00EF6378" w:rsidP="0030473C">
            <w:pPr>
              <w:rPr>
                <w:rFonts w:hint="eastAsia"/>
              </w:rPr>
            </w:pPr>
          </w:p>
          <w:p w14:paraId="797F29BB" w14:textId="2B76E6A6" w:rsidR="00EF6378" w:rsidRPr="00EF6378" w:rsidRDefault="00EF6378" w:rsidP="0030473C">
            <w:pPr>
              <w:rPr>
                <w:rFonts w:hint="eastAsia"/>
              </w:rPr>
            </w:pPr>
          </w:p>
        </w:tc>
      </w:tr>
      <w:tr w:rsidR="00C17EF3" w14:paraId="465B106C" w14:textId="77777777" w:rsidTr="0030473C">
        <w:tc>
          <w:tcPr>
            <w:tcW w:w="9017" w:type="dxa"/>
          </w:tcPr>
          <w:p w14:paraId="1013A605" w14:textId="38F7A9C4" w:rsidR="005F63B3" w:rsidRDefault="00C17EF3" w:rsidP="0030473C">
            <w:pPr>
              <w:rPr>
                <w:rFonts w:hint="eastAsia"/>
              </w:rPr>
            </w:pPr>
            <w:r>
              <w:t xml:space="preserve">--stat : </w:t>
            </w:r>
            <w:r w:rsidR="0012308B">
              <w:t>diffstat</w:t>
            </w:r>
            <w:r w:rsidR="0012308B">
              <w:rPr>
                <w:rFonts w:hint="eastAsia"/>
              </w:rPr>
              <w:t>を生成する</w:t>
            </w:r>
          </w:p>
          <w:p w14:paraId="6C388730" w14:textId="77777777" w:rsidR="005F63B3" w:rsidRDefault="005F63B3" w:rsidP="0030473C"/>
          <w:p w14:paraId="11CAF7A9" w14:textId="5CD4D692" w:rsidR="00C17EF3" w:rsidRDefault="003A7DD5" w:rsidP="0030473C">
            <w:pPr>
              <w:rPr>
                <w:rFonts w:hint="eastAsia"/>
              </w:rPr>
            </w:pPr>
            <w:r>
              <w:rPr>
                <w:rFonts w:hint="eastAsia"/>
                <w:noProof/>
              </w:rPr>
              <w:drawing>
                <wp:inline distT="0" distB="0" distL="0" distR="0" wp14:anchorId="575E5C78" wp14:editId="4D3C386D">
                  <wp:extent cx="5732145" cy="2185035"/>
                  <wp:effectExtent l="0" t="0" r="8255" b="0"/>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png"/>
                          <pic:cNvPicPr/>
                        </pic:nvPicPr>
                        <pic:blipFill>
                          <a:blip r:embed="rId101">
                            <a:extLst>
                              <a:ext uri="{28A0092B-C50C-407E-A947-70E740481C1C}">
                                <a14:useLocalDpi xmlns:a14="http://schemas.microsoft.com/office/drawing/2010/main" val="0"/>
                              </a:ext>
                            </a:extLst>
                          </a:blip>
                          <a:stretch>
                            <a:fillRect/>
                          </a:stretch>
                        </pic:blipFill>
                        <pic:spPr>
                          <a:xfrm>
                            <a:off x="0" y="0"/>
                            <a:ext cx="5732145" cy="2185035"/>
                          </a:xfrm>
                          <a:prstGeom prst="rect">
                            <a:avLst/>
                          </a:prstGeom>
                        </pic:spPr>
                      </pic:pic>
                    </a:graphicData>
                  </a:graphic>
                </wp:inline>
              </w:drawing>
            </w:r>
          </w:p>
          <w:p w14:paraId="1A4D99A6" w14:textId="77777777" w:rsidR="00C17EF3" w:rsidRDefault="00C17EF3" w:rsidP="0030473C">
            <w:pPr>
              <w:rPr>
                <w:rFonts w:hint="eastAsia"/>
              </w:rPr>
            </w:pPr>
          </w:p>
          <w:p w14:paraId="3DB8550D" w14:textId="66417A7F" w:rsidR="00E57F52" w:rsidRDefault="0012308B" w:rsidP="0030473C">
            <w:r>
              <w:t>diffstat</w:t>
            </w:r>
            <w:r>
              <w:rPr>
                <w:rFonts w:hint="eastAsia"/>
              </w:rPr>
              <w:t>の仕様も</w:t>
            </w:r>
            <w:r w:rsidR="00E57F52">
              <w:rPr>
                <w:rFonts w:hint="eastAsia"/>
              </w:rPr>
              <w:t>調べてみた</w:t>
            </w:r>
            <w:r w:rsidR="00E57F52">
              <w:t>(man diff)</w:t>
            </w:r>
            <w:r w:rsidR="00E57F52">
              <w:rPr>
                <w:rFonts w:hint="eastAsia"/>
              </w:rPr>
              <w:t>。どうやら、</w:t>
            </w:r>
            <w:r w:rsidR="00E57F52">
              <w:t>diff</w:t>
            </w:r>
            <w:r w:rsidR="00E57F52">
              <w:rPr>
                <w:rFonts w:hint="eastAsia"/>
              </w:rPr>
              <w:t>の結果を受け取って、それをグラフにするというコマンドだそうだ。</w:t>
            </w:r>
          </w:p>
          <w:p w14:paraId="2318173F" w14:textId="77777777" w:rsidR="003A7DD5" w:rsidRDefault="003A7DD5" w:rsidP="0030473C"/>
          <w:p w14:paraId="6E40820F" w14:textId="5DCA1A1B" w:rsidR="003A7DD5" w:rsidRDefault="003A7DD5" w:rsidP="0030473C">
            <w:pPr>
              <w:rPr>
                <w:rFonts w:hint="eastAsia"/>
              </w:rPr>
            </w:pPr>
            <w:r>
              <w:rPr>
                <w:rFonts w:hint="eastAsia"/>
                <w:noProof/>
              </w:rPr>
              <w:drawing>
                <wp:inline distT="0" distB="0" distL="0" distR="0" wp14:anchorId="2D586775" wp14:editId="7F092A13">
                  <wp:extent cx="5732145" cy="2292985"/>
                  <wp:effectExtent l="0" t="0" r="8255"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png"/>
                          <pic:cNvPicPr/>
                        </pic:nvPicPr>
                        <pic:blipFill>
                          <a:blip r:embed="rId102">
                            <a:extLst>
                              <a:ext uri="{28A0092B-C50C-407E-A947-70E740481C1C}">
                                <a14:useLocalDpi xmlns:a14="http://schemas.microsoft.com/office/drawing/2010/main" val="0"/>
                              </a:ext>
                            </a:extLst>
                          </a:blip>
                          <a:stretch>
                            <a:fillRect/>
                          </a:stretch>
                        </pic:blipFill>
                        <pic:spPr>
                          <a:xfrm>
                            <a:off x="0" y="0"/>
                            <a:ext cx="5732145" cy="2292985"/>
                          </a:xfrm>
                          <a:prstGeom prst="rect">
                            <a:avLst/>
                          </a:prstGeom>
                        </pic:spPr>
                      </pic:pic>
                    </a:graphicData>
                  </a:graphic>
                </wp:inline>
              </w:drawing>
            </w:r>
          </w:p>
          <w:p w14:paraId="5B0ABF55" w14:textId="2B3ECB37" w:rsidR="003A7DD5" w:rsidRDefault="003A7DD5" w:rsidP="0030473C">
            <w:pPr>
              <w:rPr>
                <w:rFonts w:hint="eastAsia"/>
              </w:rPr>
            </w:pPr>
          </w:p>
        </w:tc>
      </w:tr>
      <w:tr w:rsidR="0030473C" w14:paraId="1EA56185" w14:textId="77777777" w:rsidTr="0030473C">
        <w:tc>
          <w:tcPr>
            <w:tcW w:w="9017" w:type="dxa"/>
          </w:tcPr>
          <w:p w14:paraId="4050F8C3" w14:textId="12C6CD0E" w:rsidR="0030473C" w:rsidRDefault="007B7BC0" w:rsidP="0030473C">
            <w:r w:rsidRPr="007B7BC0">
              <w:t>git log --name-status</w:t>
            </w:r>
            <w:r>
              <w:t xml:space="preserve"> : </w:t>
            </w:r>
            <w:r w:rsidRPr="007B7BC0">
              <w:rPr>
                <w:rFonts w:hint="eastAsia"/>
              </w:rPr>
              <w:t>変更したファイルを表示</w:t>
            </w:r>
          </w:p>
          <w:p w14:paraId="7D642CC6" w14:textId="77777777" w:rsidR="007B7BC0" w:rsidRDefault="007B7BC0" w:rsidP="0030473C"/>
          <w:p w14:paraId="688165F8" w14:textId="32BA33B9" w:rsidR="007B7BC0" w:rsidRDefault="007B7BC0" w:rsidP="0030473C">
            <w:hyperlink r:id="rId103" w:history="1">
              <w:r w:rsidRPr="00F574A3">
                <w:rPr>
                  <w:rStyle w:val="af7"/>
                </w:rPr>
                <w:t>https://qiita.com/take4s5i/items/15d8648405f4e7ea3039</w:t>
              </w:r>
            </w:hyperlink>
          </w:p>
          <w:p w14:paraId="6CD41137" w14:textId="19262C62" w:rsidR="007B7BC0" w:rsidRDefault="007B7BC0" w:rsidP="0030473C"/>
        </w:tc>
      </w:tr>
      <w:tr w:rsidR="005A10A2" w14:paraId="3C629E97" w14:textId="77777777" w:rsidTr="0030473C">
        <w:tc>
          <w:tcPr>
            <w:tcW w:w="9017" w:type="dxa"/>
          </w:tcPr>
          <w:p w14:paraId="2E6AD934" w14:textId="5C2BA765" w:rsidR="005A10A2" w:rsidRPr="005A10A2" w:rsidRDefault="005A10A2" w:rsidP="0030473C">
            <w:pPr>
              <w:rPr>
                <w:color w:val="FF0000"/>
              </w:rPr>
            </w:pPr>
            <w:r w:rsidRPr="005A10A2">
              <w:t xml:space="preserve">git log --all </w:t>
            </w:r>
            <w:r w:rsidRPr="005A10A2">
              <w:rPr>
                <w:color w:val="FF0000"/>
              </w:rPr>
              <w:t>--graph --pretty=oneline</w:t>
            </w:r>
          </w:p>
          <w:p w14:paraId="1656FA40" w14:textId="77777777" w:rsidR="005A10A2" w:rsidRDefault="005A10A2" w:rsidP="0030473C"/>
          <w:p w14:paraId="21CB20ED" w14:textId="4724B537" w:rsidR="005A10A2" w:rsidRDefault="005A10A2" w:rsidP="0030473C">
            <w:r>
              <w:t xml:space="preserve">git log </w:t>
            </w:r>
            <w:r>
              <w:rPr>
                <w:rFonts w:hint="eastAsia"/>
              </w:rPr>
              <w:t>をグラフ化してくれる。</w:t>
            </w:r>
          </w:p>
          <w:p w14:paraId="5818B0EB" w14:textId="77777777" w:rsidR="007E4867" w:rsidRDefault="007E4867" w:rsidP="0030473C"/>
          <w:p w14:paraId="4648191D" w14:textId="77777777" w:rsidR="007E4867" w:rsidRDefault="007E4867" w:rsidP="0030473C"/>
          <w:p w14:paraId="5E774574" w14:textId="48EECDC8" w:rsidR="00536544" w:rsidRDefault="00536544" w:rsidP="0030473C">
            <w:r>
              <w:t xml:space="preserve">--pretty </w:t>
            </w:r>
            <w:r>
              <w:rPr>
                <w:rFonts w:hint="eastAsia"/>
              </w:rPr>
              <w:t>の形式はいくつかある。</w:t>
            </w:r>
            <w:r>
              <w:t>Oneline, short, medium, full, fuller</w:t>
            </w:r>
            <w:r>
              <w:rPr>
                <w:rFonts w:hint="eastAsia"/>
              </w:rPr>
              <w:t>など。</w:t>
            </w:r>
          </w:p>
          <w:p w14:paraId="20B064A9" w14:textId="77777777" w:rsidR="00536544" w:rsidRDefault="00536544" w:rsidP="0030473C"/>
          <w:p w14:paraId="2931A956" w14:textId="77777777" w:rsidR="00536544" w:rsidRDefault="00536544" w:rsidP="00536544">
            <w:r>
              <w:t xml:space="preserve">       o   oneline</w:t>
            </w:r>
          </w:p>
          <w:p w14:paraId="713A084E" w14:textId="77777777" w:rsidR="00536544" w:rsidRDefault="00536544" w:rsidP="00536544"/>
          <w:p w14:paraId="5A5D7DCA" w14:textId="77777777" w:rsidR="00536544" w:rsidRDefault="00536544" w:rsidP="00536544">
            <w:r>
              <w:t xml:space="preserve">               &lt;sha1&gt; &lt;title line&gt;</w:t>
            </w:r>
          </w:p>
          <w:p w14:paraId="4FAF8620" w14:textId="77777777" w:rsidR="00536544" w:rsidRDefault="00536544" w:rsidP="00536544"/>
          <w:p w14:paraId="1BB94801" w14:textId="77777777" w:rsidR="00536544" w:rsidRDefault="00536544" w:rsidP="00536544">
            <w:r>
              <w:t xml:space="preserve">           This is designed to be as compact as possible.</w:t>
            </w:r>
          </w:p>
          <w:p w14:paraId="2E0C01B1" w14:textId="77777777" w:rsidR="00536544" w:rsidRDefault="00536544" w:rsidP="00536544"/>
          <w:p w14:paraId="1DA9A70A" w14:textId="77777777" w:rsidR="00536544" w:rsidRDefault="00536544" w:rsidP="00536544">
            <w:r>
              <w:t xml:space="preserve">       o   short</w:t>
            </w:r>
          </w:p>
          <w:p w14:paraId="1079E5E8" w14:textId="77777777" w:rsidR="00536544" w:rsidRDefault="00536544" w:rsidP="00536544"/>
          <w:p w14:paraId="2F759C65" w14:textId="77777777" w:rsidR="00536544" w:rsidRDefault="00536544" w:rsidP="00536544">
            <w:r>
              <w:t xml:space="preserve">               commit &lt;sha1&gt;</w:t>
            </w:r>
          </w:p>
          <w:p w14:paraId="4DFDA17D" w14:textId="77777777" w:rsidR="00536544" w:rsidRDefault="00536544" w:rsidP="00536544">
            <w:r>
              <w:t xml:space="preserve">               Author: &lt;author&gt;</w:t>
            </w:r>
          </w:p>
          <w:p w14:paraId="1629073D" w14:textId="77777777" w:rsidR="00536544" w:rsidRDefault="00536544" w:rsidP="00536544"/>
          <w:p w14:paraId="3F0765EF" w14:textId="77777777" w:rsidR="00536544" w:rsidRDefault="00536544" w:rsidP="00536544">
            <w:r>
              <w:t xml:space="preserve">               &lt;title line&gt;</w:t>
            </w:r>
          </w:p>
          <w:p w14:paraId="19DE5333" w14:textId="77777777" w:rsidR="00536544" w:rsidRDefault="00536544" w:rsidP="00536544"/>
          <w:p w14:paraId="012A890C" w14:textId="77777777" w:rsidR="00536544" w:rsidRDefault="00536544" w:rsidP="00536544"/>
          <w:p w14:paraId="57D849B4" w14:textId="77777777" w:rsidR="00536544" w:rsidRDefault="00536544" w:rsidP="00536544">
            <w:r>
              <w:t xml:space="preserve">       o   medium</w:t>
            </w:r>
          </w:p>
          <w:p w14:paraId="1F906F03" w14:textId="77777777" w:rsidR="00536544" w:rsidRDefault="00536544" w:rsidP="00536544"/>
          <w:p w14:paraId="02FF8542" w14:textId="77777777" w:rsidR="00536544" w:rsidRDefault="00536544" w:rsidP="00536544">
            <w:r>
              <w:t xml:space="preserve">               commit &lt;sha1&gt;</w:t>
            </w:r>
          </w:p>
          <w:p w14:paraId="1FA7ED2D" w14:textId="77777777" w:rsidR="00536544" w:rsidRDefault="00536544" w:rsidP="00536544">
            <w:r>
              <w:t xml:space="preserve">               Author: &lt;author&gt;</w:t>
            </w:r>
          </w:p>
          <w:p w14:paraId="084293AC" w14:textId="77777777" w:rsidR="00536544" w:rsidRDefault="00536544" w:rsidP="00536544">
            <w:r>
              <w:t xml:space="preserve">               Date:   &lt;author date&gt;</w:t>
            </w:r>
          </w:p>
          <w:p w14:paraId="7D27DA10" w14:textId="77777777" w:rsidR="00536544" w:rsidRDefault="00536544" w:rsidP="00536544"/>
          <w:p w14:paraId="7CE59AEF" w14:textId="77777777" w:rsidR="00536544" w:rsidRDefault="00536544" w:rsidP="00536544">
            <w:r>
              <w:t xml:space="preserve">               &lt;title line&gt;</w:t>
            </w:r>
          </w:p>
          <w:p w14:paraId="0F75BE3C" w14:textId="77777777" w:rsidR="00536544" w:rsidRDefault="00536544" w:rsidP="00536544"/>
          <w:p w14:paraId="330FBD91" w14:textId="77777777" w:rsidR="00536544" w:rsidRDefault="00536544" w:rsidP="00536544">
            <w:r>
              <w:t xml:space="preserve">               &lt;full commit message&gt;</w:t>
            </w:r>
          </w:p>
          <w:p w14:paraId="7DE83F3C" w14:textId="77777777" w:rsidR="00536544" w:rsidRDefault="00536544" w:rsidP="00536544"/>
          <w:p w14:paraId="51CEDFA6" w14:textId="77777777" w:rsidR="00536544" w:rsidRDefault="00536544" w:rsidP="00536544">
            <w:r>
              <w:t xml:space="preserve">       o   full</w:t>
            </w:r>
          </w:p>
          <w:p w14:paraId="0866D114" w14:textId="77777777" w:rsidR="00536544" w:rsidRDefault="00536544" w:rsidP="00536544"/>
          <w:p w14:paraId="6B6FA3B6" w14:textId="77777777" w:rsidR="00536544" w:rsidRDefault="00536544" w:rsidP="00536544">
            <w:r>
              <w:t xml:space="preserve">               commit &lt;sha1&gt;</w:t>
            </w:r>
          </w:p>
          <w:p w14:paraId="34E866D8" w14:textId="77777777" w:rsidR="00536544" w:rsidRDefault="00536544" w:rsidP="00536544">
            <w:r>
              <w:t xml:space="preserve">               Author: &lt;author&gt;</w:t>
            </w:r>
          </w:p>
          <w:p w14:paraId="52BE2B55" w14:textId="77777777" w:rsidR="00536544" w:rsidRDefault="00536544" w:rsidP="00536544">
            <w:r>
              <w:t xml:space="preserve">               Commit: &lt;committer&gt;</w:t>
            </w:r>
          </w:p>
          <w:p w14:paraId="649144ED" w14:textId="77777777" w:rsidR="00536544" w:rsidRDefault="00536544" w:rsidP="00536544"/>
          <w:p w14:paraId="340E2B43" w14:textId="77777777" w:rsidR="00536544" w:rsidRDefault="00536544" w:rsidP="00536544">
            <w:r>
              <w:t xml:space="preserve">               &lt;title line&gt;</w:t>
            </w:r>
          </w:p>
          <w:p w14:paraId="1E9E8A26" w14:textId="77777777" w:rsidR="00536544" w:rsidRDefault="00536544" w:rsidP="00536544"/>
          <w:p w14:paraId="4326A15B" w14:textId="77777777" w:rsidR="00536544" w:rsidRDefault="00536544" w:rsidP="00536544">
            <w:r>
              <w:t xml:space="preserve">               &lt;full commit message&gt;</w:t>
            </w:r>
            <w:r>
              <w:tab/>
            </w:r>
            <w:r>
              <w:tab/>
            </w:r>
            <w:r>
              <w:tab/>
              <w:t xml:space="preserve">   </w:t>
            </w:r>
          </w:p>
          <w:p w14:paraId="3C08F9D3" w14:textId="77777777" w:rsidR="00536544" w:rsidRDefault="00536544" w:rsidP="00536544">
            <w:r>
              <w:tab/>
            </w:r>
            <w:r>
              <w:tab/>
            </w:r>
            <w:r>
              <w:tab/>
              <w:t xml:space="preserve">   </w:t>
            </w:r>
          </w:p>
          <w:p w14:paraId="3F64DE5B" w14:textId="77777777" w:rsidR="00536544" w:rsidRDefault="00536544" w:rsidP="00536544">
            <w:r>
              <w:t xml:space="preserve">       o   fuller</w:t>
            </w:r>
          </w:p>
          <w:p w14:paraId="1BB32692" w14:textId="77777777" w:rsidR="00536544" w:rsidRDefault="00536544" w:rsidP="00536544"/>
          <w:p w14:paraId="42DB7CE4" w14:textId="77777777" w:rsidR="00536544" w:rsidRDefault="00536544" w:rsidP="00536544">
            <w:r>
              <w:t xml:space="preserve">               commit &lt;sha1&gt;</w:t>
            </w:r>
          </w:p>
          <w:p w14:paraId="79530619" w14:textId="77777777" w:rsidR="00536544" w:rsidRDefault="00536544" w:rsidP="00536544">
            <w:r>
              <w:t xml:space="preserve">               Author:     &lt;author&gt;</w:t>
            </w:r>
          </w:p>
          <w:p w14:paraId="011DF408" w14:textId="77777777" w:rsidR="00536544" w:rsidRDefault="00536544" w:rsidP="00536544">
            <w:r>
              <w:t xml:space="preserve">               AuthorDate: &lt;author date&gt;</w:t>
            </w:r>
          </w:p>
          <w:p w14:paraId="75278FA0" w14:textId="77777777" w:rsidR="00536544" w:rsidRDefault="00536544" w:rsidP="00536544">
            <w:r>
              <w:t xml:space="preserve">               Commit:     &lt;committer&gt;</w:t>
            </w:r>
          </w:p>
          <w:p w14:paraId="09BDDA3A" w14:textId="77777777" w:rsidR="00536544" w:rsidRDefault="00536544" w:rsidP="00536544">
            <w:r>
              <w:t xml:space="preserve">               CommitDate: &lt;committer date&gt;</w:t>
            </w:r>
          </w:p>
          <w:p w14:paraId="53698DB4" w14:textId="77777777" w:rsidR="00536544" w:rsidRDefault="00536544" w:rsidP="00536544"/>
          <w:p w14:paraId="136E19CB" w14:textId="77777777" w:rsidR="00536544" w:rsidRDefault="00536544" w:rsidP="00536544">
            <w:r>
              <w:t xml:space="preserve">               &lt;title line&gt;</w:t>
            </w:r>
          </w:p>
          <w:p w14:paraId="01E04DB4" w14:textId="77777777" w:rsidR="00536544" w:rsidRDefault="00536544" w:rsidP="00536544"/>
          <w:p w14:paraId="15119469" w14:textId="77777777" w:rsidR="00536544" w:rsidRDefault="00536544" w:rsidP="00536544">
            <w:r>
              <w:t xml:space="preserve">               &lt;full commit message&gt;</w:t>
            </w:r>
          </w:p>
          <w:p w14:paraId="1603EF17" w14:textId="77777777" w:rsidR="00955F91" w:rsidRDefault="00955F91" w:rsidP="0030473C"/>
          <w:p w14:paraId="2FF7FC47" w14:textId="77777777" w:rsidR="00955F91" w:rsidRDefault="00955F91" w:rsidP="0030473C"/>
          <w:p w14:paraId="11C1BB77" w14:textId="77777777" w:rsidR="005A10A2" w:rsidRDefault="005A10A2" w:rsidP="0030473C"/>
          <w:p w14:paraId="50417BAD" w14:textId="256332C4" w:rsidR="005A10A2" w:rsidRDefault="005A10A2" w:rsidP="0030473C">
            <w:r>
              <w:rPr>
                <w:noProof/>
              </w:rPr>
              <w:drawing>
                <wp:inline distT="0" distB="0" distL="0" distR="0" wp14:anchorId="699F6164" wp14:editId="595B158F">
                  <wp:extent cx="5732145" cy="2910840"/>
                  <wp:effectExtent l="0" t="0" r="8255" b="1016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2145" cy="2910840"/>
                          </a:xfrm>
                          <a:prstGeom prst="rect">
                            <a:avLst/>
                          </a:prstGeom>
                        </pic:spPr>
                      </pic:pic>
                    </a:graphicData>
                  </a:graphic>
                </wp:inline>
              </w:drawing>
            </w:r>
          </w:p>
          <w:p w14:paraId="7B328591" w14:textId="77777777" w:rsidR="005A10A2" w:rsidRDefault="005A10A2" w:rsidP="0030473C"/>
          <w:p w14:paraId="5C3B1731" w14:textId="77777777" w:rsidR="005A10A2" w:rsidRPr="005A10A2" w:rsidRDefault="005A10A2" w:rsidP="0030473C"/>
          <w:p w14:paraId="541B6B45" w14:textId="77777777" w:rsidR="005A10A2" w:rsidRDefault="005A10A2" w:rsidP="0030473C"/>
          <w:p w14:paraId="5B288426" w14:textId="77777777" w:rsidR="005A10A2" w:rsidRPr="007B7BC0" w:rsidRDefault="005A10A2" w:rsidP="0030473C"/>
        </w:tc>
      </w:tr>
    </w:tbl>
    <w:p w14:paraId="77DA2BF6" w14:textId="77777777" w:rsidR="0030473C" w:rsidRDefault="0030473C" w:rsidP="0030473C"/>
    <w:p w14:paraId="376FB6EA" w14:textId="2E9BA145" w:rsidR="009E3ABB" w:rsidRPr="00B718B5" w:rsidRDefault="0074422D" w:rsidP="007A5DB2">
      <w:pPr>
        <w:pStyle w:val="2"/>
      </w:pPr>
      <w:bookmarkStart w:id="13" w:name="_Toc503808713"/>
      <w:r>
        <w:t>g</w:t>
      </w:r>
      <w:r w:rsidR="009E3ABB">
        <w:t>it pull</w:t>
      </w:r>
      <w:r w:rsidR="007A5DB2">
        <w:t xml:space="preserve"> : </w:t>
      </w:r>
      <w:r w:rsidR="00B718B5" w:rsidRPr="00B718B5">
        <w:t>Fetch from and integrate with another repository</w:t>
      </w:r>
      <w:bookmarkEnd w:id="13"/>
    </w:p>
    <w:tbl>
      <w:tblPr>
        <w:tblStyle w:val="afb"/>
        <w:tblW w:w="0" w:type="auto"/>
        <w:tblLook w:val="04A0" w:firstRow="1" w:lastRow="0" w:firstColumn="1" w:lastColumn="0" w:noHBand="0" w:noVBand="1"/>
      </w:tblPr>
      <w:tblGrid>
        <w:gridCol w:w="9017"/>
      </w:tblGrid>
      <w:tr w:rsidR="007A5DB2" w14:paraId="3DF779BB" w14:textId="77777777" w:rsidTr="007A5DB2">
        <w:tc>
          <w:tcPr>
            <w:tcW w:w="9017" w:type="dxa"/>
          </w:tcPr>
          <w:p w14:paraId="4DA591F2" w14:textId="77777777" w:rsidR="0074422D" w:rsidRDefault="0074422D" w:rsidP="0030473C"/>
          <w:p w14:paraId="2A4461AA" w14:textId="288BCA5E" w:rsidR="007A5DB2" w:rsidRDefault="00FC1340" w:rsidP="0030473C">
            <w:r>
              <w:t>git pull = git fetch + git merge origin/master</w:t>
            </w:r>
          </w:p>
          <w:p w14:paraId="1C6374F3" w14:textId="77777777" w:rsidR="00FC1340" w:rsidRDefault="00FC1340" w:rsidP="0030473C"/>
          <w:p w14:paraId="4631FBC4" w14:textId="28189FBE" w:rsidR="00FC1340" w:rsidRDefault="00FC1340" w:rsidP="0030473C">
            <w:hyperlink r:id="rId105" w:history="1">
              <w:r w:rsidRPr="00F574A3">
                <w:rPr>
                  <w:rStyle w:val="af7"/>
                </w:rPr>
                <w:t>https://qiita.com/osamu1203/items/cb94ef9da02e1ec3e921</w:t>
              </w:r>
            </w:hyperlink>
          </w:p>
          <w:p w14:paraId="7D2A9743" w14:textId="7ACC850E" w:rsidR="0074422D" w:rsidRDefault="0074422D" w:rsidP="0030473C">
            <w:hyperlink r:id="rId106" w:history="1">
              <w:r w:rsidRPr="00F574A3">
                <w:rPr>
                  <w:rStyle w:val="af7"/>
                </w:rPr>
                <w:t>https://qiita.com/takakuda/items/2123e37733445f69f0ff</w:t>
              </w:r>
            </w:hyperlink>
          </w:p>
          <w:p w14:paraId="4C5CCB03" w14:textId="77777777" w:rsidR="0074422D" w:rsidRDefault="0074422D" w:rsidP="0030473C"/>
          <w:p w14:paraId="5613502C" w14:textId="0D6A685A" w:rsidR="00FC1340" w:rsidRDefault="00FC1340" w:rsidP="0030473C"/>
        </w:tc>
      </w:tr>
      <w:tr w:rsidR="007A5DB2" w14:paraId="2DBA965A" w14:textId="77777777" w:rsidTr="007A5DB2">
        <w:tc>
          <w:tcPr>
            <w:tcW w:w="9017" w:type="dxa"/>
          </w:tcPr>
          <w:p w14:paraId="5A05DB4A" w14:textId="77777777" w:rsidR="007A5DB2" w:rsidRDefault="007A5DB2" w:rsidP="0030473C"/>
        </w:tc>
      </w:tr>
      <w:tr w:rsidR="007A5DB2" w14:paraId="6CA6551B" w14:textId="77777777" w:rsidTr="007A5DB2">
        <w:tc>
          <w:tcPr>
            <w:tcW w:w="9017" w:type="dxa"/>
          </w:tcPr>
          <w:p w14:paraId="6A26C6D2" w14:textId="77777777" w:rsidR="007A5DB2" w:rsidRDefault="007A5DB2" w:rsidP="0030473C"/>
        </w:tc>
      </w:tr>
      <w:tr w:rsidR="007A5DB2" w14:paraId="7C581551" w14:textId="77777777" w:rsidTr="007A5DB2">
        <w:tc>
          <w:tcPr>
            <w:tcW w:w="9017" w:type="dxa"/>
          </w:tcPr>
          <w:p w14:paraId="441BDF73" w14:textId="77777777" w:rsidR="007A5DB2" w:rsidRDefault="007A5DB2" w:rsidP="0030473C"/>
        </w:tc>
      </w:tr>
    </w:tbl>
    <w:p w14:paraId="39795947" w14:textId="77777777" w:rsidR="009E3ABB" w:rsidRDefault="009E3ABB" w:rsidP="0030473C"/>
    <w:p w14:paraId="7FC1FAD9" w14:textId="08650BF0" w:rsidR="0074422D" w:rsidRDefault="0074422D" w:rsidP="0074422D">
      <w:pPr>
        <w:pStyle w:val="2"/>
      </w:pPr>
      <w:bookmarkStart w:id="14" w:name="_Toc503808714"/>
      <w:r>
        <w:t xml:space="preserve">master </w:t>
      </w:r>
      <w:r>
        <w:rPr>
          <w:rFonts w:hint="eastAsia"/>
        </w:rPr>
        <w:t>と</w:t>
      </w:r>
      <w:r>
        <w:t xml:space="preserve"> origin/master</w:t>
      </w:r>
      <w:bookmarkEnd w:id="14"/>
    </w:p>
    <w:p w14:paraId="17613CC5" w14:textId="3E4D97BA" w:rsidR="0074422D" w:rsidRDefault="0074422D" w:rsidP="0030473C">
      <w:pPr>
        <w:rPr>
          <w:rFonts w:hint="eastAsia"/>
        </w:rPr>
      </w:pPr>
      <w:r>
        <w:t xml:space="preserve"> master</w:t>
      </w:r>
      <w:r>
        <w:rPr>
          <w:rFonts w:hint="eastAsia"/>
        </w:rPr>
        <w:t>はローカルリポジトリの作業ディレクトリの状態を指している。</w:t>
      </w:r>
    </w:p>
    <w:p w14:paraId="1F484FE3" w14:textId="1E527C74" w:rsidR="0074422D" w:rsidRDefault="0074422D" w:rsidP="0030473C">
      <w:r>
        <w:rPr>
          <w:rFonts w:hint="eastAsia"/>
        </w:rPr>
        <w:lastRenderedPageBreak/>
        <w:t>一方、</w:t>
      </w:r>
      <w:r>
        <w:t>ogirin/master</w:t>
      </w:r>
      <w:r>
        <w:rPr>
          <w:rFonts w:hint="eastAsia"/>
        </w:rPr>
        <w:t>はリモートリポジトリの状態を指している。</w:t>
      </w:r>
      <w:r>
        <w:t>Merge</w:t>
      </w:r>
      <w:r>
        <w:rPr>
          <w:rFonts w:hint="eastAsia"/>
        </w:rPr>
        <w:t>する時は、まず、</w:t>
      </w:r>
      <w:r>
        <w:t xml:space="preserve">git fetch origin/mster </w:t>
      </w:r>
      <w:r>
        <w:rPr>
          <w:rFonts w:hint="eastAsia"/>
        </w:rPr>
        <w:t>で</w:t>
      </w:r>
      <w:r>
        <w:t xml:space="preserve"> origin/master</w:t>
      </w:r>
      <w:r>
        <w:rPr>
          <w:rFonts w:hint="eastAsia"/>
        </w:rPr>
        <w:t>を最新にした上で、</w:t>
      </w:r>
      <w:r>
        <w:t>git merge</w:t>
      </w:r>
      <w:r>
        <w:rPr>
          <w:rFonts w:hint="eastAsia"/>
        </w:rPr>
        <w:t>をする。それらを一度に行うのが、</w:t>
      </w:r>
      <w:r>
        <w:t>git merge</w:t>
      </w:r>
    </w:p>
    <w:p w14:paraId="24BA68C8" w14:textId="42494F8A" w:rsidR="0074422D" w:rsidRDefault="003209EF" w:rsidP="003209EF">
      <w:pPr>
        <w:pStyle w:val="2"/>
        <w:rPr>
          <w:rFonts w:hint="eastAsia"/>
        </w:rPr>
      </w:pPr>
      <w:bookmarkStart w:id="15" w:name="_Toc503808715"/>
      <w:r>
        <w:t>.gitignore</w:t>
      </w:r>
      <w:r>
        <w:rPr>
          <w:rFonts w:hint="eastAsia"/>
        </w:rPr>
        <w:t>ファイルの作成</w:t>
      </w:r>
      <w:bookmarkEnd w:id="15"/>
    </w:p>
    <w:tbl>
      <w:tblPr>
        <w:tblStyle w:val="afb"/>
        <w:tblW w:w="0" w:type="auto"/>
        <w:tblLook w:val="04A0" w:firstRow="1" w:lastRow="0" w:firstColumn="1" w:lastColumn="0" w:noHBand="0" w:noVBand="1"/>
      </w:tblPr>
      <w:tblGrid>
        <w:gridCol w:w="9017"/>
      </w:tblGrid>
      <w:tr w:rsidR="003209EF" w14:paraId="46602A72" w14:textId="77777777" w:rsidTr="003209EF">
        <w:tc>
          <w:tcPr>
            <w:tcW w:w="9017" w:type="dxa"/>
          </w:tcPr>
          <w:p w14:paraId="72492CD4" w14:textId="50AEF8A4" w:rsidR="003209EF" w:rsidRDefault="003209EF" w:rsidP="0030473C">
            <w:pPr>
              <w:rPr>
                <w:rFonts w:hint="eastAsia"/>
              </w:rPr>
            </w:pPr>
            <w:r>
              <w:t>.DS_Store</w:t>
            </w:r>
            <w:r>
              <w:rPr>
                <w:rFonts w:hint="eastAsia"/>
              </w:rPr>
              <w:t>ファイルみたいに、OSが勝手に生成するファイルはリポジトリに含めない。</w:t>
            </w:r>
          </w:p>
          <w:p w14:paraId="6385790D" w14:textId="5781787B" w:rsidR="003209EF" w:rsidRDefault="003209EF" w:rsidP="0030473C">
            <w:pPr>
              <w:rPr>
                <w:rFonts w:hint="eastAsia"/>
              </w:rPr>
            </w:pPr>
            <w:r>
              <w:rPr>
                <w:rFonts w:hint="eastAsia"/>
              </w:rPr>
              <w:t>それらのファイルを記述するのが</w:t>
            </w:r>
            <w:r>
              <w:t xml:space="preserve"> .gitignore</w:t>
            </w:r>
            <w:r>
              <w:rPr>
                <w:rFonts w:hint="eastAsia"/>
              </w:rPr>
              <w:t>ファイル。</w:t>
            </w:r>
          </w:p>
          <w:p w14:paraId="1CF7E638" w14:textId="6E4DBEB7" w:rsidR="003209EF" w:rsidRDefault="003209EF" w:rsidP="0030473C">
            <w:r>
              <w:t>git</w:t>
            </w:r>
            <w:r>
              <w:rPr>
                <w:rFonts w:hint="eastAsia"/>
              </w:rPr>
              <w:t>ディレクトリのトップに作っておくと除外される。エディタで生成すれば良い。</w:t>
            </w:r>
          </w:p>
          <w:p w14:paraId="0B606D58" w14:textId="77777777" w:rsidR="003209EF" w:rsidRDefault="003209EF" w:rsidP="0030473C">
            <w:pPr>
              <w:rPr>
                <w:rFonts w:hint="eastAsia"/>
              </w:rPr>
            </w:pPr>
          </w:p>
          <w:p w14:paraId="0D4F8F8E" w14:textId="634EE680" w:rsidR="003209EF" w:rsidRPr="003209EF" w:rsidRDefault="003209EF" w:rsidP="0030473C">
            <w:pPr>
              <w:rPr>
                <w:rFonts w:hint="eastAsia"/>
              </w:rPr>
            </w:pPr>
            <w:r>
              <w:rPr>
                <w:rFonts w:hint="eastAsia"/>
                <w:noProof/>
              </w:rPr>
              <w:drawing>
                <wp:inline distT="0" distB="0" distL="0" distR="0" wp14:anchorId="64ED9D88" wp14:editId="05B83128">
                  <wp:extent cx="4255917" cy="361614"/>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png"/>
                          <pic:cNvPicPr/>
                        </pic:nvPicPr>
                        <pic:blipFill>
                          <a:blip r:embed="rId107">
                            <a:extLst>
                              <a:ext uri="{28A0092B-C50C-407E-A947-70E740481C1C}">
                                <a14:useLocalDpi xmlns:a14="http://schemas.microsoft.com/office/drawing/2010/main" val="0"/>
                              </a:ext>
                            </a:extLst>
                          </a:blip>
                          <a:stretch>
                            <a:fillRect/>
                          </a:stretch>
                        </pic:blipFill>
                        <pic:spPr>
                          <a:xfrm>
                            <a:off x="0" y="0"/>
                            <a:ext cx="4287814" cy="364324"/>
                          </a:xfrm>
                          <a:prstGeom prst="rect">
                            <a:avLst/>
                          </a:prstGeom>
                        </pic:spPr>
                      </pic:pic>
                    </a:graphicData>
                  </a:graphic>
                </wp:inline>
              </w:drawing>
            </w:r>
          </w:p>
          <w:p w14:paraId="1281E0E3" w14:textId="77777777" w:rsidR="003209EF" w:rsidRPr="003209EF" w:rsidRDefault="003209EF" w:rsidP="0030473C">
            <w:pPr>
              <w:rPr>
                <w:rFonts w:hint="eastAsia"/>
              </w:rPr>
            </w:pPr>
          </w:p>
          <w:p w14:paraId="7C49C3E9" w14:textId="77777777" w:rsidR="003209EF" w:rsidRDefault="003209EF" w:rsidP="0030473C">
            <w:pPr>
              <w:rPr>
                <w:rFonts w:hint="eastAsia"/>
              </w:rPr>
            </w:pPr>
          </w:p>
          <w:p w14:paraId="5ABE0204" w14:textId="77777777" w:rsidR="003209EF" w:rsidRDefault="003209EF" w:rsidP="0030473C">
            <w:pPr>
              <w:rPr>
                <w:rFonts w:hint="eastAsia"/>
              </w:rPr>
            </w:pPr>
          </w:p>
        </w:tc>
      </w:tr>
    </w:tbl>
    <w:p w14:paraId="117D350E" w14:textId="77777777" w:rsidR="003209EF" w:rsidRDefault="003209EF" w:rsidP="0030473C">
      <w:pPr>
        <w:rPr>
          <w:rFonts w:hint="eastAsia"/>
        </w:rPr>
      </w:pPr>
    </w:p>
    <w:p w14:paraId="2386A704" w14:textId="77777777" w:rsidR="0074422D" w:rsidRPr="0030473C" w:rsidRDefault="0074422D" w:rsidP="0030473C"/>
    <w:p w14:paraId="10EAE41E" w14:textId="1E3DFB23" w:rsidR="00DF480F" w:rsidRDefault="00DF480F" w:rsidP="00283C17">
      <w:pPr>
        <w:pStyle w:val="2"/>
        <w:rPr>
          <w:rFonts w:hint="eastAsia"/>
        </w:rPr>
      </w:pPr>
      <w:bookmarkStart w:id="16" w:name="_Toc503808716"/>
      <w:r>
        <w:t>Sourcetree</w:t>
      </w:r>
      <w:bookmarkEnd w:id="16"/>
    </w:p>
    <w:tbl>
      <w:tblPr>
        <w:tblStyle w:val="afb"/>
        <w:tblW w:w="0" w:type="auto"/>
        <w:tblLook w:val="04A0" w:firstRow="1" w:lastRow="0" w:firstColumn="1" w:lastColumn="0" w:noHBand="0" w:noVBand="1"/>
      </w:tblPr>
      <w:tblGrid>
        <w:gridCol w:w="9017"/>
      </w:tblGrid>
      <w:tr w:rsidR="00A7555E" w14:paraId="484FDF17" w14:textId="77777777" w:rsidTr="00A7555E">
        <w:tc>
          <w:tcPr>
            <w:tcW w:w="9017" w:type="dxa"/>
          </w:tcPr>
          <w:p w14:paraId="59FBC5BF" w14:textId="77777777" w:rsidR="00A7555E" w:rsidRDefault="00A7555E" w:rsidP="00A7555E">
            <w:r>
              <w:t>Sourcetree</w:t>
            </w:r>
            <w:r>
              <w:rPr>
                <w:rFonts w:hint="eastAsia"/>
              </w:rPr>
              <w:t>とは、アトラシアン社が無償で提供する、GUIツール。これを使えば、マウスで</w:t>
            </w:r>
            <w:r>
              <w:t>Git</w:t>
            </w:r>
            <w:r>
              <w:rPr>
                <w:rFonts w:hint="eastAsia"/>
              </w:rPr>
              <w:t>が利用出来るらしい。</w:t>
            </w:r>
          </w:p>
          <w:p w14:paraId="2ADE0EA6" w14:textId="77777777" w:rsidR="00A7555E" w:rsidRDefault="00A7555E" w:rsidP="00A7555E"/>
          <w:p w14:paraId="23E4BD1D" w14:textId="77777777" w:rsidR="00A7555E" w:rsidRDefault="00A7555E" w:rsidP="00A7555E">
            <w:hyperlink r:id="rId108" w:history="1">
              <w:r w:rsidRPr="009B5603">
                <w:rPr>
                  <w:rStyle w:val="af7"/>
                </w:rPr>
                <w:t>https://ja.atlassian.com/software/sourcetree</w:t>
              </w:r>
            </w:hyperlink>
            <w:r>
              <w:rPr>
                <w:rFonts w:hint="eastAsia"/>
              </w:rPr>
              <w:t>のページにアクセスしてみると、確かに見やすそうな画面が表示されている。</w:t>
            </w:r>
          </w:p>
          <w:p w14:paraId="1937CDF7" w14:textId="77777777" w:rsidR="00A7555E" w:rsidRDefault="00A7555E" w:rsidP="00A7555E"/>
          <w:p w14:paraId="0CE53AB3" w14:textId="77777777" w:rsidR="00A7555E" w:rsidRDefault="00A7555E" w:rsidP="00A7555E">
            <w:r>
              <w:rPr>
                <w:noProof/>
              </w:rPr>
              <w:drawing>
                <wp:inline distT="0" distB="0" distL="0" distR="0" wp14:anchorId="796B702D" wp14:editId="29BB7106">
                  <wp:extent cx="5509664" cy="2155770"/>
                  <wp:effectExtent l="0" t="0" r="2540" b="381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png"/>
                          <pic:cNvPicPr/>
                        </pic:nvPicPr>
                        <pic:blipFill>
                          <a:blip r:embed="rId109">
                            <a:extLst>
                              <a:ext uri="{28A0092B-C50C-407E-A947-70E740481C1C}">
                                <a14:useLocalDpi xmlns:a14="http://schemas.microsoft.com/office/drawing/2010/main" val="0"/>
                              </a:ext>
                            </a:extLst>
                          </a:blip>
                          <a:stretch>
                            <a:fillRect/>
                          </a:stretch>
                        </pic:blipFill>
                        <pic:spPr>
                          <a:xfrm>
                            <a:off x="0" y="0"/>
                            <a:ext cx="5520861" cy="2160151"/>
                          </a:xfrm>
                          <a:prstGeom prst="rect">
                            <a:avLst/>
                          </a:prstGeom>
                        </pic:spPr>
                      </pic:pic>
                    </a:graphicData>
                  </a:graphic>
                </wp:inline>
              </w:drawing>
            </w:r>
          </w:p>
          <w:p w14:paraId="329990AC" w14:textId="77777777" w:rsidR="00A7555E" w:rsidRDefault="00A7555E" w:rsidP="00A7555E">
            <w:pPr>
              <w:rPr>
                <w:rFonts w:hint="eastAsia"/>
              </w:rPr>
            </w:pPr>
          </w:p>
        </w:tc>
      </w:tr>
    </w:tbl>
    <w:p w14:paraId="135768A1" w14:textId="77777777" w:rsidR="00E3398B" w:rsidRDefault="00E3398B" w:rsidP="00E3398B">
      <w:pPr>
        <w:pStyle w:val="3"/>
        <w:rPr>
          <w:rFonts w:hint="eastAsia"/>
        </w:rPr>
      </w:pPr>
    </w:p>
    <w:tbl>
      <w:tblPr>
        <w:tblStyle w:val="afb"/>
        <w:tblW w:w="0" w:type="auto"/>
        <w:tblLook w:val="04A0" w:firstRow="1" w:lastRow="0" w:firstColumn="1" w:lastColumn="0" w:noHBand="0" w:noVBand="1"/>
      </w:tblPr>
      <w:tblGrid>
        <w:gridCol w:w="9017"/>
      </w:tblGrid>
      <w:tr w:rsidR="00E3398B" w14:paraId="631638DF" w14:textId="77777777" w:rsidTr="001D6AE7">
        <w:tc>
          <w:tcPr>
            <w:tcW w:w="9017" w:type="dxa"/>
          </w:tcPr>
          <w:p w14:paraId="1B55AACD" w14:textId="77777777" w:rsidR="00E3398B" w:rsidRDefault="00E3398B" w:rsidP="00A7555E">
            <w:pPr>
              <w:pStyle w:val="3"/>
              <w:outlineLvl w:val="2"/>
              <w:rPr>
                <w:rFonts w:hint="eastAsia"/>
              </w:rPr>
            </w:pPr>
            <w:bookmarkStart w:id="17" w:name="_Toc503808717"/>
            <w:r>
              <w:t>Instrall Sourcetree</w:t>
            </w:r>
            <w:bookmarkEnd w:id="17"/>
          </w:p>
          <w:p w14:paraId="40864ACC" w14:textId="77777777" w:rsidR="00E3398B" w:rsidRDefault="00E3398B" w:rsidP="001D6AE7">
            <w:pPr>
              <w:rPr>
                <w:rFonts w:hint="eastAsia"/>
              </w:rPr>
            </w:pPr>
          </w:p>
          <w:p w14:paraId="7AF04328" w14:textId="77777777" w:rsidR="00E3398B" w:rsidRPr="005B0BD4" w:rsidRDefault="00E3398B" w:rsidP="001D6AE7">
            <w:r>
              <w:rPr>
                <w:rFonts w:hint="eastAsia"/>
              </w:rPr>
              <w:t>早速、</w:t>
            </w:r>
            <w:r>
              <w:t>Sourcetree</w:t>
            </w:r>
            <w:r>
              <w:rPr>
                <w:rFonts w:hint="eastAsia"/>
              </w:rPr>
              <w:t>をダウンロードして、インストール開始しようとしたところ、下記のようにアカウントを要求された。アカウントは持っていなかったが、「既存のアカウント」</w:t>
            </w:r>
            <w:r>
              <w:rPr>
                <w:rFonts w:hint="eastAsia"/>
              </w:rPr>
              <w:lastRenderedPageBreak/>
              <w:t>を選択したところ、</w:t>
            </w:r>
            <w:r>
              <w:t>Google</w:t>
            </w:r>
            <w:r>
              <w:rPr>
                <w:rFonts w:hint="eastAsia"/>
              </w:rPr>
              <w:t>アカウントが選択出来たので、それを選択したら、自動的にAtlassianアカウントが生成された。（その際、組織名は、適当につけた。）</w:t>
            </w:r>
          </w:p>
          <w:p w14:paraId="6E4D4792" w14:textId="77777777" w:rsidR="00E3398B" w:rsidRDefault="00E3398B" w:rsidP="001D6AE7"/>
          <w:p w14:paraId="25BF9790" w14:textId="77777777" w:rsidR="00E3398B" w:rsidRDefault="00E3398B" w:rsidP="001D6AE7">
            <w:r>
              <w:rPr>
                <w:noProof/>
              </w:rPr>
              <w:drawing>
                <wp:inline distT="0" distB="0" distL="0" distR="0" wp14:anchorId="02860EE5" wp14:editId="6BF62348">
                  <wp:extent cx="4726997" cy="3261822"/>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png"/>
                          <pic:cNvPicPr/>
                        </pic:nvPicPr>
                        <pic:blipFill>
                          <a:blip r:embed="rId110">
                            <a:extLst>
                              <a:ext uri="{28A0092B-C50C-407E-A947-70E740481C1C}">
                                <a14:useLocalDpi xmlns:a14="http://schemas.microsoft.com/office/drawing/2010/main" val="0"/>
                              </a:ext>
                            </a:extLst>
                          </a:blip>
                          <a:stretch>
                            <a:fillRect/>
                          </a:stretch>
                        </pic:blipFill>
                        <pic:spPr>
                          <a:xfrm>
                            <a:off x="0" y="0"/>
                            <a:ext cx="4733274" cy="3266154"/>
                          </a:xfrm>
                          <a:prstGeom prst="rect">
                            <a:avLst/>
                          </a:prstGeom>
                        </pic:spPr>
                      </pic:pic>
                    </a:graphicData>
                  </a:graphic>
                </wp:inline>
              </w:drawing>
            </w:r>
          </w:p>
          <w:p w14:paraId="42263BF7" w14:textId="77777777" w:rsidR="00E3398B" w:rsidRDefault="00E3398B" w:rsidP="001D6AE7"/>
          <w:p w14:paraId="4FD7459A" w14:textId="77777777" w:rsidR="00E3398B" w:rsidRDefault="00E3398B" w:rsidP="001D6AE7">
            <w:r>
              <w:rPr>
                <w:rFonts w:hint="eastAsia"/>
              </w:rPr>
              <w:t>アカウントの作成が完了すると、今度はリモートサーバーのリポジトリをクローンする画面が表示された。リポジトリは</w:t>
            </w:r>
            <w:r>
              <w:t>Github</w:t>
            </w:r>
            <w:r>
              <w:rPr>
                <w:rFonts w:hint="eastAsia"/>
              </w:rPr>
              <w:t>に置いているので、Githubを選択した。その後、わかりにくいのだが、「接続アカウント」のボタンを押すと、Githubへのログイン画面が表示され、ユーザー名とパスワードを入力すると、SSH</w:t>
            </w:r>
            <w:r>
              <w:t xml:space="preserve"> public key</w:t>
            </w:r>
            <w:r>
              <w:rPr>
                <w:rFonts w:hint="eastAsia"/>
              </w:rPr>
              <w:t>が取り込まれた。</w:t>
            </w:r>
          </w:p>
          <w:p w14:paraId="1095FABE" w14:textId="77777777" w:rsidR="00E3398B" w:rsidRDefault="00E3398B" w:rsidP="001D6AE7"/>
          <w:p w14:paraId="64C0FDAC" w14:textId="77777777" w:rsidR="00E3398B" w:rsidRDefault="00E3398B" w:rsidP="001D6AE7">
            <w:r>
              <w:rPr>
                <w:noProof/>
              </w:rPr>
              <w:drawing>
                <wp:inline distT="0" distB="0" distL="0" distR="0" wp14:anchorId="5CB474EC" wp14:editId="11F66491">
                  <wp:extent cx="5019346" cy="3515822"/>
                  <wp:effectExtent l="0" t="0" r="1016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png"/>
                          <pic:cNvPicPr/>
                        </pic:nvPicPr>
                        <pic:blipFill>
                          <a:blip r:embed="rId111">
                            <a:extLst>
                              <a:ext uri="{28A0092B-C50C-407E-A947-70E740481C1C}">
                                <a14:useLocalDpi xmlns:a14="http://schemas.microsoft.com/office/drawing/2010/main" val="0"/>
                              </a:ext>
                            </a:extLst>
                          </a:blip>
                          <a:stretch>
                            <a:fillRect/>
                          </a:stretch>
                        </pic:blipFill>
                        <pic:spPr>
                          <a:xfrm>
                            <a:off x="0" y="0"/>
                            <a:ext cx="5031440" cy="3524293"/>
                          </a:xfrm>
                          <a:prstGeom prst="rect">
                            <a:avLst/>
                          </a:prstGeom>
                        </pic:spPr>
                      </pic:pic>
                    </a:graphicData>
                  </a:graphic>
                </wp:inline>
              </w:drawing>
            </w:r>
          </w:p>
          <w:p w14:paraId="5AD0A798" w14:textId="77777777" w:rsidR="00E3398B" w:rsidRDefault="00E3398B" w:rsidP="001D6AE7"/>
          <w:p w14:paraId="11BA5294" w14:textId="77777777" w:rsidR="00E3398B" w:rsidRDefault="00E3398B" w:rsidP="001D6AE7">
            <w:r>
              <w:rPr>
                <w:rFonts w:hint="eastAsia"/>
              </w:rPr>
              <w:t>次に、既存のリポジトリをクローンする画面が表示された。</w:t>
            </w:r>
          </w:p>
          <w:p w14:paraId="33FEC1DF" w14:textId="77777777" w:rsidR="00E3398B" w:rsidRDefault="00E3398B" w:rsidP="001D6AE7"/>
          <w:p w14:paraId="4F605423" w14:textId="77777777" w:rsidR="00E3398B" w:rsidRDefault="00E3398B" w:rsidP="001D6AE7">
            <w:r>
              <w:rPr>
                <w:noProof/>
              </w:rPr>
              <w:drawing>
                <wp:inline distT="0" distB="0" distL="0" distR="0" wp14:anchorId="347CD88E" wp14:editId="348C9D2C">
                  <wp:extent cx="5317657" cy="3639358"/>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png"/>
                          <pic:cNvPicPr/>
                        </pic:nvPicPr>
                        <pic:blipFill>
                          <a:blip r:embed="rId112">
                            <a:extLst>
                              <a:ext uri="{28A0092B-C50C-407E-A947-70E740481C1C}">
                                <a14:useLocalDpi xmlns:a14="http://schemas.microsoft.com/office/drawing/2010/main" val="0"/>
                              </a:ext>
                            </a:extLst>
                          </a:blip>
                          <a:stretch>
                            <a:fillRect/>
                          </a:stretch>
                        </pic:blipFill>
                        <pic:spPr>
                          <a:xfrm>
                            <a:off x="0" y="0"/>
                            <a:ext cx="5319635" cy="3640712"/>
                          </a:xfrm>
                          <a:prstGeom prst="rect">
                            <a:avLst/>
                          </a:prstGeom>
                        </pic:spPr>
                      </pic:pic>
                    </a:graphicData>
                  </a:graphic>
                </wp:inline>
              </w:drawing>
            </w:r>
          </w:p>
          <w:p w14:paraId="3D88B189" w14:textId="77777777" w:rsidR="00E3398B" w:rsidRDefault="00E3398B" w:rsidP="001D6AE7"/>
          <w:p w14:paraId="400FA10C" w14:textId="77777777" w:rsidR="00E3398B" w:rsidRDefault="00E3398B" w:rsidP="001D6AE7">
            <w:r>
              <w:rPr>
                <w:rFonts w:hint="eastAsia"/>
              </w:rPr>
              <w:t>クローンを押したところ、なぜか失敗した。さて、どうしよう？エラーメッセージを読むと、どうやら</w:t>
            </w:r>
            <w:r>
              <w:t xml:space="preserve"> public key</w:t>
            </w:r>
            <w:r>
              <w:rPr>
                <w:rFonts w:hint="eastAsia"/>
              </w:rPr>
              <w:t>を使った</w:t>
            </w:r>
            <w:r>
              <w:t xml:space="preserve"> SSH</w:t>
            </w:r>
            <w:r>
              <w:rPr>
                <w:rFonts w:hint="eastAsia"/>
              </w:rPr>
              <w:t>認証が失敗しているらしい。</w:t>
            </w:r>
          </w:p>
          <w:p w14:paraId="32A21FC1" w14:textId="77777777" w:rsidR="00E3398B" w:rsidRDefault="00E3398B" w:rsidP="001D6AE7"/>
          <w:p w14:paraId="10A8F327" w14:textId="77777777" w:rsidR="00E3398B" w:rsidRDefault="00E3398B" w:rsidP="001D6AE7">
            <w:r>
              <w:rPr>
                <w:rFonts w:hint="eastAsia"/>
                <w:noProof/>
              </w:rPr>
              <w:drawing>
                <wp:inline distT="0" distB="0" distL="0" distR="0" wp14:anchorId="117675CE" wp14:editId="08922AFE">
                  <wp:extent cx="5732145" cy="2200910"/>
                  <wp:effectExtent l="0" t="0" r="8255" b="889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png"/>
                          <pic:cNvPicPr/>
                        </pic:nvPicPr>
                        <pic:blipFill>
                          <a:blip r:embed="rId113">
                            <a:extLst>
                              <a:ext uri="{28A0092B-C50C-407E-A947-70E740481C1C}">
                                <a14:useLocalDpi xmlns:a14="http://schemas.microsoft.com/office/drawing/2010/main" val="0"/>
                              </a:ext>
                            </a:extLst>
                          </a:blip>
                          <a:stretch>
                            <a:fillRect/>
                          </a:stretch>
                        </pic:blipFill>
                        <pic:spPr>
                          <a:xfrm>
                            <a:off x="0" y="0"/>
                            <a:ext cx="5732145" cy="2200910"/>
                          </a:xfrm>
                          <a:prstGeom prst="rect">
                            <a:avLst/>
                          </a:prstGeom>
                        </pic:spPr>
                      </pic:pic>
                    </a:graphicData>
                  </a:graphic>
                </wp:inline>
              </w:drawing>
            </w:r>
          </w:p>
          <w:p w14:paraId="3C84CFF2" w14:textId="77777777" w:rsidR="00E3398B" w:rsidRDefault="00E3398B" w:rsidP="001D6AE7">
            <w:r>
              <w:rPr>
                <w:rFonts w:hint="eastAsia"/>
                <w:noProof/>
              </w:rPr>
              <w:lastRenderedPageBreak/>
              <w:drawing>
                <wp:inline distT="0" distB="0" distL="0" distR="0" wp14:anchorId="6A880CDD" wp14:editId="00627C24">
                  <wp:extent cx="5732145" cy="3079115"/>
                  <wp:effectExtent l="0" t="0" r="8255"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png"/>
                          <pic:cNvPicPr/>
                        </pic:nvPicPr>
                        <pic:blipFill>
                          <a:blip r:embed="rId114">
                            <a:extLst>
                              <a:ext uri="{28A0092B-C50C-407E-A947-70E740481C1C}">
                                <a14:useLocalDpi xmlns:a14="http://schemas.microsoft.com/office/drawing/2010/main" val="0"/>
                              </a:ext>
                            </a:extLst>
                          </a:blip>
                          <a:stretch>
                            <a:fillRect/>
                          </a:stretch>
                        </pic:blipFill>
                        <pic:spPr>
                          <a:xfrm>
                            <a:off x="0" y="0"/>
                            <a:ext cx="5732145" cy="3079115"/>
                          </a:xfrm>
                          <a:prstGeom prst="rect">
                            <a:avLst/>
                          </a:prstGeom>
                        </pic:spPr>
                      </pic:pic>
                    </a:graphicData>
                  </a:graphic>
                </wp:inline>
              </w:drawing>
            </w:r>
          </w:p>
          <w:p w14:paraId="4E2A5A45" w14:textId="77777777" w:rsidR="00E3398B" w:rsidRDefault="00E3398B" w:rsidP="001D6AE7"/>
          <w:p w14:paraId="49D5DD5C" w14:textId="77777777" w:rsidR="00E3398B" w:rsidRPr="00F77A2E" w:rsidRDefault="00E3398B" w:rsidP="001D6AE7">
            <w:pPr>
              <w:rPr>
                <w:strike/>
              </w:rPr>
            </w:pPr>
            <w:r w:rsidRPr="00F77A2E">
              <w:rPr>
                <w:rFonts w:hint="eastAsia"/>
                <w:strike/>
              </w:rPr>
              <w:t>ネットで検索したところ、</w:t>
            </w:r>
            <w:hyperlink r:id="rId115" w:history="1">
              <w:r w:rsidRPr="00F77A2E">
                <w:rPr>
                  <w:rStyle w:val="af7"/>
                  <w:strike/>
                </w:rPr>
                <w:t>https://qiita.com/zakki/items/d1e2839b0165e0c0750c</w:t>
              </w:r>
            </w:hyperlink>
            <w:r w:rsidRPr="00F77A2E">
              <w:rPr>
                <w:rFonts w:hint="eastAsia"/>
                <w:strike/>
              </w:rPr>
              <w:t>が見つかった、どうやら、</w:t>
            </w:r>
            <w:r w:rsidRPr="00F77A2E">
              <w:rPr>
                <w:strike/>
              </w:rPr>
              <w:t>SSH</w:t>
            </w:r>
            <w:r w:rsidRPr="00F77A2E">
              <w:rPr>
                <w:rFonts w:hint="eastAsia"/>
                <w:strike/>
              </w:rPr>
              <w:t>クライアントが</w:t>
            </w:r>
            <w:r w:rsidRPr="00F77A2E">
              <w:rPr>
                <w:strike/>
              </w:rPr>
              <w:t>PuTTY</w:t>
            </w:r>
            <w:r w:rsidRPr="00F77A2E">
              <w:rPr>
                <w:rFonts w:hint="eastAsia"/>
                <w:strike/>
              </w:rPr>
              <w:t>という設定になっているので、それを</w:t>
            </w:r>
            <w:r w:rsidRPr="00F77A2E">
              <w:rPr>
                <w:strike/>
              </w:rPr>
              <w:t>OpenSSH</w:t>
            </w:r>
            <w:r w:rsidRPr="00F77A2E">
              <w:rPr>
                <w:rFonts w:hint="eastAsia"/>
                <w:strike/>
              </w:rPr>
              <w:t>に変更しないといけないらしい。</w:t>
            </w:r>
          </w:p>
          <w:p w14:paraId="2C99F986" w14:textId="77777777" w:rsidR="00E3398B" w:rsidRDefault="00E3398B" w:rsidP="001D6AE7"/>
          <w:p w14:paraId="2A06611F" w14:textId="77777777" w:rsidR="00E3398B" w:rsidRDefault="00E3398B" w:rsidP="001D6AE7">
            <w:r>
              <w:rPr>
                <w:rFonts w:hint="eastAsia"/>
              </w:rPr>
              <w:t>しかし、どうやって？環境設定を調べても、それらしい項目が見つからない。</w:t>
            </w:r>
          </w:p>
          <w:p w14:paraId="51C8BB20" w14:textId="77777777" w:rsidR="00E3398B" w:rsidRDefault="00E3398B" w:rsidP="001D6AE7">
            <w:r>
              <w:rPr>
                <w:rFonts w:hint="eastAsia"/>
              </w:rPr>
              <w:t>ネットで色々検索したところ、同じ症状で悩んでいる人が多いことはわかったが、残念ながらどの記事を試しても</w:t>
            </w:r>
            <w:r>
              <w:t>SSH</w:t>
            </w:r>
            <w:r>
              <w:rPr>
                <w:rFonts w:hint="eastAsia"/>
              </w:rPr>
              <w:t>認証が出来なかった。</w:t>
            </w:r>
          </w:p>
          <w:p w14:paraId="1CBFA4CD" w14:textId="77777777" w:rsidR="00E3398B" w:rsidRDefault="00E3398B" w:rsidP="001D6AE7"/>
          <w:p w14:paraId="7F220EB5" w14:textId="77777777" w:rsidR="00E3398B" w:rsidRPr="00150C94" w:rsidRDefault="00E3398B" w:rsidP="001D6AE7">
            <w:r>
              <w:rPr>
                <w:rFonts w:hint="eastAsia"/>
              </w:rPr>
              <w:t>仕方がないので、下記のようにプロトコルをHTTPS認証に変更したところ、あっさりと認証出来た。</w:t>
            </w:r>
          </w:p>
          <w:p w14:paraId="589B2579" w14:textId="77777777" w:rsidR="00E3398B" w:rsidRDefault="00E3398B" w:rsidP="001D6AE7"/>
          <w:p w14:paraId="52F96634" w14:textId="77777777" w:rsidR="00E3398B" w:rsidRPr="00C15A89" w:rsidRDefault="00E3398B" w:rsidP="001D6AE7">
            <w:r>
              <w:rPr>
                <w:noProof/>
              </w:rPr>
              <w:drawing>
                <wp:inline distT="0" distB="0" distL="0" distR="0" wp14:anchorId="5D411C3C" wp14:editId="25E51B9E">
                  <wp:extent cx="5732145" cy="3184525"/>
                  <wp:effectExtent l="0" t="0" r="8255"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png"/>
                          <pic:cNvPicPr/>
                        </pic:nvPicPr>
                        <pic:blipFill>
                          <a:blip r:embed="rId116">
                            <a:extLst>
                              <a:ext uri="{28A0092B-C50C-407E-A947-70E740481C1C}">
                                <a14:useLocalDpi xmlns:a14="http://schemas.microsoft.com/office/drawing/2010/main" val="0"/>
                              </a:ext>
                            </a:extLst>
                          </a:blip>
                          <a:stretch>
                            <a:fillRect/>
                          </a:stretch>
                        </pic:blipFill>
                        <pic:spPr>
                          <a:xfrm>
                            <a:off x="0" y="0"/>
                            <a:ext cx="5732145" cy="3184525"/>
                          </a:xfrm>
                          <a:prstGeom prst="rect">
                            <a:avLst/>
                          </a:prstGeom>
                        </pic:spPr>
                      </pic:pic>
                    </a:graphicData>
                  </a:graphic>
                </wp:inline>
              </w:drawing>
            </w:r>
          </w:p>
          <w:p w14:paraId="44D2AB29" w14:textId="77777777" w:rsidR="00E3398B" w:rsidRDefault="00E3398B" w:rsidP="001D6AE7"/>
          <w:p w14:paraId="60FD2EAA" w14:textId="77777777" w:rsidR="00E3398B" w:rsidRDefault="00E3398B" w:rsidP="001D6AE7">
            <w:r>
              <w:rPr>
                <w:rFonts w:hint="eastAsia"/>
              </w:rPr>
              <w:lastRenderedPageBreak/>
              <w:t>ほどなく、クローンが完了して、下記のような画面が表示された。上手く行ったようだ。これを使いこなせば、</w:t>
            </w:r>
            <w:r>
              <w:t>git</w:t>
            </w:r>
            <w:r>
              <w:rPr>
                <w:rFonts w:hint="eastAsia"/>
              </w:rPr>
              <w:t>をコマンドラインを使わずに操作出来るということなので、いずれ試してみよう。</w:t>
            </w:r>
          </w:p>
          <w:p w14:paraId="6BF429BD" w14:textId="77777777" w:rsidR="00E3398B" w:rsidRDefault="00E3398B" w:rsidP="001D6AE7"/>
          <w:p w14:paraId="10F22CC7" w14:textId="77777777" w:rsidR="00E3398B" w:rsidRDefault="00E3398B" w:rsidP="001D6AE7">
            <w:r>
              <w:rPr>
                <w:rFonts w:hint="eastAsia"/>
                <w:noProof/>
              </w:rPr>
              <w:drawing>
                <wp:inline distT="0" distB="0" distL="0" distR="0" wp14:anchorId="61613AE3" wp14:editId="6A1D0309">
                  <wp:extent cx="5732145" cy="2923540"/>
                  <wp:effectExtent l="0" t="0" r="8255"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png"/>
                          <pic:cNvPicPr/>
                        </pic:nvPicPr>
                        <pic:blipFill>
                          <a:blip r:embed="rId117">
                            <a:extLst>
                              <a:ext uri="{28A0092B-C50C-407E-A947-70E740481C1C}">
                                <a14:useLocalDpi xmlns:a14="http://schemas.microsoft.com/office/drawing/2010/main" val="0"/>
                              </a:ext>
                            </a:extLst>
                          </a:blip>
                          <a:stretch>
                            <a:fillRect/>
                          </a:stretch>
                        </pic:blipFill>
                        <pic:spPr>
                          <a:xfrm>
                            <a:off x="0" y="0"/>
                            <a:ext cx="5732145" cy="2923540"/>
                          </a:xfrm>
                          <a:prstGeom prst="rect">
                            <a:avLst/>
                          </a:prstGeom>
                        </pic:spPr>
                      </pic:pic>
                    </a:graphicData>
                  </a:graphic>
                </wp:inline>
              </w:drawing>
            </w:r>
          </w:p>
          <w:p w14:paraId="35AC7E2C" w14:textId="77777777" w:rsidR="00E3398B" w:rsidRDefault="00E3398B" w:rsidP="001D6AE7"/>
          <w:p w14:paraId="35713A72" w14:textId="77777777" w:rsidR="00E3398B" w:rsidRDefault="00E3398B" w:rsidP="001D6AE7"/>
          <w:p w14:paraId="53DC06CC" w14:textId="77777777" w:rsidR="00E3398B" w:rsidRDefault="00E3398B" w:rsidP="001D6AE7">
            <w:hyperlink r:id="rId118" w:history="1">
              <w:r w:rsidRPr="009B5603">
                <w:rPr>
                  <w:rStyle w:val="af7"/>
                </w:rPr>
                <w:t>https://ja.atlassian.com/software/sourcetree</w:t>
              </w:r>
            </w:hyperlink>
          </w:p>
          <w:p w14:paraId="3AFDA2B7" w14:textId="77777777" w:rsidR="00E3398B" w:rsidRDefault="00E3398B" w:rsidP="001D6AE7">
            <w:r w:rsidRPr="00EA0C79">
              <w:rPr>
                <w:rFonts w:hint="eastAsia"/>
              </w:rPr>
              <w:t>はじめての</w:t>
            </w:r>
            <w:r w:rsidRPr="00EA0C79">
              <w:t>SourceTree（使い方編）</w:t>
            </w:r>
            <w:hyperlink r:id="rId119" w:history="1">
              <w:r w:rsidRPr="009B5603">
                <w:rPr>
                  <w:rStyle w:val="af7"/>
                </w:rPr>
                <w:t>https://qiita.com/naoki85/items/c7660d70347e9e70b201</w:t>
              </w:r>
            </w:hyperlink>
          </w:p>
          <w:p w14:paraId="2F5821D2" w14:textId="77777777" w:rsidR="00E3398B" w:rsidRPr="00EA0C79" w:rsidRDefault="00E3398B" w:rsidP="001D6AE7"/>
        </w:tc>
      </w:tr>
      <w:tr w:rsidR="00B35FAA" w14:paraId="6B6514B9" w14:textId="77777777" w:rsidTr="001D6AE7">
        <w:tc>
          <w:tcPr>
            <w:tcW w:w="9017" w:type="dxa"/>
          </w:tcPr>
          <w:p w14:paraId="4339C797" w14:textId="29540CA2" w:rsidR="00B35FAA" w:rsidRDefault="00B35FAA" w:rsidP="00A7555E">
            <w:pPr>
              <w:pStyle w:val="3"/>
              <w:outlineLvl w:val="2"/>
              <w:rPr>
                <w:rFonts w:hint="eastAsia"/>
                <w:i w:val="0"/>
              </w:rPr>
            </w:pPr>
            <w:bookmarkStart w:id="18" w:name="_Toc503808718"/>
            <w:r>
              <w:rPr>
                <w:i w:val="0"/>
              </w:rPr>
              <w:lastRenderedPageBreak/>
              <w:t>Sourcetree</w:t>
            </w:r>
            <w:r>
              <w:rPr>
                <w:rFonts w:hint="eastAsia"/>
                <w:i w:val="0"/>
              </w:rPr>
              <w:t>での</w:t>
            </w:r>
            <w:r>
              <w:rPr>
                <w:i w:val="0"/>
              </w:rPr>
              <w:t>SSH</w:t>
            </w:r>
            <w:r>
              <w:rPr>
                <w:rFonts w:hint="eastAsia"/>
                <w:i w:val="0"/>
              </w:rPr>
              <w:t>認証方法</w:t>
            </w:r>
            <w:bookmarkEnd w:id="18"/>
          </w:p>
          <w:p w14:paraId="54C60117" w14:textId="77777777" w:rsidR="00B35FAA" w:rsidRDefault="00B35FAA" w:rsidP="00B35FAA">
            <w:pPr>
              <w:rPr>
                <w:rFonts w:hint="eastAsia"/>
              </w:rPr>
            </w:pPr>
          </w:p>
          <w:p w14:paraId="4B24C4FE" w14:textId="3DCC467C" w:rsidR="00B35FAA" w:rsidRDefault="00B35FAA" w:rsidP="00B35FAA">
            <w:pPr>
              <w:rPr>
                <w:rFonts w:hint="eastAsia"/>
              </w:rPr>
            </w:pPr>
            <w:r>
              <w:rPr>
                <w:rFonts w:hint="eastAsia"/>
              </w:rPr>
              <w:t xml:space="preserve">　その後、色々と調べたら、SSH認証が出来るようになった。</w:t>
            </w:r>
          </w:p>
          <w:p w14:paraId="00D8182A" w14:textId="77777777" w:rsidR="007A59AE" w:rsidRDefault="007A59AE" w:rsidP="00B35FAA">
            <w:pPr>
              <w:rPr>
                <w:rFonts w:hint="eastAsia"/>
              </w:rPr>
            </w:pPr>
          </w:p>
          <w:p w14:paraId="7D23A9B1" w14:textId="538B7324" w:rsidR="007A59AE" w:rsidRDefault="007A59AE" w:rsidP="00B35FAA">
            <w:pPr>
              <w:rPr>
                <w:rFonts w:hint="eastAsia"/>
              </w:rPr>
            </w:pPr>
            <w:r>
              <w:rPr>
                <w:rFonts w:hint="eastAsia"/>
              </w:rPr>
              <w:t>やり方は下記の通り。</w:t>
            </w:r>
          </w:p>
          <w:p w14:paraId="27CD0D90" w14:textId="77777777" w:rsidR="007A59AE" w:rsidRDefault="007A59AE" w:rsidP="00B35FAA">
            <w:pPr>
              <w:rPr>
                <w:rFonts w:hint="eastAsia"/>
              </w:rPr>
            </w:pPr>
          </w:p>
          <w:p w14:paraId="008E0CDB" w14:textId="5BCDB260" w:rsidR="007A59AE" w:rsidRDefault="007A59AE" w:rsidP="00B35FAA">
            <w:pPr>
              <w:rPr>
                <w:rFonts w:hint="eastAsia"/>
              </w:rPr>
            </w:pPr>
            <w:r>
              <w:rPr>
                <w:rFonts w:hint="eastAsia"/>
              </w:rPr>
              <w:t>１．</w:t>
            </w:r>
            <w:r>
              <w:t>Sourcetree</w:t>
            </w:r>
            <w:r>
              <w:rPr>
                <w:rFonts w:hint="eastAsia"/>
              </w:rPr>
              <w:t>の右側にある「端末」をクリックする。</w:t>
            </w:r>
          </w:p>
          <w:p w14:paraId="60B8E247" w14:textId="77777777" w:rsidR="00B35FAA" w:rsidRDefault="00B35FAA" w:rsidP="00B35FAA">
            <w:pPr>
              <w:rPr>
                <w:rFonts w:hint="eastAsia"/>
              </w:rPr>
            </w:pPr>
          </w:p>
          <w:p w14:paraId="2FCDB8D4" w14:textId="27DF77D5" w:rsidR="00B35FAA" w:rsidRPr="00B35FAA" w:rsidRDefault="007A59AE" w:rsidP="00B35FAA">
            <w:pPr>
              <w:rPr>
                <w:rFonts w:hint="eastAsia"/>
              </w:rPr>
            </w:pPr>
            <w:r>
              <w:rPr>
                <w:rFonts w:hint="eastAsia"/>
                <w:noProof/>
              </w:rPr>
              <w:drawing>
                <wp:inline distT="0" distB="0" distL="0" distR="0" wp14:anchorId="4304E6E4" wp14:editId="4EBB41CC">
                  <wp:extent cx="4368800" cy="1828800"/>
                  <wp:effectExtent l="0" t="0" r="0" b="0"/>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png"/>
                          <pic:cNvPicPr/>
                        </pic:nvPicPr>
                        <pic:blipFill>
                          <a:blip r:embed="rId120">
                            <a:extLst>
                              <a:ext uri="{28A0092B-C50C-407E-A947-70E740481C1C}">
                                <a14:useLocalDpi xmlns:a14="http://schemas.microsoft.com/office/drawing/2010/main" val="0"/>
                              </a:ext>
                            </a:extLst>
                          </a:blip>
                          <a:stretch>
                            <a:fillRect/>
                          </a:stretch>
                        </pic:blipFill>
                        <pic:spPr>
                          <a:xfrm>
                            <a:off x="0" y="0"/>
                            <a:ext cx="4368800" cy="1828800"/>
                          </a:xfrm>
                          <a:prstGeom prst="rect">
                            <a:avLst/>
                          </a:prstGeom>
                        </pic:spPr>
                      </pic:pic>
                    </a:graphicData>
                  </a:graphic>
                </wp:inline>
              </w:drawing>
            </w:r>
          </w:p>
          <w:p w14:paraId="5CA624DB" w14:textId="77777777" w:rsidR="00B35FAA" w:rsidRDefault="00B35FAA" w:rsidP="00B35FAA">
            <w:pPr>
              <w:rPr>
                <w:rFonts w:hint="eastAsia"/>
              </w:rPr>
            </w:pPr>
          </w:p>
          <w:p w14:paraId="785353DC" w14:textId="7BEA70F2" w:rsidR="007A59AE" w:rsidRDefault="007A59AE" w:rsidP="00B35FAA">
            <w:pPr>
              <w:rPr>
                <w:rFonts w:hint="eastAsia"/>
              </w:rPr>
            </w:pPr>
            <w:r>
              <w:rPr>
                <w:rFonts w:hint="eastAsia"/>
              </w:rPr>
              <w:lastRenderedPageBreak/>
              <w:t>２．</w:t>
            </w:r>
            <w:r>
              <w:t xml:space="preserve">ls –al ~/.ssh/ </w:t>
            </w:r>
            <w:r>
              <w:rPr>
                <w:rFonts w:hint="eastAsia"/>
              </w:rPr>
              <w:t>と入力して、SSHキーがすでにあるかどうか確認する。なければ</w:t>
            </w:r>
            <w:r>
              <w:t>SSH</w:t>
            </w:r>
            <w:r>
              <w:rPr>
                <w:rFonts w:hint="eastAsia"/>
              </w:rPr>
              <w:t>キーを作成すること。</w:t>
            </w:r>
          </w:p>
          <w:p w14:paraId="3761EAB8" w14:textId="77777777" w:rsidR="007A59AE" w:rsidRDefault="007A59AE" w:rsidP="00B35FAA">
            <w:pPr>
              <w:rPr>
                <w:rFonts w:hint="eastAsia"/>
              </w:rPr>
            </w:pPr>
          </w:p>
          <w:p w14:paraId="4276659E" w14:textId="0521FEE8" w:rsidR="007A59AE" w:rsidRDefault="007A59AE" w:rsidP="00B35FAA">
            <w:pPr>
              <w:rPr>
                <w:rFonts w:hint="eastAsia"/>
              </w:rPr>
            </w:pPr>
            <w:r>
              <w:rPr>
                <w:rFonts w:hint="eastAsia"/>
              </w:rPr>
              <w:t>３．</w:t>
            </w:r>
            <w:r>
              <w:t xml:space="preserve">pbcopy &lt; ~/.ssh/id_rsa.pub </w:t>
            </w:r>
            <w:r>
              <w:rPr>
                <w:rFonts w:hint="eastAsia"/>
              </w:rPr>
              <w:t>と入力して、キーをクリップボードにコピーする。（Windowsは別の方法で）</w:t>
            </w:r>
          </w:p>
          <w:p w14:paraId="0821347D" w14:textId="77777777" w:rsidR="007A59AE" w:rsidRDefault="007A59AE" w:rsidP="00B35FAA">
            <w:pPr>
              <w:rPr>
                <w:rFonts w:hint="eastAsia"/>
              </w:rPr>
            </w:pPr>
          </w:p>
          <w:p w14:paraId="4FE55156" w14:textId="03504072" w:rsidR="007A59AE" w:rsidRDefault="007A59AE" w:rsidP="00B35FAA">
            <w:r>
              <w:rPr>
                <w:rFonts w:hint="eastAsia"/>
              </w:rPr>
              <w:t>４．</w:t>
            </w:r>
            <w:r>
              <w:t xml:space="preserve">ssh –T </w:t>
            </w:r>
            <w:hyperlink r:id="rId121" w:history="1">
              <w:r w:rsidRPr="00F574A3">
                <w:rPr>
                  <w:rStyle w:val="af7"/>
                </w:rPr>
                <w:t>git@github.com</w:t>
              </w:r>
            </w:hyperlink>
            <w:r>
              <w:t xml:space="preserve"> </w:t>
            </w:r>
            <w:r>
              <w:rPr>
                <w:rFonts w:hint="eastAsia"/>
              </w:rPr>
              <w:t>と入力して、</w:t>
            </w:r>
            <w:r>
              <w:t>github</w:t>
            </w:r>
            <w:r>
              <w:rPr>
                <w:rFonts w:hint="eastAsia"/>
              </w:rPr>
              <w:t>にアクセスできるか確認する。ここでパスフレーズを要求されたら、正しく入力すること。</w:t>
            </w:r>
          </w:p>
          <w:p w14:paraId="7BAAB0B6" w14:textId="77777777" w:rsidR="007A59AE" w:rsidRDefault="007A59AE" w:rsidP="00B35FAA"/>
          <w:p w14:paraId="6ED4536C" w14:textId="02D717C8" w:rsidR="007A59AE" w:rsidRDefault="007A59AE" w:rsidP="00B35FAA">
            <w:pPr>
              <w:rPr>
                <w:rFonts w:hint="eastAsia"/>
              </w:rPr>
            </w:pPr>
            <w:r>
              <w:t>“</w:t>
            </w:r>
            <w:r w:rsidRPr="007A59AE">
              <w:t xml:space="preserve">You've successfully authenticated, but GitHub does </w:t>
            </w:r>
            <w:r w:rsidRPr="007A59AE">
              <w:rPr>
                <w:color w:val="FF0000"/>
              </w:rPr>
              <w:t>not provide</w:t>
            </w:r>
            <w:r w:rsidRPr="007A59AE">
              <w:t xml:space="preserve"> shell access.</w:t>
            </w:r>
            <w:r>
              <w:t>”</w:t>
            </w:r>
            <w:r>
              <w:rPr>
                <w:rFonts w:hint="eastAsia"/>
              </w:rPr>
              <w:t>と表示されたら成功。メッセージを読むとエラーに見えるのだが・・・。</w:t>
            </w:r>
          </w:p>
          <w:p w14:paraId="42A57530" w14:textId="77777777" w:rsidR="007A59AE" w:rsidRDefault="007A59AE" w:rsidP="00B35FAA">
            <w:pPr>
              <w:rPr>
                <w:rFonts w:hint="eastAsia"/>
              </w:rPr>
            </w:pPr>
          </w:p>
          <w:p w14:paraId="5A8A933D" w14:textId="4A31CA3B" w:rsidR="007A59AE" w:rsidRPr="00B35FAA" w:rsidRDefault="007A59AE" w:rsidP="00B35FAA">
            <w:pPr>
              <w:rPr>
                <w:rFonts w:hint="eastAsia"/>
              </w:rPr>
            </w:pPr>
            <w:r>
              <w:rPr>
                <w:rFonts w:hint="eastAsia"/>
                <w:noProof/>
              </w:rPr>
              <w:drawing>
                <wp:inline distT="0" distB="0" distL="0" distR="0" wp14:anchorId="73280735" wp14:editId="2F6B97BF">
                  <wp:extent cx="4367076" cy="2370035"/>
                  <wp:effectExtent l="0" t="0" r="1905"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69204" cy="2371190"/>
                          </a:xfrm>
                          <a:prstGeom prst="rect">
                            <a:avLst/>
                          </a:prstGeom>
                        </pic:spPr>
                      </pic:pic>
                    </a:graphicData>
                  </a:graphic>
                </wp:inline>
              </w:drawing>
            </w:r>
          </w:p>
          <w:p w14:paraId="1AAACCAA" w14:textId="77777777" w:rsidR="00B35FAA" w:rsidRDefault="00B35FAA" w:rsidP="00B35FAA">
            <w:pPr>
              <w:rPr>
                <w:rFonts w:hint="eastAsia"/>
              </w:rPr>
            </w:pPr>
          </w:p>
          <w:p w14:paraId="10B7FFB8" w14:textId="6DE6766A" w:rsidR="007A59AE" w:rsidRDefault="007A59AE" w:rsidP="00B35FAA">
            <w:pPr>
              <w:rPr>
                <w:rFonts w:hint="eastAsia"/>
              </w:rPr>
            </w:pPr>
            <w:r>
              <w:rPr>
                <w:rFonts w:hint="eastAsia"/>
              </w:rPr>
              <w:t>５．以上が終わったら、環境設定でプロトロルをSSHに変更すれば良い。</w:t>
            </w:r>
          </w:p>
          <w:p w14:paraId="2AB96466" w14:textId="77777777" w:rsidR="007A59AE" w:rsidRDefault="007A59AE" w:rsidP="00B35FAA">
            <w:pPr>
              <w:rPr>
                <w:rFonts w:hint="eastAsia"/>
              </w:rPr>
            </w:pPr>
          </w:p>
          <w:p w14:paraId="254D6390" w14:textId="5B523FE2" w:rsidR="007A59AE" w:rsidRDefault="007A59AE" w:rsidP="00B35FAA">
            <w:pPr>
              <w:rPr>
                <w:rFonts w:hint="eastAsia"/>
              </w:rPr>
            </w:pPr>
            <w:r>
              <w:rPr>
                <w:rFonts w:hint="eastAsia"/>
                <w:noProof/>
              </w:rPr>
              <w:lastRenderedPageBreak/>
              <w:drawing>
                <wp:inline distT="0" distB="0" distL="0" distR="0" wp14:anchorId="7D69A1C1" wp14:editId="38F5BCEC">
                  <wp:extent cx="5732145" cy="3756025"/>
                  <wp:effectExtent l="0" t="0" r="8255" b="317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png"/>
                          <pic:cNvPicPr/>
                        </pic:nvPicPr>
                        <pic:blipFill>
                          <a:blip r:embed="rId123">
                            <a:extLst>
                              <a:ext uri="{28A0092B-C50C-407E-A947-70E740481C1C}">
                                <a14:useLocalDpi xmlns:a14="http://schemas.microsoft.com/office/drawing/2010/main" val="0"/>
                              </a:ext>
                            </a:extLst>
                          </a:blip>
                          <a:stretch>
                            <a:fillRect/>
                          </a:stretch>
                        </pic:blipFill>
                        <pic:spPr>
                          <a:xfrm>
                            <a:off x="0" y="0"/>
                            <a:ext cx="5732145" cy="3756025"/>
                          </a:xfrm>
                          <a:prstGeom prst="rect">
                            <a:avLst/>
                          </a:prstGeom>
                        </pic:spPr>
                      </pic:pic>
                    </a:graphicData>
                  </a:graphic>
                </wp:inline>
              </w:drawing>
            </w:r>
          </w:p>
          <w:p w14:paraId="3D59B7CB" w14:textId="77777777" w:rsidR="00B35FAA" w:rsidRDefault="00B35FAA" w:rsidP="00B35FAA">
            <w:pPr>
              <w:rPr>
                <w:rFonts w:hint="eastAsia"/>
              </w:rPr>
            </w:pPr>
          </w:p>
          <w:p w14:paraId="2AB135AE" w14:textId="6AE096F5" w:rsidR="007A59AE" w:rsidRPr="00B35FAA" w:rsidRDefault="007A59AE" w:rsidP="007A59AE">
            <w:pPr>
              <w:rPr>
                <w:rFonts w:hint="eastAsia"/>
              </w:rPr>
            </w:pPr>
            <w:r>
              <w:rPr>
                <w:rFonts w:hint="eastAsia"/>
              </w:rPr>
              <w:t>大事なことは、Sourcetreeの「端末」を使って認証することだったみたい？？</w:t>
            </w:r>
          </w:p>
        </w:tc>
      </w:tr>
      <w:tr w:rsidR="00E3398B" w14:paraId="4F88C639" w14:textId="77777777" w:rsidTr="001D6AE7">
        <w:tc>
          <w:tcPr>
            <w:tcW w:w="9017" w:type="dxa"/>
          </w:tcPr>
          <w:p w14:paraId="0E2BA9D1" w14:textId="2783C919" w:rsidR="00E3398B" w:rsidRDefault="00E13B0E" w:rsidP="00E13B0E">
            <w:pPr>
              <w:pStyle w:val="2"/>
              <w:outlineLvl w:val="1"/>
            </w:pPr>
            <w:bookmarkStart w:id="19" w:name="_Toc503808719"/>
            <w:r>
              <w:rPr>
                <w:rFonts w:hint="eastAsia"/>
              </w:rPr>
              <w:lastRenderedPageBreak/>
              <w:t>ファイルを</w:t>
            </w:r>
            <w:r>
              <w:t>staging</w:t>
            </w:r>
            <w:r>
              <w:rPr>
                <w:rFonts w:hint="eastAsia"/>
              </w:rPr>
              <w:t>にする方法</w:t>
            </w:r>
            <w:bookmarkEnd w:id="19"/>
          </w:p>
          <w:p w14:paraId="21A21C1E" w14:textId="77777777" w:rsidR="00182AFF" w:rsidRDefault="00182AFF" w:rsidP="00182AFF"/>
          <w:p w14:paraId="631D6677" w14:textId="77247E4A" w:rsidR="00182AFF" w:rsidRDefault="00182AFF" w:rsidP="00182AFF">
            <w:pPr>
              <w:rPr>
                <w:rFonts w:hint="eastAsia"/>
              </w:rPr>
            </w:pPr>
            <w:r>
              <w:t xml:space="preserve">master , uncommitted changes </w:t>
            </w:r>
            <w:r>
              <w:rPr>
                <w:rFonts w:hint="eastAsia"/>
              </w:rPr>
              <w:t>を選択した上で、作業ツリーのファイルからステージングしたいファイルのチェックボックスを押すと、ステージングされる。</w:t>
            </w:r>
          </w:p>
          <w:p w14:paraId="28B67518" w14:textId="77777777" w:rsidR="00182AFF" w:rsidRDefault="00182AFF" w:rsidP="00182AFF">
            <w:pPr>
              <w:rPr>
                <w:rFonts w:hint="eastAsia"/>
              </w:rPr>
            </w:pPr>
          </w:p>
          <w:p w14:paraId="7AB6E086" w14:textId="130FF28E" w:rsidR="00182AFF" w:rsidRPr="00182AFF" w:rsidRDefault="00182AFF" w:rsidP="00182AFF">
            <w:pPr>
              <w:rPr>
                <w:rFonts w:hint="eastAsia"/>
              </w:rPr>
            </w:pPr>
            <w:r>
              <w:rPr>
                <w:rFonts w:hint="eastAsia"/>
              </w:rPr>
              <w:t>（例）</w:t>
            </w:r>
            <w:r w:rsidRPr="00182AFF">
              <w:t>~$thub + Python002.docx</w:t>
            </w:r>
            <w:r>
              <w:t xml:space="preserve"> </w:t>
            </w:r>
            <w:r>
              <w:rPr>
                <w:rFonts w:hint="eastAsia"/>
              </w:rPr>
              <w:t>をステージングに移行させる</w:t>
            </w:r>
          </w:p>
          <w:p w14:paraId="4E0DD238" w14:textId="77777777" w:rsidR="00182AFF" w:rsidRDefault="00182AFF" w:rsidP="00182AFF">
            <w:pPr>
              <w:rPr>
                <w:rFonts w:hint="eastAsia"/>
              </w:rPr>
            </w:pPr>
          </w:p>
          <w:tbl>
            <w:tblPr>
              <w:tblStyle w:val="afb"/>
              <w:tblW w:w="0" w:type="auto"/>
              <w:tblLook w:val="04A0" w:firstRow="1" w:lastRow="0" w:firstColumn="1" w:lastColumn="0" w:noHBand="0" w:noVBand="1"/>
            </w:tblPr>
            <w:tblGrid>
              <w:gridCol w:w="435"/>
              <w:gridCol w:w="3877"/>
              <w:gridCol w:w="4479"/>
            </w:tblGrid>
            <w:tr w:rsidR="00182AFF" w14:paraId="6BE990CB" w14:textId="77777777" w:rsidTr="00182AFF">
              <w:tc>
                <w:tcPr>
                  <w:tcW w:w="2156" w:type="dxa"/>
                </w:tcPr>
                <w:p w14:paraId="384A0C0C" w14:textId="77777777" w:rsidR="00182AFF" w:rsidRDefault="00182AFF" w:rsidP="00182AFF">
                  <w:pPr>
                    <w:rPr>
                      <w:rFonts w:hint="eastAsia"/>
                    </w:rPr>
                  </w:pPr>
                </w:p>
              </w:tc>
              <w:tc>
                <w:tcPr>
                  <w:tcW w:w="3004" w:type="dxa"/>
                </w:tcPr>
                <w:p w14:paraId="0BBD0B31" w14:textId="77777777" w:rsidR="00182AFF" w:rsidRDefault="00182AFF" w:rsidP="00182AFF">
                  <w:pPr>
                    <w:rPr>
                      <w:rFonts w:hint="eastAsia"/>
                    </w:rPr>
                  </w:pPr>
                </w:p>
              </w:tc>
              <w:tc>
                <w:tcPr>
                  <w:tcW w:w="2931" w:type="dxa"/>
                </w:tcPr>
                <w:p w14:paraId="6E6320AD" w14:textId="77777777" w:rsidR="00182AFF" w:rsidRDefault="00182AFF" w:rsidP="00182AFF">
                  <w:pPr>
                    <w:rPr>
                      <w:rFonts w:hint="eastAsia"/>
                    </w:rPr>
                  </w:pPr>
                </w:p>
              </w:tc>
            </w:tr>
            <w:tr w:rsidR="00182AFF" w14:paraId="4EE05BB9" w14:textId="77777777" w:rsidTr="00182AFF">
              <w:tc>
                <w:tcPr>
                  <w:tcW w:w="2156" w:type="dxa"/>
                </w:tcPr>
                <w:p w14:paraId="7A64B700" w14:textId="36B30041" w:rsidR="00182AFF" w:rsidRDefault="00182AFF" w:rsidP="00182AFF">
                  <w:pPr>
                    <w:rPr>
                      <w:rFonts w:hint="eastAsia"/>
                    </w:rPr>
                  </w:pPr>
                  <w:r>
                    <w:rPr>
                      <w:rFonts w:hint="eastAsia"/>
                    </w:rPr>
                    <w:t>作業ディレクトリ</w:t>
                  </w:r>
                </w:p>
              </w:tc>
              <w:tc>
                <w:tcPr>
                  <w:tcW w:w="3004" w:type="dxa"/>
                </w:tcPr>
                <w:p w14:paraId="04CD7390" w14:textId="6F39E8EE" w:rsidR="00182AFF" w:rsidRDefault="00182AFF" w:rsidP="00182AFF">
                  <w:pPr>
                    <w:rPr>
                      <w:rFonts w:hint="eastAsia"/>
                    </w:rPr>
                  </w:pPr>
                  <w:r>
                    <w:rPr>
                      <w:noProof/>
                    </w:rPr>
                    <w:drawing>
                      <wp:inline distT="0" distB="0" distL="0" distR="0" wp14:anchorId="1BA9F49D" wp14:editId="7C15E372">
                        <wp:extent cx="1734192" cy="753654"/>
                        <wp:effectExtent l="0" t="0" r="0" b="889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753857" cy="762200"/>
                                </a:xfrm>
                                <a:prstGeom prst="rect">
                                  <a:avLst/>
                                </a:prstGeom>
                              </pic:spPr>
                            </pic:pic>
                          </a:graphicData>
                        </a:graphic>
                      </wp:inline>
                    </w:drawing>
                  </w:r>
                </w:p>
              </w:tc>
              <w:tc>
                <w:tcPr>
                  <w:tcW w:w="2931" w:type="dxa"/>
                </w:tcPr>
                <w:p w14:paraId="58D718D4" w14:textId="5EFB57A1" w:rsidR="00182AFF" w:rsidRDefault="00182AFF" w:rsidP="00182AFF">
                  <w:pPr>
                    <w:rPr>
                      <w:rFonts w:hint="eastAsia"/>
                    </w:rPr>
                  </w:pPr>
                  <w:r>
                    <w:rPr>
                      <w:noProof/>
                    </w:rPr>
                    <w:drawing>
                      <wp:inline distT="0" distB="0" distL="0" distR="0" wp14:anchorId="6B5DA882" wp14:editId="7C6F4718">
                        <wp:extent cx="2722063" cy="1268004"/>
                        <wp:effectExtent l="0" t="0" r="0" b="254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02194" cy="1305331"/>
                                </a:xfrm>
                                <a:prstGeom prst="rect">
                                  <a:avLst/>
                                </a:prstGeom>
                              </pic:spPr>
                            </pic:pic>
                          </a:graphicData>
                        </a:graphic>
                      </wp:inline>
                    </w:drawing>
                  </w:r>
                </w:p>
              </w:tc>
            </w:tr>
            <w:tr w:rsidR="00182AFF" w14:paraId="4824038D" w14:textId="77777777" w:rsidTr="00182AFF">
              <w:tc>
                <w:tcPr>
                  <w:tcW w:w="2156" w:type="dxa"/>
                </w:tcPr>
                <w:p w14:paraId="102BB8D4" w14:textId="6B1EB328" w:rsidR="00182AFF" w:rsidRDefault="00182AFF" w:rsidP="00182AFF">
                  <w:pPr>
                    <w:rPr>
                      <w:rFonts w:hint="eastAsia"/>
                    </w:rPr>
                  </w:pPr>
                  <w:r>
                    <w:rPr>
                      <w:rFonts w:hint="eastAsia"/>
                    </w:rPr>
                    <w:t>ステージング後</w:t>
                  </w:r>
                </w:p>
              </w:tc>
              <w:tc>
                <w:tcPr>
                  <w:tcW w:w="3004" w:type="dxa"/>
                </w:tcPr>
                <w:p w14:paraId="785E50B7" w14:textId="74BB1896" w:rsidR="00182AFF" w:rsidRDefault="00182AFF" w:rsidP="00182AFF">
                  <w:pPr>
                    <w:rPr>
                      <w:rFonts w:hint="eastAsia"/>
                    </w:rPr>
                  </w:pPr>
                  <w:r>
                    <w:rPr>
                      <w:noProof/>
                    </w:rPr>
                    <w:drawing>
                      <wp:inline distT="0" distB="0" distL="0" distR="0" wp14:anchorId="48AB2821" wp14:editId="1281D5A5">
                        <wp:extent cx="2326005" cy="1009301"/>
                        <wp:effectExtent l="0" t="0" r="10795" b="6985"/>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png"/>
                                <pic:cNvPicPr/>
                              </pic:nvPicPr>
                              <pic:blipFill>
                                <a:blip r:embed="rId126">
                                  <a:extLst>
                                    <a:ext uri="{28A0092B-C50C-407E-A947-70E740481C1C}">
                                      <a14:useLocalDpi xmlns:a14="http://schemas.microsoft.com/office/drawing/2010/main" val="0"/>
                                    </a:ext>
                                  </a:extLst>
                                </a:blip>
                                <a:stretch>
                                  <a:fillRect/>
                                </a:stretch>
                              </pic:blipFill>
                              <pic:spPr>
                                <a:xfrm>
                                  <a:off x="0" y="0"/>
                                  <a:ext cx="2328845" cy="1010533"/>
                                </a:xfrm>
                                <a:prstGeom prst="rect">
                                  <a:avLst/>
                                </a:prstGeom>
                              </pic:spPr>
                            </pic:pic>
                          </a:graphicData>
                        </a:graphic>
                      </wp:inline>
                    </w:drawing>
                  </w:r>
                </w:p>
              </w:tc>
              <w:tc>
                <w:tcPr>
                  <w:tcW w:w="2931" w:type="dxa"/>
                </w:tcPr>
                <w:p w14:paraId="554B630E" w14:textId="6E571698" w:rsidR="00182AFF" w:rsidRDefault="00182AFF" w:rsidP="00182AFF">
                  <w:pPr>
                    <w:rPr>
                      <w:rFonts w:hint="eastAsia"/>
                    </w:rPr>
                  </w:pPr>
                  <w:r>
                    <w:rPr>
                      <w:noProof/>
                    </w:rPr>
                    <w:drawing>
                      <wp:inline distT="0" distB="0" distL="0" distR="0" wp14:anchorId="1E0AADBF" wp14:editId="1AB83ADA">
                        <wp:extent cx="2652576" cy="1228877"/>
                        <wp:effectExtent l="0" t="0" r="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57295" cy="1231063"/>
                                </a:xfrm>
                                <a:prstGeom prst="rect">
                                  <a:avLst/>
                                </a:prstGeom>
                              </pic:spPr>
                            </pic:pic>
                          </a:graphicData>
                        </a:graphic>
                      </wp:inline>
                    </w:drawing>
                  </w:r>
                </w:p>
              </w:tc>
            </w:tr>
          </w:tbl>
          <w:p w14:paraId="03469992" w14:textId="5875651A" w:rsidR="00182AFF" w:rsidRDefault="00ED2954" w:rsidP="00182AFF">
            <w:pPr>
              <w:rPr>
                <w:rFonts w:hint="eastAsia"/>
              </w:rPr>
            </w:pPr>
            <w:r>
              <w:lastRenderedPageBreak/>
              <w:t>Conflict</w:t>
            </w:r>
            <w:r>
              <w:rPr>
                <w:rFonts w:hint="eastAsia"/>
              </w:rPr>
              <w:t>した場合</w:t>
            </w:r>
          </w:p>
          <w:p w14:paraId="4B0A1A69" w14:textId="77777777" w:rsidR="00424882" w:rsidRDefault="00424882" w:rsidP="00182AFF">
            <w:pPr>
              <w:rPr>
                <w:rFonts w:hint="eastAsia"/>
              </w:rPr>
            </w:pPr>
          </w:p>
          <w:p w14:paraId="5DA3FE3E" w14:textId="1D2B5567" w:rsidR="00424882" w:rsidRDefault="00424882" w:rsidP="00182AFF">
            <w:pPr>
              <w:rPr>
                <w:rFonts w:hint="eastAsia"/>
              </w:rPr>
            </w:pPr>
            <w:r>
              <w:rPr>
                <w:rFonts w:hint="eastAsia"/>
              </w:rPr>
              <w:t>コミットしたファイル</w:t>
            </w:r>
            <w:r w:rsidR="007976D2">
              <w:rPr>
                <w:rFonts w:hint="eastAsia"/>
              </w:rPr>
              <w:t>をプッシュしようとして、</w:t>
            </w:r>
            <w:r>
              <w:rPr>
                <w:rFonts w:hint="eastAsia"/>
              </w:rPr>
              <w:t>コンフリクトすると、下記のような画面が表示される。</w:t>
            </w:r>
          </w:p>
          <w:p w14:paraId="192E1C04" w14:textId="77777777" w:rsidR="005F3E3F" w:rsidRDefault="005F3E3F" w:rsidP="00182AFF">
            <w:pPr>
              <w:rPr>
                <w:rFonts w:hint="eastAsia"/>
              </w:rPr>
            </w:pPr>
            <w:r>
              <w:rPr>
                <w:rFonts w:hint="eastAsia"/>
              </w:rPr>
              <w:t>コンフリクトしたのは、</w:t>
            </w:r>
            <w:r>
              <w:t>README.md</w:t>
            </w:r>
            <w:r>
              <w:rPr>
                <w:rFonts w:hint="eastAsia"/>
              </w:rPr>
              <w:t>というファイルのはずだが、メッセージの中にはファイル名は記述されないようだ。</w:t>
            </w:r>
          </w:p>
          <w:p w14:paraId="2AB46B7E" w14:textId="77777777" w:rsidR="00ED2954" w:rsidRDefault="00ED2954" w:rsidP="00182AFF">
            <w:pPr>
              <w:rPr>
                <w:rFonts w:hint="eastAsia"/>
              </w:rPr>
            </w:pPr>
          </w:p>
          <w:p w14:paraId="668C7A77" w14:textId="29EACA93" w:rsidR="00ED2954" w:rsidRPr="00182AFF" w:rsidRDefault="00424882" w:rsidP="00182AFF">
            <w:pPr>
              <w:rPr>
                <w:rFonts w:hint="eastAsia"/>
              </w:rPr>
            </w:pPr>
            <w:r>
              <w:rPr>
                <w:rFonts w:hint="eastAsia"/>
                <w:noProof/>
              </w:rPr>
              <w:drawing>
                <wp:inline distT="0" distB="0" distL="0" distR="0" wp14:anchorId="2F6A45A4" wp14:editId="41FE1220">
                  <wp:extent cx="5732145" cy="3253740"/>
                  <wp:effectExtent l="0" t="0" r="8255"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png"/>
                          <pic:cNvPicPr/>
                        </pic:nvPicPr>
                        <pic:blipFill>
                          <a:blip r:embed="rId128">
                            <a:extLst>
                              <a:ext uri="{28A0092B-C50C-407E-A947-70E740481C1C}">
                                <a14:useLocalDpi xmlns:a14="http://schemas.microsoft.com/office/drawing/2010/main" val="0"/>
                              </a:ext>
                            </a:extLst>
                          </a:blip>
                          <a:stretch>
                            <a:fillRect/>
                          </a:stretch>
                        </pic:blipFill>
                        <pic:spPr>
                          <a:xfrm>
                            <a:off x="0" y="0"/>
                            <a:ext cx="5732145" cy="3253740"/>
                          </a:xfrm>
                          <a:prstGeom prst="rect">
                            <a:avLst/>
                          </a:prstGeom>
                        </pic:spPr>
                      </pic:pic>
                    </a:graphicData>
                  </a:graphic>
                </wp:inline>
              </w:drawing>
            </w:r>
          </w:p>
          <w:p w14:paraId="389E31F0" w14:textId="77777777" w:rsidR="00E13B0E" w:rsidRDefault="00E13B0E" w:rsidP="001D6AE7">
            <w:pPr>
              <w:rPr>
                <w:rFonts w:hint="eastAsia"/>
              </w:rPr>
            </w:pPr>
          </w:p>
          <w:p w14:paraId="1D3B47FB" w14:textId="23A1FB50" w:rsidR="005F3E3F" w:rsidRDefault="005F3E3F" w:rsidP="001D6AE7">
            <w:pPr>
              <w:rPr>
                <w:rFonts w:hint="eastAsia"/>
              </w:rPr>
            </w:pPr>
            <w:r>
              <w:rPr>
                <w:rFonts w:hint="eastAsia"/>
                <w:noProof/>
              </w:rPr>
              <w:drawing>
                <wp:inline distT="0" distB="0" distL="0" distR="0" wp14:anchorId="1832DFB1" wp14:editId="775A6658">
                  <wp:extent cx="4595676" cy="1834299"/>
                  <wp:effectExtent l="0" t="0" r="1905"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png"/>
                          <pic:cNvPicPr/>
                        </pic:nvPicPr>
                        <pic:blipFill>
                          <a:blip r:embed="rId129">
                            <a:extLst>
                              <a:ext uri="{28A0092B-C50C-407E-A947-70E740481C1C}">
                                <a14:useLocalDpi xmlns:a14="http://schemas.microsoft.com/office/drawing/2010/main" val="0"/>
                              </a:ext>
                            </a:extLst>
                          </a:blip>
                          <a:stretch>
                            <a:fillRect/>
                          </a:stretch>
                        </pic:blipFill>
                        <pic:spPr>
                          <a:xfrm>
                            <a:off x="0" y="0"/>
                            <a:ext cx="4602239" cy="1836919"/>
                          </a:xfrm>
                          <a:prstGeom prst="rect">
                            <a:avLst/>
                          </a:prstGeom>
                        </pic:spPr>
                      </pic:pic>
                    </a:graphicData>
                  </a:graphic>
                </wp:inline>
              </w:drawing>
            </w:r>
          </w:p>
          <w:p w14:paraId="23E11F20" w14:textId="77777777" w:rsidR="00ED2954" w:rsidRDefault="00ED2954" w:rsidP="001D6AE7">
            <w:pPr>
              <w:rPr>
                <w:rFonts w:hint="eastAsia"/>
              </w:rPr>
            </w:pPr>
          </w:p>
          <w:p w14:paraId="6215370D" w14:textId="4A7C5200" w:rsidR="005F3E3F" w:rsidRDefault="007976D2" w:rsidP="001D6AE7">
            <w:pPr>
              <w:rPr>
                <w:rFonts w:hint="eastAsia"/>
              </w:rPr>
            </w:pPr>
            <w:r>
              <w:rPr>
                <w:rFonts w:hint="eastAsia"/>
              </w:rPr>
              <w:t>基本に返って、プルしてみる。今度は、「マージで競合」というメッセージが表示された。ファイル名は表示されていないが、README.mdに「！」マークが付いている。これがコンフリクトしたという意味らしい。</w:t>
            </w:r>
          </w:p>
          <w:p w14:paraId="7A137437" w14:textId="77777777" w:rsidR="007976D2" w:rsidRDefault="007976D2" w:rsidP="001D6AE7">
            <w:pPr>
              <w:rPr>
                <w:rFonts w:hint="eastAsia"/>
              </w:rPr>
            </w:pPr>
          </w:p>
          <w:p w14:paraId="575E4D5A" w14:textId="0909390C" w:rsidR="007976D2" w:rsidRPr="007976D2" w:rsidRDefault="007976D2" w:rsidP="001D6AE7">
            <w:pPr>
              <w:rPr>
                <w:rFonts w:hint="eastAsia"/>
              </w:rPr>
            </w:pPr>
            <w:r>
              <w:rPr>
                <w:rFonts w:hint="eastAsia"/>
                <w:noProof/>
              </w:rPr>
              <w:lastRenderedPageBreak/>
              <w:drawing>
                <wp:inline distT="0" distB="0" distL="0" distR="0" wp14:anchorId="41DE300A" wp14:editId="3B89B3CB">
                  <wp:extent cx="5732145" cy="3552825"/>
                  <wp:effectExtent l="0" t="0" r="8255" b="3175"/>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png"/>
                          <pic:cNvPicPr/>
                        </pic:nvPicPr>
                        <pic:blipFill>
                          <a:blip r:embed="rId130">
                            <a:extLst>
                              <a:ext uri="{28A0092B-C50C-407E-A947-70E740481C1C}">
                                <a14:useLocalDpi xmlns:a14="http://schemas.microsoft.com/office/drawing/2010/main" val="0"/>
                              </a:ext>
                            </a:extLst>
                          </a:blip>
                          <a:stretch>
                            <a:fillRect/>
                          </a:stretch>
                        </pic:blipFill>
                        <pic:spPr>
                          <a:xfrm>
                            <a:off x="0" y="0"/>
                            <a:ext cx="5732145" cy="3552825"/>
                          </a:xfrm>
                          <a:prstGeom prst="rect">
                            <a:avLst/>
                          </a:prstGeom>
                        </pic:spPr>
                      </pic:pic>
                    </a:graphicData>
                  </a:graphic>
                </wp:inline>
              </w:drawing>
            </w:r>
          </w:p>
          <w:p w14:paraId="2278167A" w14:textId="77777777" w:rsidR="007976D2" w:rsidRDefault="007976D2" w:rsidP="001D6AE7">
            <w:pPr>
              <w:rPr>
                <w:rFonts w:hint="eastAsia"/>
              </w:rPr>
            </w:pPr>
          </w:p>
          <w:p w14:paraId="2E92D534" w14:textId="630C8550" w:rsidR="00A03AE9" w:rsidRDefault="00A03AE9" w:rsidP="001D6AE7">
            <w:r>
              <w:rPr>
                <w:rFonts w:hint="eastAsia"/>
              </w:rPr>
              <w:t>ファイルを右クリック</w:t>
            </w:r>
            <w:r>
              <w:t>(</w:t>
            </w:r>
            <w:r>
              <w:rPr>
                <w:rFonts w:hint="eastAsia"/>
              </w:rPr>
              <w:t>M</w:t>
            </w:r>
            <w:r>
              <w:t xml:space="preserve">ac: Ctrl + </w:t>
            </w:r>
            <w:r>
              <w:rPr>
                <w:rFonts w:hint="eastAsia"/>
              </w:rPr>
              <w:t>スペース</w:t>
            </w:r>
            <w:r>
              <w:t>)</w:t>
            </w:r>
            <w:r>
              <w:rPr>
                <w:rFonts w:hint="eastAsia"/>
              </w:rPr>
              <w:t>すると、メニューが表示される。基本は開く。</w:t>
            </w:r>
          </w:p>
          <w:p w14:paraId="4C3889AD" w14:textId="77777777" w:rsidR="00A03AE9" w:rsidRDefault="00A03AE9" w:rsidP="001D6AE7">
            <w:pPr>
              <w:rPr>
                <w:rFonts w:hint="eastAsia"/>
              </w:rPr>
            </w:pPr>
          </w:p>
          <w:p w14:paraId="300693A1" w14:textId="04795681" w:rsidR="00A03AE9" w:rsidRDefault="00A03AE9" w:rsidP="001D6AE7">
            <w:pPr>
              <w:rPr>
                <w:rFonts w:hint="eastAsia"/>
              </w:rPr>
            </w:pPr>
            <w:r>
              <w:rPr>
                <w:rFonts w:hint="eastAsia"/>
                <w:noProof/>
              </w:rPr>
              <w:drawing>
                <wp:inline distT="0" distB="0" distL="0" distR="0" wp14:anchorId="3DF83B06" wp14:editId="2D9F6AC1">
                  <wp:extent cx="4201209" cy="4068103"/>
                  <wp:effectExtent l="0" t="0" r="0" b="0"/>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スクリーンショット 2018-01-14 17.11.59.png"/>
                          <pic:cNvPicPr/>
                        </pic:nvPicPr>
                        <pic:blipFill>
                          <a:blip r:embed="rId131">
                            <a:extLst>
                              <a:ext uri="{28A0092B-C50C-407E-A947-70E740481C1C}">
                                <a14:useLocalDpi xmlns:a14="http://schemas.microsoft.com/office/drawing/2010/main" val="0"/>
                              </a:ext>
                            </a:extLst>
                          </a:blip>
                          <a:stretch>
                            <a:fillRect/>
                          </a:stretch>
                        </pic:blipFill>
                        <pic:spPr>
                          <a:xfrm>
                            <a:off x="0" y="0"/>
                            <a:ext cx="4204439" cy="4071230"/>
                          </a:xfrm>
                          <a:prstGeom prst="rect">
                            <a:avLst/>
                          </a:prstGeom>
                        </pic:spPr>
                      </pic:pic>
                    </a:graphicData>
                  </a:graphic>
                </wp:inline>
              </w:drawing>
            </w:r>
          </w:p>
          <w:p w14:paraId="075A62E8" w14:textId="77777777" w:rsidR="00A03AE9" w:rsidRDefault="00A03AE9" w:rsidP="001D6AE7"/>
          <w:p w14:paraId="767C2143" w14:textId="20E1948B" w:rsidR="00857087" w:rsidRDefault="00857087" w:rsidP="001D6AE7">
            <w:pPr>
              <w:rPr>
                <w:rFonts w:hint="eastAsia"/>
              </w:rPr>
            </w:pPr>
            <w:r>
              <w:rPr>
                <w:rFonts w:hint="eastAsia"/>
              </w:rPr>
              <w:lastRenderedPageBreak/>
              <w:t>デフォルト登録してあるエディタでファイルが開く。コンフリクト箇所が</w:t>
            </w:r>
            <w:r>
              <w:t xml:space="preserve"> </w:t>
            </w:r>
            <w:r>
              <w:rPr>
                <w:rFonts w:hint="eastAsia"/>
              </w:rPr>
              <w:t>下記のようにマーキングされているので、正しい記述に自分で修正する。（これがとてもむずかしい作業の場合、自分で考え込まずに、知っていそうな人に頼むのが良い）</w:t>
            </w:r>
          </w:p>
          <w:p w14:paraId="28E63036" w14:textId="77777777" w:rsidR="00857087" w:rsidRDefault="00857087" w:rsidP="001D6AE7"/>
          <w:p w14:paraId="21D44702" w14:textId="77777777" w:rsidR="00857087" w:rsidRDefault="00857087" w:rsidP="001D6AE7">
            <w:r>
              <w:t>&lt;&lt;&lt;&lt;</w:t>
            </w:r>
          </w:p>
          <w:p w14:paraId="21BB6F56" w14:textId="77777777" w:rsidR="00857087" w:rsidRDefault="00857087" w:rsidP="001D6AE7">
            <w:r>
              <w:t xml:space="preserve"> ====</w:t>
            </w:r>
          </w:p>
          <w:p w14:paraId="7C6FE82C" w14:textId="2EAAF34F" w:rsidR="00857087" w:rsidRDefault="00857087" w:rsidP="001D6AE7">
            <w:r>
              <w:t xml:space="preserve"> &gt;&gt;&gt;&gt;</w:t>
            </w:r>
          </w:p>
          <w:p w14:paraId="6C2AD505" w14:textId="77777777" w:rsidR="00857087" w:rsidRDefault="00857087" w:rsidP="001D6AE7"/>
          <w:p w14:paraId="31910279" w14:textId="0785B3C5" w:rsidR="00A03AE9" w:rsidRDefault="00857087" w:rsidP="001D6AE7">
            <w:r>
              <w:rPr>
                <w:noProof/>
              </w:rPr>
              <w:drawing>
                <wp:inline distT="0" distB="0" distL="0" distR="0" wp14:anchorId="2F4E2E6F" wp14:editId="343550F7">
                  <wp:extent cx="5732145" cy="2079625"/>
                  <wp:effectExtent l="0" t="0" r="8255" b="3175"/>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png"/>
                          <pic:cNvPicPr/>
                        </pic:nvPicPr>
                        <pic:blipFill>
                          <a:blip r:embed="rId132">
                            <a:extLst>
                              <a:ext uri="{28A0092B-C50C-407E-A947-70E740481C1C}">
                                <a14:useLocalDpi xmlns:a14="http://schemas.microsoft.com/office/drawing/2010/main" val="0"/>
                              </a:ext>
                            </a:extLst>
                          </a:blip>
                          <a:stretch>
                            <a:fillRect/>
                          </a:stretch>
                        </pic:blipFill>
                        <pic:spPr>
                          <a:xfrm>
                            <a:off x="0" y="0"/>
                            <a:ext cx="5732145" cy="2079625"/>
                          </a:xfrm>
                          <a:prstGeom prst="rect">
                            <a:avLst/>
                          </a:prstGeom>
                        </pic:spPr>
                      </pic:pic>
                    </a:graphicData>
                  </a:graphic>
                </wp:inline>
              </w:drawing>
            </w:r>
          </w:p>
          <w:p w14:paraId="3BCA5811" w14:textId="77777777" w:rsidR="00857087" w:rsidRDefault="00857087" w:rsidP="001D6AE7"/>
          <w:p w14:paraId="5CA15CD1" w14:textId="2911E05A" w:rsidR="00857087" w:rsidRDefault="00F90214" w:rsidP="001D6AE7">
            <w:pPr>
              <w:rPr>
                <w:rFonts w:hint="eastAsia"/>
              </w:rPr>
            </w:pPr>
            <w:r>
              <w:rPr>
                <w:rFonts w:hint="eastAsia"/>
              </w:rPr>
              <w:t>ファイルを修正した後、コミットしようとすると、メッセージが</w:t>
            </w:r>
            <w:r w:rsidR="009439E0">
              <w:rPr>
                <w:rFonts w:hint="eastAsia"/>
              </w:rPr>
              <w:t>いつもと違う。</w:t>
            </w:r>
            <w:r w:rsidR="009439E0">
              <w:t>Merge</w:t>
            </w:r>
            <w:r w:rsidR="009439E0">
              <w:rPr>
                <w:rFonts w:hint="eastAsia"/>
              </w:rPr>
              <w:t>何とかと表示される。</w:t>
            </w:r>
          </w:p>
          <w:p w14:paraId="7E6C312E" w14:textId="77777777" w:rsidR="00F90214" w:rsidRDefault="00F90214" w:rsidP="001D6AE7">
            <w:pPr>
              <w:rPr>
                <w:rFonts w:hint="eastAsia"/>
              </w:rPr>
            </w:pPr>
          </w:p>
          <w:p w14:paraId="17A7AD0C" w14:textId="6B29FFFD" w:rsidR="00F90214" w:rsidRDefault="009439E0" w:rsidP="001D6AE7">
            <w:pPr>
              <w:rPr>
                <w:rFonts w:hint="eastAsia"/>
              </w:rPr>
            </w:pPr>
            <w:r>
              <w:rPr>
                <w:rFonts w:hint="eastAsia"/>
                <w:noProof/>
              </w:rPr>
              <w:drawing>
                <wp:inline distT="0" distB="0" distL="0" distR="0" wp14:anchorId="454E7463" wp14:editId="4BBAA75B">
                  <wp:extent cx="4141617" cy="2204550"/>
                  <wp:effectExtent l="0" t="0" r="0" b="571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png"/>
                          <pic:cNvPicPr/>
                        </pic:nvPicPr>
                        <pic:blipFill>
                          <a:blip r:embed="rId133">
                            <a:extLst>
                              <a:ext uri="{28A0092B-C50C-407E-A947-70E740481C1C}">
                                <a14:useLocalDpi xmlns:a14="http://schemas.microsoft.com/office/drawing/2010/main" val="0"/>
                              </a:ext>
                            </a:extLst>
                          </a:blip>
                          <a:stretch>
                            <a:fillRect/>
                          </a:stretch>
                        </pic:blipFill>
                        <pic:spPr>
                          <a:xfrm>
                            <a:off x="0" y="0"/>
                            <a:ext cx="4147297" cy="2207574"/>
                          </a:xfrm>
                          <a:prstGeom prst="rect">
                            <a:avLst/>
                          </a:prstGeom>
                        </pic:spPr>
                      </pic:pic>
                    </a:graphicData>
                  </a:graphic>
                </wp:inline>
              </w:drawing>
            </w:r>
          </w:p>
          <w:p w14:paraId="0E73E073" w14:textId="77777777" w:rsidR="00ED2954" w:rsidRDefault="00ED2954" w:rsidP="001D6AE7">
            <w:pPr>
              <w:rPr>
                <w:rFonts w:hint="eastAsia"/>
              </w:rPr>
            </w:pPr>
          </w:p>
          <w:p w14:paraId="41A167A7" w14:textId="387E1351" w:rsidR="00067743" w:rsidRDefault="00067743" w:rsidP="001D6AE7">
            <w:r>
              <w:rPr>
                <w:rFonts w:hint="eastAsia"/>
              </w:rPr>
              <w:t>コミットメッセージを変更せず、そのままコミット＋プッシュしたら成功した。</w:t>
            </w:r>
          </w:p>
          <w:p w14:paraId="1EB5CAF0" w14:textId="77777777" w:rsidR="00067743" w:rsidRDefault="00067743" w:rsidP="001D6AE7">
            <w:pPr>
              <w:rPr>
                <w:rFonts w:hint="eastAsia"/>
              </w:rPr>
            </w:pPr>
          </w:p>
          <w:p w14:paraId="3E9A1FAC" w14:textId="42261716" w:rsidR="00067743" w:rsidRDefault="00067743" w:rsidP="001D6AE7">
            <w:pPr>
              <w:rPr>
                <w:rFonts w:hint="eastAsia"/>
              </w:rPr>
            </w:pPr>
            <w:r>
              <w:rPr>
                <w:rFonts w:hint="eastAsia"/>
                <w:noProof/>
              </w:rPr>
              <w:drawing>
                <wp:inline distT="0" distB="0" distL="0" distR="0" wp14:anchorId="4A5085A0" wp14:editId="57B7CF88">
                  <wp:extent cx="4941717" cy="1543773"/>
                  <wp:effectExtent l="0" t="0" r="11430" b="5715"/>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png"/>
                          <pic:cNvPicPr/>
                        </pic:nvPicPr>
                        <pic:blipFill>
                          <a:blip r:embed="rId134">
                            <a:extLst>
                              <a:ext uri="{28A0092B-C50C-407E-A947-70E740481C1C}">
                                <a14:useLocalDpi xmlns:a14="http://schemas.microsoft.com/office/drawing/2010/main" val="0"/>
                              </a:ext>
                            </a:extLst>
                          </a:blip>
                          <a:stretch>
                            <a:fillRect/>
                          </a:stretch>
                        </pic:blipFill>
                        <pic:spPr>
                          <a:xfrm>
                            <a:off x="0" y="0"/>
                            <a:ext cx="4946689" cy="1545326"/>
                          </a:xfrm>
                          <a:prstGeom prst="rect">
                            <a:avLst/>
                          </a:prstGeom>
                        </pic:spPr>
                      </pic:pic>
                    </a:graphicData>
                  </a:graphic>
                </wp:inline>
              </w:drawing>
            </w:r>
          </w:p>
          <w:p w14:paraId="3F371129" w14:textId="77777777" w:rsidR="00067743" w:rsidRDefault="00067743" w:rsidP="001D6AE7">
            <w:pPr>
              <w:rPr>
                <w:rFonts w:hint="eastAsia"/>
              </w:rPr>
            </w:pPr>
          </w:p>
          <w:p w14:paraId="21803BF4" w14:textId="77777777" w:rsidR="00ED2954" w:rsidRPr="00A7555E" w:rsidRDefault="00ED2954" w:rsidP="001D6AE7"/>
        </w:tc>
      </w:tr>
      <w:tr w:rsidR="00E3398B" w14:paraId="45EBCF8C" w14:textId="77777777" w:rsidTr="001D6AE7">
        <w:tc>
          <w:tcPr>
            <w:tcW w:w="9017" w:type="dxa"/>
          </w:tcPr>
          <w:p w14:paraId="4D295697" w14:textId="77777777" w:rsidR="00E3398B" w:rsidRDefault="00E3398B" w:rsidP="001D6AE7"/>
        </w:tc>
      </w:tr>
    </w:tbl>
    <w:p w14:paraId="06261C33" w14:textId="77777777" w:rsidR="00DF480F" w:rsidRDefault="00DF480F" w:rsidP="00283C17">
      <w:pPr>
        <w:pStyle w:val="2"/>
      </w:pPr>
    </w:p>
    <w:p w14:paraId="76A97761" w14:textId="77777777" w:rsidR="00FD3DCB" w:rsidRDefault="00FD3DCB" w:rsidP="00FD3DCB">
      <w:pPr>
        <w:pStyle w:val="2"/>
        <w:rPr>
          <w:rFonts w:hint="eastAsia"/>
        </w:rPr>
      </w:pPr>
      <w:bookmarkStart w:id="20" w:name="_Toc503808720"/>
      <w:r>
        <w:t>git</w:t>
      </w:r>
      <w:r>
        <w:rPr>
          <w:rFonts w:hint="eastAsia"/>
        </w:rPr>
        <w:t>のフローモデル</w:t>
      </w:r>
      <w:bookmarkEnd w:id="20"/>
    </w:p>
    <w:tbl>
      <w:tblPr>
        <w:tblStyle w:val="afb"/>
        <w:tblW w:w="0" w:type="auto"/>
        <w:tblLook w:val="04A0" w:firstRow="1" w:lastRow="0" w:firstColumn="1" w:lastColumn="0" w:noHBand="0" w:noVBand="1"/>
      </w:tblPr>
      <w:tblGrid>
        <w:gridCol w:w="9017"/>
      </w:tblGrid>
      <w:tr w:rsidR="00FD3DCB" w14:paraId="4B1E9955" w14:textId="77777777" w:rsidTr="00FD3DCB">
        <w:tc>
          <w:tcPr>
            <w:tcW w:w="9017" w:type="dxa"/>
          </w:tcPr>
          <w:p w14:paraId="6FAECA4D" w14:textId="510FD58B" w:rsidR="00FD3DCB" w:rsidRDefault="00FD3DCB" w:rsidP="00FD3DCB">
            <w:pPr>
              <w:rPr>
                <w:rFonts w:hint="eastAsia"/>
              </w:rPr>
            </w:pPr>
            <w:r>
              <w:t>git</w:t>
            </w:r>
            <w:r>
              <w:rPr>
                <w:rFonts w:hint="eastAsia"/>
              </w:rPr>
              <w:t>では、ブランチが容易に作成される。そのため、ある程度管理しないと、ブランチ間の整合が取れなくなる。</w:t>
            </w:r>
          </w:p>
          <w:p w14:paraId="67801879" w14:textId="648AE5C6" w:rsidR="00FD3DCB" w:rsidRDefault="00FD3DCB" w:rsidP="00FD3DCB">
            <w:pPr>
              <w:rPr>
                <w:rFonts w:hint="eastAsia"/>
              </w:rPr>
            </w:pPr>
            <w:r>
              <w:rPr>
                <w:rFonts w:hint="eastAsia"/>
              </w:rPr>
              <w:t>そこでいくつかのモデルがある。有名なのが</w:t>
            </w:r>
            <w:r>
              <w:t>git flow</w:t>
            </w:r>
            <w:r>
              <w:rPr>
                <w:rFonts w:hint="eastAsia"/>
              </w:rPr>
              <w:t>と</w:t>
            </w:r>
            <w:r>
              <w:t xml:space="preserve"> github</w:t>
            </w:r>
            <w:r>
              <w:rPr>
                <w:rFonts w:hint="eastAsia"/>
              </w:rPr>
              <w:t>フロー。</w:t>
            </w:r>
          </w:p>
          <w:p w14:paraId="3F9DDC29" w14:textId="77777777" w:rsidR="00FD3DCB" w:rsidRPr="00FD3DCB" w:rsidRDefault="00FD3DCB" w:rsidP="00FD3DCB">
            <w:pPr>
              <w:rPr>
                <w:rFonts w:hint="eastAsia"/>
              </w:rPr>
            </w:pPr>
          </w:p>
          <w:p w14:paraId="5998FA94" w14:textId="497DCEC4" w:rsidR="00FD3DCB" w:rsidRDefault="00AF56AF" w:rsidP="00FD3DCB">
            <w:pPr>
              <w:rPr>
                <w:rFonts w:hint="eastAsia"/>
              </w:rPr>
            </w:pPr>
            <w:r>
              <w:rPr>
                <w:noProof/>
              </w:rPr>
              <w:drawing>
                <wp:inline distT="0" distB="0" distL="0" distR="0" wp14:editId="028F2B53">
                  <wp:extent cx="4705985" cy="6236335"/>
                  <wp:effectExtent l="0" t="0" r="0" b="12065"/>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705985" cy="6236335"/>
                          </a:xfrm>
                          <a:prstGeom prst="rect">
                            <a:avLst/>
                          </a:prstGeom>
                          <a:noFill/>
                          <a:ln>
                            <a:noFill/>
                          </a:ln>
                        </pic:spPr>
                      </pic:pic>
                    </a:graphicData>
                  </a:graphic>
                </wp:inline>
              </w:drawing>
            </w:r>
          </w:p>
          <w:p w14:paraId="6F778815" w14:textId="77777777" w:rsidR="00FD3DCB" w:rsidRDefault="00FD3DCB" w:rsidP="00FD3DCB">
            <w:pPr>
              <w:rPr>
                <w:rFonts w:hint="eastAsia"/>
              </w:rPr>
            </w:pPr>
          </w:p>
          <w:p w14:paraId="57AC8091" w14:textId="77777777" w:rsidR="00FD3DCB" w:rsidRDefault="00FD3DCB" w:rsidP="00FD3DCB">
            <w:pPr>
              <w:rPr>
                <w:rFonts w:hint="eastAsia"/>
              </w:rPr>
            </w:pPr>
          </w:p>
          <w:p w14:paraId="0FCD2D18" w14:textId="4B0C2E7A" w:rsidR="00FD3DCB" w:rsidRDefault="00FD3DCB" w:rsidP="00FD3DCB">
            <w:pPr>
              <w:rPr>
                <w:rFonts w:hint="eastAsia"/>
              </w:rPr>
            </w:pPr>
          </w:p>
          <w:p w14:paraId="1F93CD9B" w14:textId="77777777" w:rsidR="00FD3DCB" w:rsidRDefault="00FD3DCB" w:rsidP="00FD3DCB">
            <w:pPr>
              <w:rPr>
                <w:rFonts w:hint="eastAsia"/>
              </w:rPr>
            </w:pPr>
          </w:p>
          <w:p w14:paraId="33334C17" w14:textId="1DC025D1" w:rsidR="00FD3DCB" w:rsidRDefault="00FD3DCB" w:rsidP="00FD3DCB">
            <w:pPr>
              <w:rPr>
                <w:rFonts w:hint="eastAsia"/>
              </w:rPr>
            </w:pPr>
            <w:hyperlink r:id="rId136" w:history="1">
              <w:r w:rsidRPr="00F574A3">
                <w:rPr>
                  <w:rStyle w:val="af7"/>
                </w:rPr>
                <w:t>https://qiita.com/KosukeSone/items/514dd24828b485c69a05</w:t>
              </w:r>
            </w:hyperlink>
          </w:p>
          <w:p w14:paraId="015DA1EB" w14:textId="77777777" w:rsidR="00176222" w:rsidRDefault="00176222" w:rsidP="00FD3DCB">
            <w:pPr>
              <w:rPr>
                <w:rFonts w:hint="eastAsia"/>
              </w:rPr>
            </w:pPr>
          </w:p>
          <w:p w14:paraId="001954E5" w14:textId="4167A9DC" w:rsidR="00176222" w:rsidRDefault="00176222" w:rsidP="00FD3DCB">
            <w:pPr>
              <w:rPr>
                <w:rFonts w:hint="eastAsia"/>
              </w:rPr>
            </w:pPr>
            <w:hyperlink r:id="rId137" w:history="1">
              <w:r w:rsidRPr="00F574A3">
                <w:rPr>
                  <w:rStyle w:val="af7"/>
                </w:rPr>
                <w:t>https://qiita.com/mint__/items/bfc58589b5b1e0a1856a</w:t>
              </w:r>
            </w:hyperlink>
          </w:p>
          <w:p w14:paraId="3C9D7FBD" w14:textId="77777777" w:rsidR="00176222" w:rsidRPr="00176222" w:rsidRDefault="00176222" w:rsidP="00FD3DCB">
            <w:pPr>
              <w:rPr>
                <w:rFonts w:hint="eastAsia"/>
              </w:rPr>
            </w:pPr>
          </w:p>
          <w:p w14:paraId="4DEE5423" w14:textId="765197A3" w:rsidR="00FD3DCB" w:rsidRPr="00FD3DCB" w:rsidRDefault="00FD3DCB" w:rsidP="00FD3DCB">
            <w:pPr>
              <w:rPr>
                <w:rFonts w:hint="eastAsia"/>
              </w:rPr>
            </w:pPr>
          </w:p>
        </w:tc>
      </w:tr>
      <w:tr w:rsidR="00FD3DCB" w14:paraId="78908510" w14:textId="77777777" w:rsidTr="00FD3DCB">
        <w:tc>
          <w:tcPr>
            <w:tcW w:w="9017" w:type="dxa"/>
          </w:tcPr>
          <w:p w14:paraId="6FED2AD1" w14:textId="77777777" w:rsidR="00FD3DCB" w:rsidRDefault="00FD3DCB" w:rsidP="00FD3DCB">
            <w:pPr>
              <w:rPr>
                <w:rFonts w:hint="eastAsia"/>
              </w:rPr>
            </w:pPr>
          </w:p>
        </w:tc>
      </w:tr>
      <w:tr w:rsidR="00FD3DCB" w14:paraId="5110D394" w14:textId="77777777" w:rsidTr="00FD3DCB">
        <w:tc>
          <w:tcPr>
            <w:tcW w:w="9017" w:type="dxa"/>
          </w:tcPr>
          <w:p w14:paraId="5B4DC1CE" w14:textId="77777777" w:rsidR="00FD3DCB" w:rsidRDefault="00FD3DCB" w:rsidP="00FD3DCB">
            <w:pPr>
              <w:rPr>
                <w:rFonts w:hint="eastAsia"/>
              </w:rPr>
            </w:pPr>
          </w:p>
        </w:tc>
      </w:tr>
      <w:tr w:rsidR="00FD3DCB" w14:paraId="272C75C5" w14:textId="77777777" w:rsidTr="00FD3DCB">
        <w:tc>
          <w:tcPr>
            <w:tcW w:w="9017" w:type="dxa"/>
          </w:tcPr>
          <w:p w14:paraId="0D91A325" w14:textId="77777777" w:rsidR="00FD3DCB" w:rsidRDefault="00FD3DCB" w:rsidP="00FD3DCB">
            <w:pPr>
              <w:rPr>
                <w:rFonts w:hint="eastAsia"/>
              </w:rPr>
            </w:pPr>
          </w:p>
        </w:tc>
      </w:tr>
    </w:tbl>
    <w:p w14:paraId="053CD666" w14:textId="77777777" w:rsidR="00FD3DCB" w:rsidRPr="00FD3DCB" w:rsidRDefault="00FD3DCB" w:rsidP="00FD3DCB">
      <w:pPr>
        <w:rPr>
          <w:rFonts w:hint="eastAsia"/>
        </w:rPr>
      </w:pPr>
    </w:p>
    <w:p w14:paraId="443A007D" w14:textId="77777777" w:rsidR="007821D7" w:rsidRDefault="007821D7" w:rsidP="005B5A8E">
      <w:pPr>
        <w:pStyle w:val="1"/>
      </w:pPr>
      <w:bookmarkStart w:id="21" w:name="_Toc503808721"/>
      <w:r w:rsidRPr="005B5A8E">
        <w:t>Github</w:t>
      </w:r>
      <w:bookmarkEnd w:id="21"/>
    </w:p>
    <w:p w14:paraId="6F769FAB" w14:textId="654C71B0" w:rsidR="00ED4088" w:rsidRDefault="001D6AE7" w:rsidP="000F5971">
      <w:pPr>
        <w:ind w:firstLine="720"/>
      </w:pPr>
      <w:hyperlink r:id="rId138" w:history="1">
        <w:r w:rsidR="00AF101F" w:rsidRPr="00A944E4">
          <w:rPr>
            <w:rStyle w:val="af7"/>
          </w:rPr>
          <w:t>https://github.com/score915</w:t>
        </w:r>
      </w:hyperlink>
      <w:r w:rsidR="00AF101F">
        <w:rPr>
          <w:rFonts w:hint="eastAsia"/>
          <w:noProof/>
        </w:rPr>
        <w:drawing>
          <wp:inline distT="0" distB="0" distL="0" distR="0" wp14:anchorId="0EE76B6B" wp14:editId="45CA0951">
            <wp:extent cx="5099331" cy="2814320"/>
            <wp:effectExtent l="0" t="0" r="6350" b="508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101811" cy="2815689"/>
                    </a:xfrm>
                    <a:prstGeom prst="rect">
                      <a:avLst/>
                    </a:prstGeom>
                  </pic:spPr>
                </pic:pic>
              </a:graphicData>
            </a:graphic>
          </wp:inline>
        </w:drawing>
      </w:r>
    </w:p>
    <w:tbl>
      <w:tblPr>
        <w:tblStyle w:val="afb"/>
        <w:tblW w:w="0" w:type="auto"/>
        <w:tblLook w:val="04A0" w:firstRow="1" w:lastRow="0" w:firstColumn="1" w:lastColumn="0" w:noHBand="0" w:noVBand="1"/>
      </w:tblPr>
      <w:tblGrid>
        <w:gridCol w:w="9017"/>
      </w:tblGrid>
      <w:tr w:rsidR="000F5971" w14:paraId="38937143" w14:textId="77777777" w:rsidTr="000F5971">
        <w:tc>
          <w:tcPr>
            <w:tcW w:w="9017" w:type="dxa"/>
          </w:tcPr>
          <w:p w14:paraId="72D440C3" w14:textId="7090B94E" w:rsidR="000F5971" w:rsidRDefault="000F5971" w:rsidP="00ED4088">
            <w:r>
              <w:t>Gitbub</w:t>
            </w:r>
            <w:r>
              <w:rPr>
                <w:rFonts w:hint="eastAsia"/>
              </w:rPr>
              <w:t>には、すでに</w:t>
            </w:r>
            <w:r>
              <w:t xml:space="preserve"> Macbook </w:t>
            </w:r>
            <w:r>
              <w:rPr>
                <w:rFonts w:hint="eastAsia"/>
              </w:rPr>
              <w:t>の</w:t>
            </w:r>
            <w:r>
              <w:t>SSH</w:t>
            </w:r>
            <w:r>
              <w:rPr>
                <w:rFonts w:hint="eastAsia"/>
              </w:rPr>
              <w:t>公開鍵を設定済みなので、今回はSSHで</w:t>
            </w:r>
            <w:r>
              <w:t>push</w:t>
            </w:r>
            <w:r>
              <w:rPr>
                <w:rFonts w:hint="eastAsia"/>
              </w:rPr>
              <w:t>する。</w:t>
            </w:r>
          </w:p>
          <w:p w14:paraId="65023493" w14:textId="77777777" w:rsidR="000460E9" w:rsidRDefault="000460E9" w:rsidP="00ED4088"/>
          <w:p w14:paraId="7C174EC6" w14:textId="10D82101" w:rsidR="000460E9" w:rsidRDefault="000460E9" w:rsidP="00ED4088">
            <w:r>
              <w:rPr>
                <w:rFonts w:hint="eastAsia"/>
              </w:rPr>
              <w:t>今回は、修正されたファイル（WORD）の</w:t>
            </w:r>
            <w:r>
              <w:t>upload</w:t>
            </w:r>
            <w:r>
              <w:rPr>
                <w:rFonts w:hint="eastAsia"/>
              </w:rPr>
              <w:t>だけだし、各種設定は終わっているので、下記のコマンドだけでいけるはず。</w:t>
            </w:r>
          </w:p>
          <w:p w14:paraId="59E40278" w14:textId="77777777" w:rsidR="00101E9D" w:rsidRDefault="00101E9D" w:rsidP="00ED4088"/>
          <w:p w14:paraId="1B3FA610" w14:textId="77777777" w:rsidR="00101E9D" w:rsidRDefault="00101E9D" w:rsidP="00ED4088"/>
          <w:tbl>
            <w:tblPr>
              <w:tblStyle w:val="afb"/>
              <w:tblW w:w="0" w:type="auto"/>
              <w:tblLook w:val="04A0" w:firstRow="1" w:lastRow="0" w:firstColumn="1" w:lastColumn="0" w:noHBand="0" w:noVBand="1"/>
            </w:tblPr>
            <w:tblGrid>
              <w:gridCol w:w="2851"/>
            </w:tblGrid>
            <w:tr w:rsidR="00101E9D" w14:paraId="3ED3AEC1" w14:textId="77777777" w:rsidTr="00101E9D">
              <w:trPr>
                <w:trHeight w:val="308"/>
              </w:trPr>
              <w:tc>
                <w:tcPr>
                  <w:tcW w:w="2851" w:type="dxa"/>
                </w:tcPr>
                <w:p w14:paraId="4EDE3CEA" w14:textId="510F02B3" w:rsidR="00101E9D" w:rsidRDefault="00101E9D" w:rsidP="00ED4088">
                  <w:r>
                    <w:t>git push origin master</w:t>
                  </w:r>
                </w:p>
              </w:tc>
            </w:tr>
          </w:tbl>
          <w:p w14:paraId="14614A83" w14:textId="77777777" w:rsidR="00101E9D" w:rsidRDefault="00101E9D" w:rsidP="00ED4088"/>
          <w:p w14:paraId="60B0DCE6" w14:textId="77777777" w:rsidR="000460E9" w:rsidRDefault="000460E9" w:rsidP="00ED4088"/>
          <w:p w14:paraId="7B21E576" w14:textId="2D20871C" w:rsidR="000F5971" w:rsidRPr="000F5971" w:rsidRDefault="000460E9" w:rsidP="00ED4088">
            <w:r>
              <w:rPr>
                <w:noProof/>
              </w:rPr>
              <w:lastRenderedPageBreak/>
              <w:drawing>
                <wp:inline distT="0" distB="0" distL="0" distR="0" wp14:anchorId="53EC0327" wp14:editId="6EB65C5C">
                  <wp:extent cx="5732145" cy="1825625"/>
                  <wp:effectExtent l="0" t="0" r="8255" b="317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png"/>
                          <pic:cNvPicPr/>
                        </pic:nvPicPr>
                        <pic:blipFill>
                          <a:blip r:embed="rId140">
                            <a:extLst>
                              <a:ext uri="{28A0092B-C50C-407E-A947-70E740481C1C}">
                                <a14:useLocalDpi xmlns:a14="http://schemas.microsoft.com/office/drawing/2010/main" val="0"/>
                              </a:ext>
                            </a:extLst>
                          </a:blip>
                          <a:stretch>
                            <a:fillRect/>
                          </a:stretch>
                        </pic:blipFill>
                        <pic:spPr>
                          <a:xfrm>
                            <a:off x="0" y="0"/>
                            <a:ext cx="5732145" cy="1825625"/>
                          </a:xfrm>
                          <a:prstGeom prst="rect">
                            <a:avLst/>
                          </a:prstGeom>
                        </pic:spPr>
                      </pic:pic>
                    </a:graphicData>
                  </a:graphic>
                </wp:inline>
              </w:drawing>
            </w:r>
          </w:p>
          <w:p w14:paraId="53C57EF6" w14:textId="77777777" w:rsidR="000F5971" w:rsidRDefault="000F5971" w:rsidP="00ED4088"/>
          <w:p w14:paraId="4C138DCE" w14:textId="77777777" w:rsidR="00D2739D" w:rsidRDefault="00D2739D" w:rsidP="00ED4088"/>
          <w:p w14:paraId="374EDF56" w14:textId="635F0CB9" w:rsidR="00D2739D" w:rsidRPr="00D2739D" w:rsidRDefault="00D2739D" w:rsidP="00ED4088">
            <w:r>
              <w:t>Github</w:t>
            </w:r>
            <w:r>
              <w:rPr>
                <w:rFonts w:hint="eastAsia"/>
              </w:rPr>
              <w:t>を見ると、確かに</w:t>
            </w:r>
            <w:r>
              <w:t xml:space="preserve"> WORD</w:t>
            </w:r>
            <w:r>
              <w:rPr>
                <w:rFonts w:hint="eastAsia"/>
              </w:rPr>
              <w:t>ファイルが追加されている。</w:t>
            </w:r>
          </w:p>
          <w:p w14:paraId="67DAB30B" w14:textId="77777777" w:rsidR="00D2739D" w:rsidRDefault="00D2739D" w:rsidP="00ED4088"/>
          <w:p w14:paraId="1FFDE75E" w14:textId="5CC87FB0" w:rsidR="00D2739D" w:rsidRDefault="00D2739D" w:rsidP="00ED4088">
            <w:r>
              <w:rPr>
                <w:rFonts w:hint="eastAsia"/>
                <w:noProof/>
              </w:rPr>
              <w:drawing>
                <wp:inline distT="0" distB="0" distL="0" distR="0" wp14:anchorId="12D75DD4" wp14:editId="1DE6B8DE">
                  <wp:extent cx="5170317" cy="1495480"/>
                  <wp:effectExtent l="0" t="0" r="11430" b="317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a:blip r:embed="rId141">
                            <a:extLst>
                              <a:ext uri="{28A0092B-C50C-407E-A947-70E740481C1C}">
                                <a14:useLocalDpi xmlns:a14="http://schemas.microsoft.com/office/drawing/2010/main" val="0"/>
                              </a:ext>
                            </a:extLst>
                          </a:blip>
                          <a:stretch>
                            <a:fillRect/>
                          </a:stretch>
                        </pic:blipFill>
                        <pic:spPr>
                          <a:xfrm>
                            <a:off x="0" y="0"/>
                            <a:ext cx="5178255" cy="1497776"/>
                          </a:xfrm>
                          <a:prstGeom prst="rect">
                            <a:avLst/>
                          </a:prstGeom>
                        </pic:spPr>
                      </pic:pic>
                    </a:graphicData>
                  </a:graphic>
                </wp:inline>
              </w:drawing>
            </w:r>
          </w:p>
          <w:p w14:paraId="409E21F5" w14:textId="77777777" w:rsidR="000460E9" w:rsidRDefault="000460E9" w:rsidP="00ED4088"/>
          <w:p w14:paraId="50780E84" w14:textId="208D1597" w:rsidR="00D2739D" w:rsidRDefault="00D2739D" w:rsidP="00ED4088">
            <w:r>
              <w:rPr>
                <w:rFonts w:hint="eastAsia"/>
              </w:rPr>
              <w:t>次は、本題の</w:t>
            </w:r>
            <w:r>
              <w:t>Python</w:t>
            </w:r>
            <w:r>
              <w:rPr>
                <w:rFonts w:hint="eastAsia"/>
              </w:rPr>
              <w:t>について記述する。</w:t>
            </w:r>
            <w:r>
              <w:t>(2018/01/07)</w:t>
            </w:r>
          </w:p>
          <w:p w14:paraId="4607E971" w14:textId="77777777" w:rsidR="000F5971" w:rsidRDefault="000F5971" w:rsidP="00ED4088"/>
        </w:tc>
      </w:tr>
      <w:tr w:rsidR="000F5971" w14:paraId="6D33C5F8" w14:textId="77777777" w:rsidTr="000F5971">
        <w:tc>
          <w:tcPr>
            <w:tcW w:w="9017" w:type="dxa"/>
          </w:tcPr>
          <w:p w14:paraId="0B6CEFAF" w14:textId="77777777" w:rsidR="000F5971" w:rsidRDefault="000F5971" w:rsidP="00ED4088"/>
        </w:tc>
      </w:tr>
      <w:tr w:rsidR="000F5971" w14:paraId="5AAD9D84" w14:textId="77777777" w:rsidTr="000F5971">
        <w:tc>
          <w:tcPr>
            <w:tcW w:w="9017" w:type="dxa"/>
          </w:tcPr>
          <w:p w14:paraId="763E9A2D" w14:textId="77777777" w:rsidR="000F5971" w:rsidRDefault="000F5971" w:rsidP="00ED4088"/>
        </w:tc>
      </w:tr>
      <w:tr w:rsidR="000F5971" w14:paraId="53E51439" w14:textId="77777777" w:rsidTr="000F5971">
        <w:tc>
          <w:tcPr>
            <w:tcW w:w="9017" w:type="dxa"/>
          </w:tcPr>
          <w:p w14:paraId="5180C3D1" w14:textId="77777777" w:rsidR="000F5971" w:rsidRDefault="000F5971" w:rsidP="00ED4088"/>
        </w:tc>
      </w:tr>
      <w:tr w:rsidR="000F5971" w14:paraId="0A00CD4B" w14:textId="77777777" w:rsidTr="000F5971">
        <w:tc>
          <w:tcPr>
            <w:tcW w:w="9017" w:type="dxa"/>
          </w:tcPr>
          <w:p w14:paraId="1645ACBF" w14:textId="77777777" w:rsidR="000F5971" w:rsidRDefault="000F5971" w:rsidP="00ED4088"/>
        </w:tc>
      </w:tr>
    </w:tbl>
    <w:p w14:paraId="79D81645" w14:textId="77777777" w:rsidR="000F5971" w:rsidRDefault="000F5971" w:rsidP="00ED4088"/>
    <w:p w14:paraId="71DB48E7" w14:textId="77777777" w:rsidR="000F5971" w:rsidRPr="00ED4088" w:rsidRDefault="000F5971" w:rsidP="00ED4088"/>
    <w:p w14:paraId="003184EB" w14:textId="77777777" w:rsidR="007821D7" w:rsidRDefault="007821D7" w:rsidP="007821D7">
      <w:pPr>
        <w:pStyle w:val="2"/>
        <w:rPr>
          <w:rFonts w:asciiTheme="majorEastAsia" w:hAnsiTheme="majorEastAsia" w:cstheme="majorEastAsia"/>
        </w:rPr>
      </w:pPr>
      <w:bookmarkStart w:id="22" w:name="_Toc503808722"/>
      <w:r>
        <w:rPr>
          <w:rFonts w:asciiTheme="majorEastAsia" w:hAnsiTheme="majorEastAsia" w:cstheme="majorEastAsia"/>
        </w:rPr>
        <w:t>Setting</w:t>
      </w:r>
      <w:bookmarkEnd w:id="22"/>
    </w:p>
    <w:p w14:paraId="06C4E61E" w14:textId="77777777" w:rsidR="007821D7" w:rsidRDefault="007821D7" w:rsidP="007821D7">
      <w:pPr>
        <w:pStyle w:val="2"/>
        <w:rPr>
          <w:rFonts w:asciiTheme="majorEastAsia" w:hAnsiTheme="majorEastAsia" w:cstheme="majorEastAsia" w:hint="eastAsia"/>
        </w:rPr>
      </w:pPr>
      <w:bookmarkStart w:id="23" w:name="_Toc503808723"/>
      <w:r>
        <w:rPr>
          <w:rFonts w:asciiTheme="majorEastAsia" w:hAnsiTheme="majorEastAsia" w:cstheme="majorEastAsia"/>
        </w:rPr>
        <w:t>How to use Github</w:t>
      </w:r>
      <w:bookmarkEnd w:id="23"/>
    </w:p>
    <w:p w14:paraId="433D8E06" w14:textId="290A2BBD" w:rsidR="00191113" w:rsidRDefault="00191113" w:rsidP="007821D7">
      <w:pPr>
        <w:pStyle w:val="2"/>
        <w:rPr>
          <w:rFonts w:asciiTheme="majorEastAsia" w:hAnsiTheme="majorEastAsia" w:cstheme="majorEastAsia" w:hint="eastAsia"/>
        </w:rPr>
      </w:pPr>
      <w:bookmarkStart w:id="24" w:name="_Toc503808724"/>
      <w:r>
        <w:rPr>
          <w:rFonts w:asciiTheme="majorEastAsia" w:hAnsiTheme="majorEastAsia" w:cstheme="majorEastAsia"/>
        </w:rPr>
        <w:t>Markdown</w:t>
      </w:r>
      <w:r>
        <w:rPr>
          <w:rFonts w:asciiTheme="majorEastAsia" w:hAnsiTheme="majorEastAsia" w:cstheme="majorEastAsia" w:hint="eastAsia"/>
        </w:rPr>
        <w:t>記法</w:t>
      </w:r>
      <w:bookmarkEnd w:id="24"/>
    </w:p>
    <w:tbl>
      <w:tblPr>
        <w:tblStyle w:val="afb"/>
        <w:tblW w:w="0" w:type="auto"/>
        <w:tblLook w:val="04A0" w:firstRow="1" w:lastRow="0" w:firstColumn="1" w:lastColumn="0" w:noHBand="0" w:noVBand="1"/>
      </w:tblPr>
      <w:tblGrid>
        <w:gridCol w:w="9017"/>
      </w:tblGrid>
      <w:tr w:rsidR="00350B99" w14:paraId="7A6F0FC4" w14:textId="77777777" w:rsidTr="00350B99">
        <w:tc>
          <w:tcPr>
            <w:tcW w:w="9017" w:type="dxa"/>
          </w:tcPr>
          <w:p w14:paraId="74078407" w14:textId="48D458B2" w:rsidR="00350B99" w:rsidRDefault="00A92CE4" w:rsidP="006A767D">
            <w:r>
              <w:rPr>
                <w:rFonts w:hint="eastAsia"/>
              </w:rPr>
              <w:t>「</w:t>
            </w:r>
            <w:r w:rsidRPr="00A92CE4">
              <w:rPr>
                <w:rFonts w:hint="eastAsia"/>
              </w:rPr>
              <w:t>文書を記述するための軽量マークアップ言語のひとつである。「書きやすくて読みやすいプレーンテキストとして記述した文書を、妥当な</w:t>
            </w:r>
            <w:r w:rsidRPr="00A92CE4">
              <w:t>XHTML(もしくはHTML)文書へと変換できる</w:t>
            </w:r>
            <w:r w:rsidRPr="00A92CE4">
              <w:rPr>
                <w:rFonts w:hint="eastAsia"/>
              </w:rPr>
              <w:t>フォーマット」として、ジョン・グル―バー</w:t>
            </w:r>
            <w:r w:rsidRPr="00A92CE4">
              <w:t>(John Gruber)と</w:t>
            </w:r>
            <w:r w:rsidRPr="00A92CE4">
              <w:rPr>
                <w:rFonts w:hint="eastAsia"/>
              </w:rPr>
              <w:t>アーロン・スワーツ</w:t>
            </w:r>
            <w:r w:rsidRPr="00A92CE4">
              <w:t>(Aaron Swartz)によって考案された。</w:t>
            </w:r>
            <w:r>
              <w:rPr>
                <w:rFonts w:hint="eastAsia"/>
              </w:rPr>
              <w:t>」</w:t>
            </w:r>
          </w:p>
          <w:p w14:paraId="077BB6BE" w14:textId="77777777" w:rsidR="00D40FDF" w:rsidRDefault="00D40FDF" w:rsidP="006A767D"/>
          <w:p w14:paraId="4B668B32" w14:textId="48D90CE1" w:rsidR="00D40FDF" w:rsidRDefault="00F61548" w:rsidP="006A767D">
            <w:r>
              <w:t># :</w:t>
            </w:r>
            <w:r>
              <w:rPr>
                <w:rFonts w:hint="eastAsia"/>
              </w:rPr>
              <w:t>見出し</w:t>
            </w:r>
            <w:r w:rsidR="007539FB">
              <w:t>1</w:t>
            </w:r>
          </w:p>
          <w:p w14:paraId="49CFED6D" w14:textId="5AEA21C9" w:rsidR="007539FB" w:rsidRDefault="007539FB" w:rsidP="006A767D">
            <w:r>
              <w:t xml:space="preserve">## : </w:t>
            </w:r>
            <w:r>
              <w:rPr>
                <w:rFonts w:hint="eastAsia"/>
              </w:rPr>
              <w:t>見出し</w:t>
            </w:r>
            <w:r>
              <w:t>2</w:t>
            </w:r>
          </w:p>
          <w:p w14:paraId="236054F9" w14:textId="7C538C63" w:rsidR="00F61548" w:rsidRDefault="00F61548" w:rsidP="006A767D">
            <w:pPr>
              <w:rPr>
                <w:rFonts w:hint="eastAsia"/>
              </w:rPr>
            </w:pPr>
            <w:r>
              <w:t xml:space="preserve">--- : </w:t>
            </w:r>
            <w:r>
              <w:rPr>
                <w:rFonts w:hint="eastAsia"/>
              </w:rPr>
              <w:t>水平線</w:t>
            </w:r>
          </w:p>
          <w:p w14:paraId="0161C227" w14:textId="73D3E760" w:rsidR="00D40FDF" w:rsidRDefault="00D40FDF" w:rsidP="006A767D">
            <w:r>
              <w:lastRenderedPageBreak/>
              <w:t xml:space="preserve">* </w:t>
            </w:r>
            <w:r w:rsidR="00F61548">
              <w:t xml:space="preserve">: </w:t>
            </w:r>
            <w:r w:rsidR="00F61548">
              <w:rPr>
                <w:rFonts w:hint="eastAsia"/>
              </w:rPr>
              <w:t>リスト</w:t>
            </w:r>
          </w:p>
          <w:p w14:paraId="12DB1C2B" w14:textId="77777777" w:rsidR="00D40FDF" w:rsidRDefault="00D40FDF" w:rsidP="006A767D"/>
          <w:p w14:paraId="1E6D038A" w14:textId="77777777" w:rsidR="00A92CE4" w:rsidRDefault="00A92CE4" w:rsidP="00A92CE4">
            <w:pPr>
              <w:rPr>
                <w:rFonts w:hint="eastAsia"/>
              </w:rPr>
            </w:pPr>
          </w:p>
          <w:p w14:paraId="6EDB57EF" w14:textId="7AD46759" w:rsidR="00A92CE4" w:rsidRPr="00A92CE4" w:rsidRDefault="00A92CE4" w:rsidP="00A92CE4">
            <w:hyperlink r:id="rId142" w:history="1">
              <w:r w:rsidRPr="00F574A3">
                <w:rPr>
                  <w:rStyle w:val="af7"/>
                </w:rPr>
                <w:t>https://qiita.com/Blueman81/items/72ca43681d16d44e21ad</w:t>
              </w:r>
            </w:hyperlink>
          </w:p>
          <w:p w14:paraId="6A19E265" w14:textId="77777777" w:rsidR="00A92CE4" w:rsidRPr="00A92CE4" w:rsidRDefault="00A92CE4" w:rsidP="00A92CE4">
            <w:pPr>
              <w:rPr>
                <w:rFonts w:hint="eastAsia"/>
              </w:rPr>
            </w:pPr>
          </w:p>
          <w:p w14:paraId="16FDD2A9" w14:textId="17868919" w:rsidR="009C596D" w:rsidRDefault="009C596D" w:rsidP="009C596D">
            <w:pPr>
              <w:rPr>
                <w:rFonts w:hint="eastAsia"/>
              </w:rPr>
            </w:pPr>
            <w:hyperlink r:id="rId143" w:history="1">
              <w:r w:rsidRPr="00F574A3">
                <w:rPr>
                  <w:rStyle w:val="af7"/>
                </w:rPr>
                <w:t>https://qiita.com/Thermidor/items/b684cfabe0f2fde0c67b</w:t>
              </w:r>
            </w:hyperlink>
          </w:p>
          <w:p w14:paraId="6C7EBEC3" w14:textId="77777777" w:rsidR="00EC09C8" w:rsidRDefault="00EC09C8" w:rsidP="009C596D">
            <w:pPr>
              <w:rPr>
                <w:rFonts w:hint="eastAsia"/>
              </w:rPr>
            </w:pPr>
          </w:p>
          <w:p w14:paraId="130054F9" w14:textId="418DB758" w:rsidR="00EC09C8" w:rsidRPr="00EC09C8" w:rsidRDefault="00EC09C8" w:rsidP="009C596D">
            <w:hyperlink r:id="rId144" w:history="1">
              <w:r w:rsidRPr="00F574A3">
                <w:rPr>
                  <w:rStyle w:val="af7"/>
                </w:rPr>
                <w:t>https://qiita.com/oreo/items/82183bfbaac69971917f</w:t>
              </w:r>
            </w:hyperlink>
          </w:p>
          <w:p w14:paraId="625BE50D" w14:textId="2BB6984F" w:rsidR="009C596D" w:rsidRPr="009C596D" w:rsidRDefault="009C596D" w:rsidP="009C596D">
            <w:pPr>
              <w:rPr>
                <w:rFonts w:hint="eastAsia"/>
              </w:rPr>
            </w:pPr>
          </w:p>
        </w:tc>
      </w:tr>
      <w:tr w:rsidR="00350B99" w14:paraId="13737672" w14:textId="77777777" w:rsidTr="00350B99">
        <w:tc>
          <w:tcPr>
            <w:tcW w:w="9017" w:type="dxa"/>
          </w:tcPr>
          <w:p w14:paraId="11BCCF90" w14:textId="77777777" w:rsidR="00350B99" w:rsidRDefault="00350B99" w:rsidP="007821D7">
            <w:pPr>
              <w:pStyle w:val="2"/>
              <w:outlineLvl w:val="1"/>
              <w:rPr>
                <w:rFonts w:asciiTheme="majorEastAsia" w:hAnsiTheme="majorEastAsia" w:cstheme="majorEastAsia" w:hint="eastAsia"/>
              </w:rPr>
            </w:pPr>
          </w:p>
        </w:tc>
      </w:tr>
      <w:tr w:rsidR="00350B99" w14:paraId="6FE919D0" w14:textId="77777777" w:rsidTr="00350B99">
        <w:tc>
          <w:tcPr>
            <w:tcW w:w="9017" w:type="dxa"/>
          </w:tcPr>
          <w:p w14:paraId="4F93B08E" w14:textId="77777777" w:rsidR="00350B99" w:rsidRDefault="00350B99" w:rsidP="007821D7">
            <w:pPr>
              <w:pStyle w:val="2"/>
              <w:outlineLvl w:val="1"/>
              <w:rPr>
                <w:rFonts w:asciiTheme="majorEastAsia" w:hAnsiTheme="majorEastAsia" w:cstheme="majorEastAsia" w:hint="eastAsia"/>
              </w:rPr>
            </w:pPr>
          </w:p>
        </w:tc>
      </w:tr>
      <w:tr w:rsidR="00350B99" w14:paraId="25D2085D" w14:textId="77777777" w:rsidTr="00350B99">
        <w:tc>
          <w:tcPr>
            <w:tcW w:w="9017" w:type="dxa"/>
          </w:tcPr>
          <w:p w14:paraId="5C9045C9" w14:textId="77777777" w:rsidR="00350B99" w:rsidRDefault="00350B99" w:rsidP="007821D7">
            <w:pPr>
              <w:pStyle w:val="2"/>
              <w:outlineLvl w:val="1"/>
              <w:rPr>
                <w:rFonts w:asciiTheme="majorEastAsia" w:hAnsiTheme="majorEastAsia" w:cstheme="majorEastAsia" w:hint="eastAsia"/>
              </w:rPr>
            </w:pPr>
          </w:p>
        </w:tc>
      </w:tr>
    </w:tbl>
    <w:p w14:paraId="25BF9595" w14:textId="77777777" w:rsidR="006D4ED5" w:rsidRDefault="0085697C" w:rsidP="007821D7">
      <w:pPr>
        <w:pStyle w:val="2"/>
        <w:rPr>
          <w:rFonts w:asciiTheme="majorEastAsia" w:hAnsiTheme="majorEastAsia" w:cstheme="majorEastAsia"/>
        </w:rPr>
      </w:pPr>
      <w:bookmarkStart w:id="25" w:name="_Toc503808725"/>
      <w:r>
        <w:rPr>
          <w:rFonts w:asciiTheme="majorEastAsia" w:hAnsiTheme="majorEastAsia" w:cstheme="majorEastAsia"/>
        </w:rPr>
        <w:t xml:space="preserve">Wiki / Issue / </w:t>
      </w:r>
      <w:r w:rsidR="006D4ED5">
        <w:rPr>
          <w:rFonts w:asciiTheme="majorEastAsia" w:hAnsiTheme="majorEastAsia" w:cstheme="majorEastAsia"/>
        </w:rPr>
        <w:t>README</w:t>
      </w:r>
      <w:bookmarkEnd w:id="25"/>
    </w:p>
    <w:tbl>
      <w:tblPr>
        <w:tblStyle w:val="afb"/>
        <w:tblW w:w="0" w:type="auto"/>
        <w:tblLook w:val="04A0" w:firstRow="1" w:lastRow="0" w:firstColumn="1" w:lastColumn="0" w:noHBand="0" w:noVBand="1"/>
      </w:tblPr>
      <w:tblGrid>
        <w:gridCol w:w="9017"/>
      </w:tblGrid>
      <w:tr w:rsidR="006D4ED5" w14:paraId="32CF854B" w14:textId="77777777" w:rsidTr="006D4ED5">
        <w:tc>
          <w:tcPr>
            <w:tcW w:w="9017" w:type="dxa"/>
          </w:tcPr>
          <w:p w14:paraId="6248EEE0" w14:textId="766F775F" w:rsidR="00D96E6C" w:rsidRDefault="00D96E6C" w:rsidP="006D4ED5">
            <w:pPr>
              <w:rPr>
                <w:rFonts w:hint="eastAsia"/>
              </w:rPr>
            </w:pPr>
            <w:r>
              <w:t>Wiki</w:t>
            </w:r>
            <w:r>
              <w:rPr>
                <w:rFonts w:hint="eastAsia"/>
              </w:rPr>
              <w:t>も書ける。</w:t>
            </w:r>
          </w:p>
          <w:p w14:paraId="2300EE2E" w14:textId="77777777" w:rsidR="00D96E6C" w:rsidRDefault="00D96E6C" w:rsidP="006D4ED5"/>
          <w:p w14:paraId="75BE1647" w14:textId="77777777" w:rsidR="00D96E6C" w:rsidRDefault="00D96E6C" w:rsidP="006D4ED5"/>
          <w:p w14:paraId="52187F70" w14:textId="7E31F5A4" w:rsidR="006D4ED5" w:rsidRDefault="00D96E6C" w:rsidP="006D4ED5">
            <w:r>
              <w:rPr>
                <w:noProof/>
              </w:rPr>
              <w:drawing>
                <wp:inline distT="0" distB="0" distL="0" distR="0" wp14:anchorId="5DA9A21E" wp14:editId="2EC54DDD">
                  <wp:extent cx="5732145" cy="2449195"/>
                  <wp:effectExtent l="0" t="0" r="8255"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png"/>
                          <pic:cNvPicPr/>
                        </pic:nvPicPr>
                        <pic:blipFill>
                          <a:blip r:embed="rId145">
                            <a:extLst>
                              <a:ext uri="{28A0092B-C50C-407E-A947-70E740481C1C}">
                                <a14:useLocalDpi xmlns:a14="http://schemas.microsoft.com/office/drawing/2010/main" val="0"/>
                              </a:ext>
                            </a:extLst>
                          </a:blip>
                          <a:stretch>
                            <a:fillRect/>
                          </a:stretch>
                        </pic:blipFill>
                        <pic:spPr>
                          <a:xfrm>
                            <a:off x="0" y="0"/>
                            <a:ext cx="5732145" cy="2449195"/>
                          </a:xfrm>
                          <a:prstGeom prst="rect">
                            <a:avLst/>
                          </a:prstGeom>
                        </pic:spPr>
                      </pic:pic>
                    </a:graphicData>
                  </a:graphic>
                </wp:inline>
              </w:drawing>
            </w:r>
          </w:p>
          <w:p w14:paraId="10DDDBDC" w14:textId="77777777" w:rsidR="006D4ED5" w:rsidRDefault="006D4ED5" w:rsidP="006D4ED5"/>
          <w:p w14:paraId="4C099EED" w14:textId="5A19B078" w:rsidR="009843BC" w:rsidRDefault="009843BC" w:rsidP="006D4ED5">
            <w:r>
              <w:rPr>
                <w:noProof/>
              </w:rPr>
              <w:lastRenderedPageBreak/>
              <w:drawing>
                <wp:inline distT="0" distB="0" distL="0" distR="0" wp14:anchorId="2693CD4D" wp14:editId="18C07D24">
                  <wp:extent cx="5732145" cy="4413885"/>
                  <wp:effectExtent l="0" t="0" r="8255" b="5715"/>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png"/>
                          <pic:cNvPicPr/>
                        </pic:nvPicPr>
                        <pic:blipFill>
                          <a:blip r:embed="rId146">
                            <a:extLst>
                              <a:ext uri="{28A0092B-C50C-407E-A947-70E740481C1C}">
                                <a14:useLocalDpi xmlns:a14="http://schemas.microsoft.com/office/drawing/2010/main" val="0"/>
                              </a:ext>
                            </a:extLst>
                          </a:blip>
                          <a:stretch>
                            <a:fillRect/>
                          </a:stretch>
                        </pic:blipFill>
                        <pic:spPr>
                          <a:xfrm>
                            <a:off x="0" y="0"/>
                            <a:ext cx="5732145" cy="4413885"/>
                          </a:xfrm>
                          <a:prstGeom prst="rect">
                            <a:avLst/>
                          </a:prstGeom>
                        </pic:spPr>
                      </pic:pic>
                    </a:graphicData>
                  </a:graphic>
                </wp:inline>
              </w:drawing>
            </w:r>
          </w:p>
          <w:p w14:paraId="01ABB1C5" w14:textId="77777777" w:rsidR="006D4ED5" w:rsidRDefault="006D4ED5" w:rsidP="006D4ED5"/>
        </w:tc>
      </w:tr>
      <w:tr w:rsidR="006D4ED5" w14:paraId="5B2FDE9B" w14:textId="77777777" w:rsidTr="006D4ED5">
        <w:tc>
          <w:tcPr>
            <w:tcW w:w="9017" w:type="dxa"/>
          </w:tcPr>
          <w:p w14:paraId="5E3966F6" w14:textId="77777777" w:rsidR="006D4ED5" w:rsidRDefault="006D4ED5" w:rsidP="006D4ED5"/>
        </w:tc>
      </w:tr>
      <w:tr w:rsidR="006D4ED5" w14:paraId="65B7BD6C" w14:textId="77777777" w:rsidTr="006D4ED5">
        <w:tc>
          <w:tcPr>
            <w:tcW w:w="9017" w:type="dxa"/>
          </w:tcPr>
          <w:p w14:paraId="567BC815" w14:textId="77777777" w:rsidR="006D4ED5" w:rsidRDefault="006D4ED5" w:rsidP="006D4ED5"/>
        </w:tc>
      </w:tr>
    </w:tbl>
    <w:p w14:paraId="0FF8B2B0" w14:textId="77777777" w:rsidR="006D4ED5" w:rsidRPr="006D4ED5" w:rsidRDefault="006D4ED5" w:rsidP="006D4ED5"/>
    <w:p w14:paraId="1B935517" w14:textId="3189C6E8" w:rsidR="00D53223" w:rsidRDefault="00D53223" w:rsidP="007821D7">
      <w:pPr>
        <w:pStyle w:val="2"/>
        <w:rPr>
          <w:rFonts w:asciiTheme="majorEastAsia" w:hAnsiTheme="majorEastAsia" w:cstheme="majorEastAsia"/>
        </w:rPr>
      </w:pPr>
      <w:bookmarkStart w:id="26" w:name="_Toc503808726"/>
      <w:r>
        <w:rPr>
          <w:rFonts w:asciiTheme="majorEastAsia" w:hAnsiTheme="majorEastAsia" w:cstheme="majorEastAsia"/>
        </w:rPr>
        <w:t>Raw / Blame/ History</w:t>
      </w:r>
      <w:bookmarkEnd w:id="26"/>
    </w:p>
    <w:tbl>
      <w:tblPr>
        <w:tblStyle w:val="afb"/>
        <w:tblW w:w="0" w:type="auto"/>
        <w:tblLook w:val="04A0" w:firstRow="1" w:lastRow="0" w:firstColumn="1" w:lastColumn="0" w:noHBand="0" w:noVBand="1"/>
      </w:tblPr>
      <w:tblGrid>
        <w:gridCol w:w="9017"/>
      </w:tblGrid>
      <w:tr w:rsidR="00D53223" w14:paraId="6870FFF2" w14:textId="77777777" w:rsidTr="00D53223">
        <w:tc>
          <w:tcPr>
            <w:tcW w:w="9017" w:type="dxa"/>
          </w:tcPr>
          <w:p w14:paraId="2B734A0E" w14:textId="6281A050" w:rsidR="00D53223" w:rsidRDefault="0018184B" w:rsidP="00A81020">
            <w:pPr>
              <w:rPr>
                <w:rFonts w:hint="eastAsia"/>
              </w:rPr>
            </w:pPr>
            <w:r>
              <w:t>Github</w:t>
            </w:r>
            <w:r>
              <w:rPr>
                <w:rFonts w:hint="eastAsia"/>
              </w:rPr>
              <w:t>の機能。ファイル毎に履歴等を表示出来る。</w:t>
            </w:r>
          </w:p>
          <w:p w14:paraId="360080B1" w14:textId="77777777" w:rsidR="0018184B" w:rsidRDefault="0018184B" w:rsidP="0018184B">
            <w:pPr>
              <w:rPr>
                <w:rFonts w:hint="eastAsia"/>
              </w:rPr>
            </w:pPr>
          </w:p>
          <w:p w14:paraId="4C55D75F" w14:textId="7F325247" w:rsidR="0018184B" w:rsidRDefault="0018184B" w:rsidP="0018184B">
            <w:pPr>
              <w:rPr>
                <w:rFonts w:hint="eastAsia"/>
              </w:rPr>
            </w:pPr>
            <w:r>
              <w:t xml:space="preserve">Raw: </w:t>
            </w:r>
            <w:r>
              <w:rPr>
                <w:rFonts w:hint="eastAsia"/>
              </w:rPr>
              <w:t>生データを表示</w:t>
            </w:r>
          </w:p>
          <w:p w14:paraId="488B59C4" w14:textId="4B14F93E" w:rsidR="0018184B" w:rsidRDefault="0018184B" w:rsidP="0018184B">
            <w:pPr>
              <w:rPr>
                <w:rFonts w:hint="eastAsia"/>
              </w:rPr>
            </w:pPr>
            <w:r>
              <w:t xml:space="preserve">Blame: </w:t>
            </w:r>
            <w:r>
              <w:rPr>
                <w:rFonts w:hint="eastAsia"/>
              </w:rPr>
              <w:t>誰がいつ変更したか表示</w:t>
            </w:r>
          </w:p>
          <w:p w14:paraId="7EAA9371" w14:textId="72A8F29A" w:rsidR="0018184B" w:rsidRPr="0018184B" w:rsidRDefault="0018184B" w:rsidP="0018184B">
            <w:pPr>
              <w:rPr>
                <w:rFonts w:hint="eastAsia"/>
              </w:rPr>
            </w:pPr>
            <w:r>
              <w:t xml:space="preserve">History: </w:t>
            </w:r>
            <w:r>
              <w:rPr>
                <w:rFonts w:hint="eastAsia"/>
              </w:rPr>
              <w:t>変更履歴</w:t>
            </w:r>
          </w:p>
          <w:p w14:paraId="761D2541" w14:textId="77777777" w:rsidR="0018184B" w:rsidRPr="0018184B" w:rsidRDefault="0018184B" w:rsidP="0018184B">
            <w:pPr>
              <w:rPr>
                <w:rFonts w:hint="eastAsia"/>
              </w:rPr>
            </w:pPr>
          </w:p>
          <w:p w14:paraId="00ECCCD6" w14:textId="77777777" w:rsidR="00D53223" w:rsidRDefault="00D53223" w:rsidP="00D53223"/>
          <w:p w14:paraId="177AE7BD" w14:textId="1F23F4CE" w:rsidR="00D53223" w:rsidRDefault="0018184B" w:rsidP="00D53223">
            <w:r>
              <w:rPr>
                <w:noProof/>
              </w:rPr>
              <w:lastRenderedPageBreak/>
              <w:drawing>
                <wp:inline distT="0" distB="0" distL="0" distR="0" wp14:anchorId="417334E3" wp14:editId="27FB7DFD">
                  <wp:extent cx="4367076" cy="2860103"/>
                  <wp:effectExtent l="0" t="0" r="1905" b="1016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368554" cy="2861071"/>
                          </a:xfrm>
                          <a:prstGeom prst="rect">
                            <a:avLst/>
                          </a:prstGeom>
                        </pic:spPr>
                      </pic:pic>
                    </a:graphicData>
                  </a:graphic>
                </wp:inline>
              </w:drawing>
            </w:r>
          </w:p>
          <w:p w14:paraId="5EAE86AA" w14:textId="77777777" w:rsidR="00D53223" w:rsidRPr="00D53223" w:rsidRDefault="00D53223" w:rsidP="00D53223"/>
        </w:tc>
      </w:tr>
      <w:tr w:rsidR="00D53223" w14:paraId="78D6A968" w14:textId="77777777" w:rsidTr="00D53223">
        <w:tc>
          <w:tcPr>
            <w:tcW w:w="9017" w:type="dxa"/>
          </w:tcPr>
          <w:p w14:paraId="5217DF19" w14:textId="77777777" w:rsidR="00D53223" w:rsidRDefault="00D53223" w:rsidP="007821D7">
            <w:pPr>
              <w:pStyle w:val="2"/>
              <w:outlineLvl w:val="1"/>
              <w:rPr>
                <w:rFonts w:asciiTheme="majorEastAsia" w:hAnsiTheme="majorEastAsia" w:cstheme="majorEastAsia"/>
              </w:rPr>
            </w:pPr>
          </w:p>
        </w:tc>
      </w:tr>
      <w:tr w:rsidR="00D53223" w14:paraId="2208A9A4" w14:textId="77777777" w:rsidTr="00D53223">
        <w:tc>
          <w:tcPr>
            <w:tcW w:w="9017" w:type="dxa"/>
          </w:tcPr>
          <w:p w14:paraId="5E2DE720" w14:textId="77777777" w:rsidR="00D53223" w:rsidRDefault="00D53223" w:rsidP="007821D7">
            <w:pPr>
              <w:pStyle w:val="2"/>
              <w:outlineLvl w:val="1"/>
              <w:rPr>
                <w:rFonts w:asciiTheme="majorEastAsia" w:hAnsiTheme="majorEastAsia" w:cstheme="majorEastAsia"/>
              </w:rPr>
            </w:pPr>
          </w:p>
        </w:tc>
      </w:tr>
      <w:tr w:rsidR="00D53223" w14:paraId="3969D092" w14:textId="77777777" w:rsidTr="00D53223">
        <w:tc>
          <w:tcPr>
            <w:tcW w:w="9017" w:type="dxa"/>
          </w:tcPr>
          <w:p w14:paraId="4160CB73" w14:textId="77777777" w:rsidR="00D53223" w:rsidRDefault="00D53223" w:rsidP="007821D7">
            <w:pPr>
              <w:pStyle w:val="2"/>
              <w:outlineLvl w:val="1"/>
              <w:rPr>
                <w:rFonts w:asciiTheme="majorEastAsia" w:hAnsiTheme="majorEastAsia" w:cstheme="majorEastAsia"/>
              </w:rPr>
            </w:pPr>
          </w:p>
        </w:tc>
      </w:tr>
    </w:tbl>
    <w:p w14:paraId="72A83507" w14:textId="77777777" w:rsidR="00482107" w:rsidRDefault="00482107" w:rsidP="00A81020"/>
    <w:p w14:paraId="3EB1EDCF" w14:textId="16664EED" w:rsidR="00A81020" w:rsidRDefault="00482107" w:rsidP="00482107">
      <w:pPr>
        <w:pStyle w:val="2"/>
      </w:pPr>
      <w:bookmarkStart w:id="27" w:name="_Toc503808727"/>
      <w:r>
        <w:t>Label, Issue, Milestones</w:t>
      </w:r>
      <w:bookmarkEnd w:id="27"/>
    </w:p>
    <w:tbl>
      <w:tblPr>
        <w:tblStyle w:val="afb"/>
        <w:tblW w:w="0" w:type="auto"/>
        <w:tblLook w:val="04A0" w:firstRow="1" w:lastRow="0" w:firstColumn="1" w:lastColumn="0" w:noHBand="0" w:noVBand="1"/>
      </w:tblPr>
      <w:tblGrid>
        <w:gridCol w:w="9017"/>
      </w:tblGrid>
      <w:tr w:rsidR="00482107" w14:paraId="6F05A185" w14:textId="77777777" w:rsidTr="00482107">
        <w:tc>
          <w:tcPr>
            <w:tcW w:w="9017" w:type="dxa"/>
          </w:tcPr>
          <w:p w14:paraId="3A07322C" w14:textId="6E967045" w:rsidR="00482107" w:rsidRDefault="00482107" w:rsidP="00A81020">
            <w:pPr>
              <w:rPr>
                <w:rFonts w:hint="eastAsia"/>
              </w:rPr>
            </w:pPr>
            <w:r>
              <w:t>Github</w:t>
            </w:r>
            <w:r>
              <w:rPr>
                <w:rFonts w:hint="eastAsia"/>
              </w:rPr>
              <w:t>では、</w:t>
            </w:r>
            <w:r>
              <w:t>Label, Issue, Milestones</w:t>
            </w:r>
            <w:r>
              <w:rPr>
                <w:rFonts w:hint="eastAsia"/>
              </w:rPr>
              <w:t>を設定出来る。Issue</w:t>
            </w:r>
            <w:r>
              <w:t>s</w:t>
            </w:r>
            <w:r>
              <w:rPr>
                <w:rFonts w:hint="eastAsia"/>
              </w:rPr>
              <w:t>のタブから設定する。</w:t>
            </w:r>
          </w:p>
          <w:p w14:paraId="42E6234A" w14:textId="77777777" w:rsidR="00482107" w:rsidRDefault="00482107" w:rsidP="00A81020">
            <w:pPr>
              <w:rPr>
                <w:rFonts w:hint="eastAsia"/>
              </w:rPr>
            </w:pPr>
            <w:r>
              <w:rPr>
                <w:rFonts w:hint="eastAsia"/>
              </w:rPr>
              <w:t>。。。多分、私は当分使わないのでスキップする。</w:t>
            </w:r>
          </w:p>
          <w:p w14:paraId="5575FB1E" w14:textId="77777777" w:rsidR="00482107" w:rsidRPr="00482107" w:rsidRDefault="00482107" w:rsidP="00A81020"/>
          <w:p w14:paraId="014242F3" w14:textId="6C09590B" w:rsidR="00482107" w:rsidRDefault="00482107" w:rsidP="00A81020">
            <w:r>
              <w:rPr>
                <w:noProof/>
              </w:rPr>
              <w:drawing>
                <wp:inline distT="0" distB="0" distL="0" distR="0" wp14:anchorId="3DA9E818" wp14:editId="60C3E005">
                  <wp:extent cx="3913017" cy="1680165"/>
                  <wp:effectExtent l="0" t="0" r="0"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916938" cy="1681849"/>
                          </a:xfrm>
                          <a:prstGeom prst="rect">
                            <a:avLst/>
                          </a:prstGeom>
                        </pic:spPr>
                      </pic:pic>
                    </a:graphicData>
                  </a:graphic>
                </wp:inline>
              </w:drawing>
            </w:r>
          </w:p>
          <w:p w14:paraId="411C99BA" w14:textId="77777777" w:rsidR="00482107" w:rsidRDefault="00482107" w:rsidP="00A81020"/>
          <w:p w14:paraId="7782C67D" w14:textId="77777777" w:rsidR="00482107" w:rsidRDefault="00482107" w:rsidP="00A81020"/>
        </w:tc>
      </w:tr>
      <w:tr w:rsidR="00482107" w14:paraId="46F0D5E6" w14:textId="77777777" w:rsidTr="00482107">
        <w:tc>
          <w:tcPr>
            <w:tcW w:w="9017" w:type="dxa"/>
          </w:tcPr>
          <w:p w14:paraId="46124BC0" w14:textId="77777777" w:rsidR="00482107" w:rsidRDefault="00482107" w:rsidP="00A81020"/>
        </w:tc>
      </w:tr>
      <w:tr w:rsidR="00482107" w14:paraId="6B09D11D" w14:textId="77777777" w:rsidTr="00482107">
        <w:tc>
          <w:tcPr>
            <w:tcW w:w="9017" w:type="dxa"/>
          </w:tcPr>
          <w:p w14:paraId="204AA788" w14:textId="77777777" w:rsidR="00482107" w:rsidRDefault="00482107" w:rsidP="00A81020"/>
        </w:tc>
      </w:tr>
    </w:tbl>
    <w:p w14:paraId="4036EE72" w14:textId="77777777" w:rsidR="00482107" w:rsidRDefault="00482107" w:rsidP="00A81020">
      <w:pPr>
        <w:rPr>
          <w:rFonts w:hint="eastAsia"/>
        </w:rPr>
      </w:pPr>
    </w:p>
    <w:p w14:paraId="33DE5C6F" w14:textId="086E202A" w:rsidR="000E68F4" w:rsidRDefault="000E68F4" w:rsidP="00A81020">
      <w:pPr>
        <w:rPr>
          <w:rFonts w:hint="eastAsia"/>
        </w:rPr>
      </w:pPr>
      <w:r>
        <w:t>Github</w:t>
      </w:r>
      <w:r>
        <w:rPr>
          <w:rFonts w:hint="eastAsia"/>
        </w:rPr>
        <w:t>のファイルサイズ制限</w:t>
      </w:r>
    </w:p>
    <w:tbl>
      <w:tblPr>
        <w:tblStyle w:val="afb"/>
        <w:tblW w:w="0" w:type="auto"/>
        <w:tblLook w:val="04A0" w:firstRow="1" w:lastRow="0" w:firstColumn="1" w:lastColumn="0" w:noHBand="0" w:noVBand="1"/>
      </w:tblPr>
      <w:tblGrid>
        <w:gridCol w:w="9017"/>
      </w:tblGrid>
      <w:tr w:rsidR="000E68F4" w14:paraId="076F6B86" w14:textId="77777777" w:rsidTr="000E68F4">
        <w:tc>
          <w:tcPr>
            <w:tcW w:w="9017" w:type="dxa"/>
          </w:tcPr>
          <w:p w14:paraId="2456D8A8" w14:textId="3F2013A3" w:rsidR="0079058A" w:rsidRDefault="0079058A" w:rsidP="00A81020">
            <w:pPr>
              <w:rPr>
                <w:rFonts w:hint="eastAsia"/>
              </w:rPr>
            </w:pPr>
            <w:r>
              <w:rPr>
                <w:rFonts w:hint="eastAsia"/>
              </w:rPr>
              <w:lastRenderedPageBreak/>
              <w:t>リポジトリは１GB以下、ファイルサイズは１００MB以下という制限があるらしい。多分、そこまでは使わないので問題ない。</w:t>
            </w:r>
          </w:p>
          <w:p w14:paraId="4D1EFD73" w14:textId="77777777" w:rsidR="0079058A" w:rsidRDefault="0079058A" w:rsidP="00A81020">
            <w:pPr>
              <w:rPr>
                <w:rFonts w:hint="eastAsia"/>
              </w:rPr>
            </w:pPr>
          </w:p>
          <w:p w14:paraId="32C263D3" w14:textId="7CB52A26" w:rsidR="0079058A" w:rsidRDefault="0079058A" w:rsidP="00A81020">
            <w:pPr>
              <w:rPr>
                <w:rFonts w:hint="eastAsia"/>
              </w:rPr>
            </w:pPr>
            <w:hyperlink r:id="rId149" w:history="1">
              <w:r w:rsidRPr="00F574A3">
                <w:rPr>
                  <w:rStyle w:val="af7"/>
                </w:rPr>
                <w:t>http://huguma.hatenablog.com/entry/2014/10/03/184232</w:t>
              </w:r>
            </w:hyperlink>
          </w:p>
          <w:p w14:paraId="364B725F" w14:textId="7D527A84" w:rsidR="0079058A" w:rsidRPr="0079058A" w:rsidRDefault="0079058A" w:rsidP="00A81020">
            <w:pPr>
              <w:rPr>
                <w:rFonts w:hint="eastAsia"/>
              </w:rPr>
            </w:pPr>
          </w:p>
        </w:tc>
      </w:tr>
    </w:tbl>
    <w:p w14:paraId="03D49539" w14:textId="77777777" w:rsidR="000E68F4" w:rsidRPr="000E68F4" w:rsidRDefault="000E68F4" w:rsidP="00A81020"/>
    <w:p w14:paraId="7E341909" w14:textId="77777777" w:rsidR="00D53223" w:rsidRDefault="00D53223" w:rsidP="007821D7">
      <w:pPr>
        <w:pStyle w:val="2"/>
        <w:rPr>
          <w:rFonts w:asciiTheme="majorEastAsia" w:hAnsiTheme="majorEastAsia" w:cstheme="majorEastAsia" w:hint="eastAsia"/>
        </w:rPr>
      </w:pPr>
    </w:p>
    <w:p w14:paraId="50B9C0FF" w14:textId="594F9FB4" w:rsidR="00A3279C" w:rsidRDefault="00A3279C" w:rsidP="007821D7">
      <w:pPr>
        <w:pStyle w:val="2"/>
        <w:rPr>
          <w:rFonts w:asciiTheme="majorEastAsia" w:hAnsiTheme="majorEastAsia" w:cstheme="majorEastAsia"/>
        </w:rPr>
      </w:pPr>
      <w:bookmarkStart w:id="28" w:name="_Toc503808728"/>
      <w:r>
        <w:rPr>
          <w:rFonts w:asciiTheme="majorEastAsia" w:hAnsiTheme="majorEastAsia" w:cstheme="majorEastAsia"/>
        </w:rPr>
        <w:t>Gist</w:t>
      </w:r>
      <w:bookmarkEnd w:id="28"/>
    </w:p>
    <w:tbl>
      <w:tblPr>
        <w:tblStyle w:val="afb"/>
        <w:tblW w:w="0" w:type="auto"/>
        <w:tblLook w:val="04A0" w:firstRow="1" w:lastRow="0" w:firstColumn="1" w:lastColumn="0" w:noHBand="0" w:noVBand="1"/>
      </w:tblPr>
      <w:tblGrid>
        <w:gridCol w:w="9017"/>
      </w:tblGrid>
      <w:tr w:rsidR="00A3279C" w14:paraId="342E86BA" w14:textId="77777777" w:rsidTr="00A3279C">
        <w:tc>
          <w:tcPr>
            <w:tcW w:w="9017" w:type="dxa"/>
          </w:tcPr>
          <w:p w14:paraId="65C36107" w14:textId="77777777" w:rsidR="00A3279C" w:rsidRDefault="00A3279C" w:rsidP="00A3279C">
            <w:r>
              <w:t>Gist</w:t>
            </w:r>
          </w:p>
          <w:p w14:paraId="3A2EE5B1" w14:textId="77777777" w:rsidR="00A3279C" w:rsidRPr="00A3279C" w:rsidRDefault="00A3279C" w:rsidP="00A3279C"/>
        </w:tc>
      </w:tr>
      <w:tr w:rsidR="00A3279C" w14:paraId="4D2C9756" w14:textId="77777777" w:rsidTr="00A3279C">
        <w:tc>
          <w:tcPr>
            <w:tcW w:w="9017" w:type="dxa"/>
          </w:tcPr>
          <w:p w14:paraId="77F355B9" w14:textId="77777777" w:rsidR="00A3279C" w:rsidRDefault="00A3279C" w:rsidP="007821D7">
            <w:pPr>
              <w:pStyle w:val="2"/>
              <w:outlineLvl w:val="1"/>
              <w:rPr>
                <w:rFonts w:asciiTheme="majorEastAsia" w:hAnsiTheme="majorEastAsia" w:cstheme="majorEastAsia"/>
              </w:rPr>
            </w:pPr>
          </w:p>
        </w:tc>
      </w:tr>
      <w:tr w:rsidR="00A3279C" w14:paraId="73EF1889" w14:textId="77777777" w:rsidTr="00A3279C">
        <w:tc>
          <w:tcPr>
            <w:tcW w:w="9017" w:type="dxa"/>
          </w:tcPr>
          <w:p w14:paraId="42B6A545" w14:textId="77777777" w:rsidR="00A3279C" w:rsidRDefault="00A3279C" w:rsidP="007821D7">
            <w:pPr>
              <w:pStyle w:val="2"/>
              <w:outlineLvl w:val="1"/>
              <w:rPr>
                <w:rFonts w:asciiTheme="majorEastAsia" w:hAnsiTheme="majorEastAsia" w:cstheme="majorEastAsia"/>
              </w:rPr>
            </w:pPr>
          </w:p>
        </w:tc>
      </w:tr>
      <w:tr w:rsidR="00A3279C" w14:paraId="6454BFC5" w14:textId="77777777" w:rsidTr="00A3279C">
        <w:tc>
          <w:tcPr>
            <w:tcW w:w="9017" w:type="dxa"/>
          </w:tcPr>
          <w:p w14:paraId="368D431F" w14:textId="77777777" w:rsidR="00A3279C" w:rsidRDefault="00A3279C" w:rsidP="007821D7">
            <w:pPr>
              <w:pStyle w:val="2"/>
              <w:outlineLvl w:val="1"/>
              <w:rPr>
                <w:rFonts w:asciiTheme="majorEastAsia" w:hAnsiTheme="majorEastAsia" w:cstheme="majorEastAsia"/>
              </w:rPr>
            </w:pPr>
          </w:p>
        </w:tc>
      </w:tr>
    </w:tbl>
    <w:p w14:paraId="55826C99" w14:textId="4A303C3B" w:rsidR="00B532A3" w:rsidRDefault="00B532A3" w:rsidP="007821D7">
      <w:pPr>
        <w:pStyle w:val="2"/>
        <w:rPr>
          <w:rFonts w:asciiTheme="majorEastAsia" w:hAnsiTheme="majorEastAsia" w:cstheme="majorEastAsia" w:hint="eastAsia"/>
        </w:rPr>
      </w:pPr>
      <w:bookmarkStart w:id="29" w:name="_Toc503808729"/>
      <w:r>
        <w:rPr>
          <w:rFonts w:asciiTheme="majorEastAsia" w:hAnsiTheme="majorEastAsia" w:cstheme="majorEastAsia" w:hint="eastAsia"/>
        </w:rPr>
        <w:t>フォーク</w:t>
      </w:r>
      <w:bookmarkEnd w:id="29"/>
    </w:p>
    <w:tbl>
      <w:tblPr>
        <w:tblStyle w:val="afb"/>
        <w:tblW w:w="0" w:type="auto"/>
        <w:tblLook w:val="04A0" w:firstRow="1" w:lastRow="0" w:firstColumn="1" w:lastColumn="0" w:noHBand="0" w:noVBand="1"/>
      </w:tblPr>
      <w:tblGrid>
        <w:gridCol w:w="9017"/>
      </w:tblGrid>
      <w:tr w:rsidR="00B532A3" w14:paraId="4AD12415" w14:textId="77777777" w:rsidTr="00B532A3">
        <w:tc>
          <w:tcPr>
            <w:tcW w:w="9017" w:type="dxa"/>
          </w:tcPr>
          <w:p w14:paraId="234BD531" w14:textId="0AD33081" w:rsidR="00E02A8D" w:rsidRDefault="00E02A8D" w:rsidP="00B532A3">
            <w:r>
              <w:rPr>
                <w:rFonts w:hint="eastAsia"/>
              </w:rPr>
              <w:t>フォーク</w:t>
            </w:r>
            <w:r>
              <w:t>(fork)</w:t>
            </w:r>
            <w:r>
              <w:rPr>
                <w:rFonts w:hint="eastAsia"/>
              </w:rPr>
              <w:t>とは、共用リモートリポジトリを、自分のリモートリポジトリにコピーすること。これにより、フォークされたリポジトリの所有者が自分になるため、編集可能になる。修正したリポジトリは、プルリクエストすることで反映させることも出来る。</w:t>
            </w:r>
          </w:p>
          <w:p w14:paraId="251ADCD6" w14:textId="77777777" w:rsidR="00E02A8D" w:rsidRDefault="00E02A8D" w:rsidP="00B532A3">
            <w:pPr>
              <w:rPr>
                <w:rFonts w:hint="eastAsia"/>
              </w:rPr>
            </w:pPr>
          </w:p>
          <w:p w14:paraId="21A78CBE" w14:textId="77777777" w:rsidR="00B532A3" w:rsidRDefault="00B532A3" w:rsidP="00B532A3">
            <w:pPr>
              <w:rPr>
                <w:rFonts w:hint="eastAsia"/>
              </w:rPr>
            </w:pPr>
          </w:p>
          <w:p w14:paraId="53C36084" w14:textId="61AE5445" w:rsidR="00B532A3" w:rsidRDefault="00B532A3" w:rsidP="00B532A3">
            <w:pPr>
              <w:rPr>
                <w:rFonts w:hint="eastAsia"/>
              </w:rPr>
            </w:pPr>
            <w:hyperlink r:id="rId150" w:history="1">
              <w:r w:rsidRPr="00F574A3">
                <w:rPr>
                  <w:rStyle w:val="af7"/>
                </w:rPr>
                <w:t>http://cuaoar.jp/2013/03/github-fork-pull-request.html</w:t>
              </w:r>
            </w:hyperlink>
          </w:p>
          <w:p w14:paraId="3DAA56CF" w14:textId="4B1A873F" w:rsidR="00B532A3" w:rsidRPr="00B532A3" w:rsidRDefault="00B532A3" w:rsidP="00B532A3">
            <w:pPr>
              <w:rPr>
                <w:rFonts w:hint="eastAsia"/>
              </w:rPr>
            </w:pPr>
          </w:p>
        </w:tc>
      </w:tr>
      <w:tr w:rsidR="00B532A3" w14:paraId="50C59D72" w14:textId="77777777" w:rsidTr="00B532A3">
        <w:tc>
          <w:tcPr>
            <w:tcW w:w="9017" w:type="dxa"/>
          </w:tcPr>
          <w:p w14:paraId="202F9584" w14:textId="77777777" w:rsidR="00E02A8D" w:rsidRDefault="00E02A8D" w:rsidP="00B532A3">
            <w:pPr>
              <w:rPr>
                <w:rFonts w:hint="eastAsia"/>
              </w:rPr>
            </w:pPr>
          </w:p>
          <w:p w14:paraId="54620E26" w14:textId="77777777" w:rsidR="00E02A8D" w:rsidRDefault="00E02A8D" w:rsidP="00B532A3">
            <w:pPr>
              <w:rPr>
                <w:rFonts w:hint="eastAsia"/>
              </w:rPr>
            </w:pPr>
          </w:p>
        </w:tc>
      </w:tr>
      <w:tr w:rsidR="00B532A3" w14:paraId="5D0B1E8C" w14:textId="77777777" w:rsidTr="00B532A3">
        <w:tc>
          <w:tcPr>
            <w:tcW w:w="9017" w:type="dxa"/>
          </w:tcPr>
          <w:p w14:paraId="48360FDB" w14:textId="77777777" w:rsidR="00B532A3" w:rsidRDefault="00B532A3" w:rsidP="00B532A3">
            <w:pPr>
              <w:rPr>
                <w:rFonts w:hint="eastAsia"/>
              </w:rPr>
            </w:pPr>
          </w:p>
        </w:tc>
      </w:tr>
    </w:tbl>
    <w:p w14:paraId="2E4F5DF8" w14:textId="77777777" w:rsidR="00B532A3" w:rsidRPr="00B532A3" w:rsidRDefault="00B532A3" w:rsidP="00B532A3">
      <w:pPr>
        <w:rPr>
          <w:rFonts w:hint="eastAsia"/>
        </w:rPr>
      </w:pPr>
    </w:p>
    <w:p w14:paraId="078D1376" w14:textId="77777777" w:rsidR="00B532A3" w:rsidRDefault="00B532A3" w:rsidP="007821D7">
      <w:pPr>
        <w:pStyle w:val="2"/>
        <w:rPr>
          <w:rFonts w:asciiTheme="majorEastAsia" w:hAnsiTheme="majorEastAsia" w:cstheme="majorEastAsia" w:hint="eastAsia"/>
        </w:rPr>
      </w:pPr>
    </w:p>
    <w:p w14:paraId="012DE8FB" w14:textId="299ED4A2" w:rsidR="00A3279C" w:rsidRDefault="00B33DA1" w:rsidP="007821D7">
      <w:pPr>
        <w:pStyle w:val="2"/>
        <w:rPr>
          <w:rFonts w:asciiTheme="majorEastAsia" w:hAnsiTheme="majorEastAsia" w:cstheme="majorEastAsia"/>
        </w:rPr>
      </w:pPr>
      <w:bookmarkStart w:id="30" w:name="_Toc503808730"/>
      <w:r>
        <w:rPr>
          <w:rFonts w:asciiTheme="majorEastAsia" w:hAnsiTheme="majorEastAsia" w:cstheme="majorEastAsia"/>
        </w:rPr>
        <w:t>Help</w:t>
      </w:r>
      <w:bookmarkEnd w:id="30"/>
    </w:p>
    <w:tbl>
      <w:tblPr>
        <w:tblStyle w:val="afb"/>
        <w:tblW w:w="0" w:type="auto"/>
        <w:tblLook w:val="04A0" w:firstRow="1" w:lastRow="0" w:firstColumn="1" w:lastColumn="0" w:noHBand="0" w:noVBand="1"/>
      </w:tblPr>
      <w:tblGrid>
        <w:gridCol w:w="9017"/>
      </w:tblGrid>
      <w:tr w:rsidR="00B33DA1" w14:paraId="226D3FD0" w14:textId="77777777" w:rsidTr="00B33DA1">
        <w:tc>
          <w:tcPr>
            <w:tcW w:w="9017" w:type="dxa"/>
          </w:tcPr>
          <w:p w14:paraId="5AB976B9" w14:textId="77777777" w:rsidR="005D0722" w:rsidRDefault="00B33DA1" w:rsidP="00B33DA1">
            <w:pPr>
              <w:rPr>
                <w:rFonts w:hint="eastAsia"/>
              </w:rPr>
            </w:pPr>
            <w:r>
              <w:t xml:space="preserve">? </w:t>
            </w:r>
            <w:r>
              <w:rPr>
                <w:rFonts w:hint="eastAsia"/>
              </w:rPr>
              <w:t>キーを押すと、</w:t>
            </w:r>
            <w:r w:rsidR="005D0722">
              <w:rPr>
                <w:rFonts w:hint="eastAsia"/>
              </w:rPr>
              <w:t>ヘルプを呼び出すことが出来る。</w:t>
            </w:r>
          </w:p>
          <w:p w14:paraId="5F9962DC" w14:textId="77777777" w:rsidR="00D575D3" w:rsidRDefault="00D575D3" w:rsidP="00B33DA1">
            <w:pPr>
              <w:rPr>
                <w:rFonts w:hint="eastAsia"/>
              </w:rPr>
            </w:pPr>
          </w:p>
          <w:p w14:paraId="4C01058A" w14:textId="180C88F3" w:rsidR="00B33DA1" w:rsidRDefault="005D0722" w:rsidP="00B33DA1">
            <w:pPr>
              <w:rPr>
                <w:rFonts w:hint="eastAsia"/>
              </w:rPr>
            </w:pPr>
            <w:r>
              <w:rPr>
                <w:rFonts w:hint="eastAsia"/>
                <w:noProof/>
              </w:rPr>
              <w:lastRenderedPageBreak/>
              <w:drawing>
                <wp:inline distT="0" distB="0" distL="0" distR="0" wp14:anchorId="282C647D" wp14:editId="66620DD4">
                  <wp:extent cx="5732145" cy="2649855"/>
                  <wp:effectExtent l="0" t="0" r="8255"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png"/>
                          <pic:cNvPicPr/>
                        </pic:nvPicPr>
                        <pic:blipFill>
                          <a:blip r:embed="rId151">
                            <a:extLst>
                              <a:ext uri="{28A0092B-C50C-407E-A947-70E740481C1C}">
                                <a14:useLocalDpi xmlns:a14="http://schemas.microsoft.com/office/drawing/2010/main" val="0"/>
                              </a:ext>
                            </a:extLst>
                          </a:blip>
                          <a:stretch>
                            <a:fillRect/>
                          </a:stretch>
                        </pic:blipFill>
                        <pic:spPr>
                          <a:xfrm>
                            <a:off x="0" y="0"/>
                            <a:ext cx="5732145" cy="2649855"/>
                          </a:xfrm>
                          <a:prstGeom prst="rect">
                            <a:avLst/>
                          </a:prstGeom>
                        </pic:spPr>
                      </pic:pic>
                    </a:graphicData>
                  </a:graphic>
                </wp:inline>
              </w:drawing>
            </w:r>
          </w:p>
          <w:p w14:paraId="76908C8F" w14:textId="77777777" w:rsidR="00B33DA1" w:rsidRDefault="00B33DA1" w:rsidP="00B33DA1"/>
        </w:tc>
      </w:tr>
      <w:tr w:rsidR="00B33DA1" w14:paraId="31895B75" w14:textId="77777777" w:rsidTr="00B33DA1">
        <w:tc>
          <w:tcPr>
            <w:tcW w:w="9017" w:type="dxa"/>
          </w:tcPr>
          <w:p w14:paraId="5435DDC3" w14:textId="77777777" w:rsidR="00B33DA1" w:rsidRDefault="00B33DA1" w:rsidP="00B33DA1"/>
        </w:tc>
      </w:tr>
      <w:tr w:rsidR="00B33DA1" w14:paraId="255BC0D2" w14:textId="77777777" w:rsidTr="00B33DA1">
        <w:tc>
          <w:tcPr>
            <w:tcW w:w="9017" w:type="dxa"/>
          </w:tcPr>
          <w:p w14:paraId="7D865444" w14:textId="77777777" w:rsidR="00B33DA1" w:rsidRDefault="00B33DA1" w:rsidP="00B33DA1"/>
        </w:tc>
      </w:tr>
    </w:tbl>
    <w:p w14:paraId="2F0E7F0A" w14:textId="77777777" w:rsidR="00B33DA1" w:rsidRPr="00B33DA1" w:rsidRDefault="00B33DA1" w:rsidP="00B33DA1"/>
    <w:p w14:paraId="04FE44B7" w14:textId="77777777" w:rsidR="00B33DA1" w:rsidRDefault="00B33DA1" w:rsidP="007821D7">
      <w:pPr>
        <w:pStyle w:val="2"/>
        <w:rPr>
          <w:rFonts w:asciiTheme="majorEastAsia" w:hAnsiTheme="majorEastAsia" w:cstheme="majorEastAsia"/>
        </w:rPr>
      </w:pPr>
    </w:p>
    <w:p w14:paraId="592213CC" w14:textId="029A4B5F" w:rsidR="00190809" w:rsidRDefault="00190809" w:rsidP="007821D7">
      <w:pPr>
        <w:pStyle w:val="1"/>
        <w:rPr>
          <w:rFonts w:asciiTheme="majorEastAsia" w:hAnsiTheme="majorEastAsia" w:cstheme="majorEastAsia"/>
        </w:rPr>
      </w:pPr>
      <w:bookmarkStart w:id="31" w:name="_Toc503808731"/>
      <w:r>
        <w:rPr>
          <w:rFonts w:asciiTheme="majorEastAsia" w:hAnsiTheme="majorEastAsia" w:cstheme="majorEastAsia" w:hint="eastAsia"/>
        </w:rPr>
        <w:t>Bitbucket</w:t>
      </w:r>
    </w:p>
    <w:p w14:paraId="27024221" w14:textId="77777777" w:rsidR="009D7F89" w:rsidRDefault="009D7F89" w:rsidP="009D7F89">
      <w:pPr>
        <w:rPr>
          <w:rFonts w:hint="eastAsia"/>
        </w:rPr>
      </w:pPr>
      <w:r>
        <w:t>Bitbucket</w:t>
      </w:r>
      <w:r>
        <w:rPr>
          <w:rFonts w:hint="eastAsia"/>
        </w:rPr>
        <w:t>も使い方をマスターしたいので、ここで色々と練習してみる。</w:t>
      </w:r>
    </w:p>
    <w:p w14:paraId="29763C82" w14:textId="77777777" w:rsidR="009D7F89" w:rsidRPr="009D7F89" w:rsidRDefault="009D7F89" w:rsidP="009D7F89"/>
    <w:p w14:paraId="03741817" w14:textId="27B219B6" w:rsidR="009D7F89" w:rsidRDefault="009D7F89" w:rsidP="009D7F89">
      <w:pPr>
        <w:pStyle w:val="2"/>
        <w:rPr>
          <w:rFonts w:asciiTheme="majorEastAsia" w:hAnsiTheme="majorEastAsia" w:cstheme="majorEastAsia" w:hint="eastAsia"/>
        </w:rPr>
      </w:pPr>
      <w:r>
        <w:rPr>
          <w:rFonts w:asciiTheme="majorEastAsia" w:hAnsiTheme="majorEastAsia" w:cstheme="majorEastAsia"/>
        </w:rPr>
        <w:t>Setting</w:t>
      </w:r>
    </w:p>
    <w:tbl>
      <w:tblPr>
        <w:tblStyle w:val="afb"/>
        <w:tblW w:w="0" w:type="auto"/>
        <w:tblLook w:val="04A0" w:firstRow="1" w:lastRow="0" w:firstColumn="1" w:lastColumn="0" w:noHBand="0" w:noVBand="1"/>
      </w:tblPr>
      <w:tblGrid>
        <w:gridCol w:w="9017"/>
      </w:tblGrid>
      <w:tr w:rsidR="009D7F89" w14:paraId="241B133C" w14:textId="77777777" w:rsidTr="009D7F89">
        <w:tc>
          <w:tcPr>
            <w:tcW w:w="9017" w:type="dxa"/>
          </w:tcPr>
          <w:p w14:paraId="72A8D322" w14:textId="5AF18388" w:rsidR="009D7F89" w:rsidRDefault="009D7F89" w:rsidP="009D7F89">
            <w:pPr>
              <w:rPr>
                <w:rFonts w:hint="eastAsia"/>
              </w:rPr>
            </w:pPr>
            <w:r>
              <w:t>Bitbucket</w:t>
            </w:r>
            <w:r>
              <w:rPr>
                <w:rFonts w:hint="eastAsia"/>
              </w:rPr>
              <w:t>は、個人でも登録出来るらしい。まずは、登録してみる。</w:t>
            </w:r>
          </w:p>
          <w:p w14:paraId="7E4FD58A" w14:textId="77777777" w:rsidR="009D7F89" w:rsidRDefault="009D7F89" w:rsidP="009D7F89">
            <w:pPr>
              <w:rPr>
                <w:rFonts w:hint="eastAsia"/>
              </w:rPr>
            </w:pPr>
          </w:p>
          <w:p w14:paraId="30A6C87E" w14:textId="6B955CF2" w:rsidR="00861111" w:rsidRDefault="00861111" w:rsidP="009D7F89">
            <w:pPr>
              <w:rPr>
                <w:rFonts w:hint="eastAsia"/>
              </w:rPr>
            </w:pPr>
            <w:r>
              <w:rPr>
                <w:rFonts w:hint="eastAsia"/>
              </w:rPr>
              <w:t>まずはこちらにアクセスする。</w:t>
            </w:r>
          </w:p>
          <w:p w14:paraId="2583273C" w14:textId="77777777" w:rsidR="0073582B" w:rsidRDefault="0073582B" w:rsidP="009D7F89"/>
          <w:p w14:paraId="6F8C7015" w14:textId="05EEAE71" w:rsidR="00861111" w:rsidRDefault="00861111" w:rsidP="009D7F89">
            <w:pPr>
              <w:rPr>
                <w:rFonts w:hint="eastAsia"/>
              </w:rPr>
            </w:pPr>
            <w:hyperlink r:id="rId152" w:history="1">
              <w:r w:rsidRPr="00F574A3">
                <w:rPr>
                  <w:rStyle w:val="af7"/>
                </w:rPr>
                <w:t>https://bitbucket.org/</w:t>
              </w:r>
            </w:hyperlink>
          </w:p>
          <w:p w14:paraId="26F6F692" w14:textId="77777777" w:rsidR="00861111" w:rsidRDefault="00861111" w:rsidP="009D7F89">
            <w:pPr>
              <w:rPr>
                <w:rFonts w:hint="eastAsia"/>
              </w:rPr>
            </w:pPr>
          </w:p>
          <w:p w14:paraId="73469ABC" w14:textId="19A1D595" w:rsidR="000D5B65" w:rsidRDefault="000D5B65" w:rsidP="009D7F89">
            <w:pPr>
              <w:rPr>
                <w:rFonts w:hint="eastAsia"/>
              </w:rPr>
            </w:pPr>
            <w:r>
              <w:rPr>
                <w:rFonts w:hint="eastAsia"/>
              </w:rPr>
              <w:t>下記、Webに書いてある通りにやれば、簡単に登録出来て、ホーム画面が表示された。</w:t>
            </w:r>
          </w:p>
          <w:p w14:paraId="708B7B56" w14:textId="77777777" w:rsidR="000D5B65" w:rsidRDefault="000D5B65" w:rsidP="009D7F89">
            <w:pPr>
              <w:rPr>
                <w:rFonts w:hint="eastAsia"/>
              </w:rPr>
            </w:pPr>
          </w:p>
          <w:p w14:paraId="320773A6" w14:textId="26E6B152" w:rsidR="000D5B65" w:rsidRPr="000D5B65" w:rsidRDefault="000D5B65" w:rsidP="009D7F89">
            <w:pPr>
              <w:rPr>
                <w:rFonts w:hint="eastAsia"/>
              </w:rPr>
            </w:pPr>
            <w:r>
              <w:rPr>
                <w:rFonts w:hint="eastAsia"/>
                <w:noProof/>
              </w:rPr>
              <w:lastRenderedPageBreak/>
              <w:drawing>
                <wp:inline distT="0" distB="0" distL="0" distR="0" wp14:anchorId="7B2D647D" wp14:editId="4395BF83">
                  <wp:extent cx="5732145" cy="2182495"/>
                  <wp:effectExtent l="0" t="0" r="8255" b="1905"/>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png"/>
                          <pic:cNvPicPr/>
                        </pic:nvPicPr>
                        <pic:blipFill>
                          <a:blip r:embed="rId153">
                            <a:extLst>
                              <a:ext uri="{28A0092B-C50C-407E-A947-70E740481C1C}">
                                <a14:useLocalDpi xmlns:a14="http://schemas.microsoft.com/office/drawing/2010/main" val="0"/>
                              </a:ext>
                            </a:extLst>
                          </a:blip>
                          <a:stretch>
                            <a:fillRect/>
                          </a:stretch>
                        </pic:blipFill>
                        <pic:spPr>
                          <a:xfrm>
                            <a:off x="0" y="0"/>
                            <a:ext cx="5732145" cy="2182495"/>
                          </a:xfrm>
                          <a:prstGeom prst="rect">
                            <a:avLst/>
                          </a:prstGeom>
                        </pic:spPr>
                      </pic:pic>
                    </a:graphicData>
                  </a:graphic>
                </wp:inline>
              </w:drawing>
            </w:r>
          </w:p>
          <w:p w14:paraId="6878B139" w14:textId="77777777" w:rsidR="000D5B65" w:rsidRPr="009D7F89" w:rsidRDefault="000D5B65" w:rsidP="009D7F89"/>
          <w:p w14:paraId="2CA8254D" w14:textId="5A06C1F1" w:rsidR="009D7F89" w:rsidRDefault="009D7F89" w:rsidP="009D7F89">
            <w:pPr>
              <w:rPr>
                <w:rFonts w:hint="eastAsia"/>
              </w:rPr>
            </w:pPr>
            <w:hyperlink r:id="rId154" w:history="1">
              <w:r w:rsidRPr="00F574A3">
                <w:rPr>
                  <w:rStyle w:val="af7"/>
                </w:rPr>
                <w:t>https://shootingogi.net/9168</w:t>
              </w:r>
            </w:hyperlink>
          </w:p>
          <w:p w14:paraId="1A6EB4CE" w14:textId="790E177E" w:rsidR="009D7F89" w:rsidRDefault="009D7F89" w:rsidP="009D7F89">
            <w:pPr>
              <w:rPr>
                <w:rFonts w:hint="eastAsia"/>
              </w:rPr>
            </w:pPr>
          </w:p>
        </w:tc>
      </w:tr>
      <w:tr w:rsidR="009D7F89" w14:paraId="32B4AB7C" w14:textId="77777777" w:rsidTr="009D7F89">
        <w:tc>
          <w:tcPr>
            <w:tcW w:w="9017" w:type="dxa"/>
          </w:tcPr>
          <w:p w14:paraId="578774A6" w14:textId="6626E81A" w:rsidR="009D7F89" w:rsidRDefault="00B73191" w:rsidP="009D7F89">
            <w:pPr>
              <w:rPr>
                <w:rFonts w:hint="eastAsia"/>
              </w:rPr>
            </w:pPr>
            <w:r>
              <w:lastRenderedPageBreak/>
              <w:t>Github</w:t>
            </w:r>
            <w:r>
              <w:rPr>
                <w:rFonts w:hint="eastAsia"/>
              </w:rPr>
              <w:t>からリポジトリをコピーしてみる</w:t>
            </w:r>
          </w:p>
          <w:p w14:paraId="7DA31525" w14:textId="77777777" w:rsidR="00B73191" w:rsidRDefault="00B73191" w:rsidP="009D7F89">
            <w:pPr>
              <w:rPr>
                <w:rFonts w:hint="eastAsia"/>
              </w:rPr>
            </w:pPr>
          </w:p>
          <w:p w14:paraId="022070B3" w14:textId="0138922E" w:rsidR="001D0E8E" w:rsidRDefault="001D0E8E" w:rsidP="009D7F89">
            <w:pPr>
              <w:rPr>
                <w:rFonts w:hint="eastAsia"/>
              </w:rPr>
            </w:pPr>
            <w:r>
              <w:rPr>
                <w:rFonts w:hint="eastAsia"/>
              </w:rPr>
              <w:t>試しに、</w:t>
            </w:r>
            <w:r>
              <w:t>github</w:t>
            </w:r>
            <w:r>
              <w:rPr>
                <w:rFonts w:hint="eastAsia"/>
              </w:rPr>
              <w:t>のコードをコピーしてみたら、あっさり出来てしまった。ただし、この手順が正しいのかどうかはわからない。</w:t>
            </w:r>
          </w:p>
          <w:p w14:paraId="68022868" w14:textId="77777777" w:rsidR="00B73191" w:rsidRDefault="00B73191" w:rsidP="009D7F89">
            <w:pPr>
              <w:rPr>
                <w:rFonts w:hint="eastAsia"/>
              </w:rPr>
            </w:pPr>
          </w:p>
          <w:p w14:paraId="35D519CA" w14:textId="7F0486BE" w:rsidR="00B73191" w:rsidRPr="00B73191" w:rsidRDefault="001D0E8E" w:rsidP="009D7F89">
            <w:pPr>
              <w:rPr>
                <w:rFonts w:hint="eastAsia"/>
              </w:rPr>
            </w:pPr>
            <w:r>
              <w:rPr>
                <w:rFonts w:hint="eastAsia"/>
                <w:noProof/>
              </w:rPr>
              <w:drawing>
                <wp:inline distT="0" distB="0" distL="0" distR="0" wp14:anchorId="6BB22773" wp14:editId="37903B74">
                  <wp:extent cx="5732145" cy="4874895"/>
                  <wp:effectExtent l="0" t="0" r="8255" b="1905"/>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png"/>
                          <pic:cNvPicPr/>
                        </pic:nvPicPr>
                        <pic:blipFill>
                          <a:blip r:embed="rId155">
                            <a:extLst>
                              <a:ext uri="{28A0092B-C50C-407E-A947-70E740481C1C}">
                                <a14:useLocalDpi xmlns:a14="http://schemas.microsoft.com/office/drawing/2010/main" val="0"/>
                              </a:ext>
                            </a:extLst>
                          </a:blip>
                          <a:stretch>
                            <a:fillRect/>
                          </a:stretch>
                        </pic:blipFill>
                        <pic:spPr>
                          <a:xfrm>
                            <a:off x="0" y="0"/>
                            <a:ext cx="5732145" cy="4874895"/>
                          </a:xfrm>
                          <a:prstGeom prst="rect">
                            <a:avLst/>
                          </a:prstGeom>
                        </pic:spPr>
                      </pic:pic>
                    </a:graphicData>
                  </a:graphic>
                </wp:inline>
              </w:drawing>
            </w:r>
          </w:p>
          <w:p w14:paraId="0292EC3C" w14:textId="77777777" w:rsidR="00B73191" w:rsidRDefault="00B73191" w:rsidP="009D7F89">
            <w:pPr>
              <w:rPr>
                <w:rFonts w:hint="eastAsia"/>
              </w:rPr>
            </w:pPr>
          </w:p>
          <w:p w14:paraId="3345A55C" w14:textId="77777777" w:rsidR="001D0E8E" w:rsidRDefault="001D0E8E" w:rsidP="009D7F89">
            <w:pPr>
              <w:rPr>
                <w:rFonts w:hint="eastAsia"/>
              </w:rPr>
            </w:pPr>
          </w:p>
          <w:p w14:paraId="11E59A8F" w14:textId="77777777" w:rsidR="001D0E8E" w:rsidRDefault="001D0E8E" w:rsidP="009D7F89">
            <w:pPr>
              <w:rPr>
                <w:rFonts w:hint="eastAsia"/>
              </w:rPr>
            </w:pPr>
          </w:p>
          <w:p w14:paraId="30671526" w14:textId="77C0C9F0" w:rsidR="001D0E8E" w:rsidRDefault="001D0E8E" w:rsidP="009D7F89">
            <w:pPr>
              <w:rPr>
                <w:rFonts w:hint="eastAsia"/>
              </w:rPr>
            </w:pPr>
            <w:r>
              <w:rPr>
                <w:rFonts w:hint="eastAsia"/>
                <w:noProof/>
              </w:rPr>
              <w:drawing>
                <wp:inline distT="0" distB="0" distL="0" distR="0" wp14:anchorId="3A0FF965" wp14:editId="0E9841C9">
                  <wp:extent cx="5732145" cy="2706370"/>
                  <wp:effectExtent l="0" t="0" r="8255" b="1143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png"/>
                          <pic:cNvPicPr/>
                        </pic:nvPicPr>
                        <pic:blipFill>
                          <a:blip r:embed="rId156">
                            <a:extLst>
                              <a:ext uri="{28A0092B-C50C-407E-A947-70E740481C1C}">
                                <a14:useLocalDpi xmlns:a14="http://schemas.microsoft.com/office/drawing/2010/main" val="0"/>
                              </a:ext>
                            </a:extLst>
                          </a:blip>
                          <a:stretch>
                            <a:fillRect/>
                          </a:stretch>
                        </pic:blipFill>
                        <pic:spPr>
                          <a:xfrm>
                            <a:off x="0" y="0"/>
                            <a:ext cx="5732145" cy="2706370"/>
                          </a:xfrm>
                          <a:prstGeom prst="rect">
                            <a:avLst/>
                          </a:prstGeom>
                        </pic:spPr>
                      </pic:pic>
                    </a:graphicData>
                  </a:graphic>
                </wp:inline>
              </w:drawing>
            </w:r>
          </w:p>
          <w:p w14:paraId="3DBDBAD1" w14:textId="77777777" w:rsidR="00B73191" w:rsidRDefault="00B73191" w:rsidP="009D7F89"/>
        </w:tc>
      </w:tr>
      <w:tr w:rsidR="009D7F89" w14:paraId="63F65271" w14:textId="77777777" w:rsidTr="009D7F89">
        <w:tc>
          <w:tcPr>
            <w:tcW w:w="9017" w:type="dxa"/>
          </w:tcPr>
          <w:p w14:paraId="3AC611AD" w14:textId="49BD79AA" w:rsidR="009D7F89" w:rsidRDefault="00082742" w:rsidP="009D7F89">
            <w:pPr>
              <w:rPr>
                <w:rFonts w:hint="eastAsia"/>
              </w:rPr>
            </w:pPr>
            <w:r>
              <w:lastRenderedPageBreak/>
              <w:t>bitbucket</w:t>
            </w:r>
            <w:r>
              <w:rPr>
                <w:rFonts w:hint="eastAsia"/>
              </w:rPr>
              <w:t>から</w:t>
            </w:r>
            <w:r>
              <w:t>sourcetree</w:t>
            </w:r>
            <w:r>
              <w:rPr>
                <w:rFonts w:hint="eastAsia"/>
              </w:rPr>
              <w:t>に</w:t>
            </w:r>
            <w:r>
              <w:t>clone</w:t>
            </w:r>
            <w:r>
              <w:rPr>
                <w:rFonts w:hint="eastAsia"/>
              </w:rPr>
              <w:t>を作ってみる</w:t>
            </w:r>
          </w:p>
          <w:p w14:paraId="04F13CE9" w14:textId="77777777" w:rsidR="00082742" w:rsidRDefault="00082742" w:rsidP="009D7F89">
            <w:pPr>
              <w:rPr>
                <w:rFonts w:hint="eastAsia"/>
              </w:rPr>
            </w:pPr>
          </w:p>
          <w:p w14:paraId="4A531828" w14:textId="77777777" w:rsidR="00082742" w:rsidRDefault="00082742" w:rsidP="009D7F89">
            <w:pPr>
              <w:rPr>
                <w:rFonts w:hint="eastAsia"/>
              </w:rPr>
            </w:pPr>
            <w:r>
              <w:rPr>
                <w:rFonts w:hint="eastAsia"/>
              </w:rPr>
              <w:t>下記、概要の</w:t>
            </w:r>
            <w:r>
              <w:t>”clone in sourcetree”</w:t>
            </w:r>
            <w:r>
              <w:rPr>
                <w:rFonts w:hint="eastAsia"/>
              </w:rPr>
              <w:t>をクリックしたら、「新規にクローン」ウィンドウが開いた。</w:t>
            </w:r>
          </w:p>
          <w:p w14:paraId="4E1DFB0F" w14:textId="77777777" w:rsidR="00082742" w:rsidRDefault="00082742" w:rsidP="009D7F89">
            <w:pPr>
              <w:rPr>
                <w:rFonts w:hint="eastAsia"/>
              </w:rPr>
            </w:pPr>
          </w:p>
          <w:p w14:paraId="1DB3EDB4" w14:textId="59157388" w:rsidR="00082742" w:rsidRPr="00082742" w:rsidRDefault="00082742" w:rsidP="009D7F89">
            <w:pPr>
              <w:rPr>
                <w:rFonts w:hint="eastAsia"/>
              </w:rPr>
            </w:pPr>
            <w:r>
              <w:rPr>
                <w:rFonts w:hint="eastAsia"/>
                <w:noProof/>
              </w:rPr>
              <w:drawing>
                <wp:inline distT="0" distB="0" distL="0" distR="0" wp14:anchorId="26FE1774" wp14:editId="4BC9928F">
                  <wp:extent cx="5732145" cy="3075940"/>
                  <wp:effectExtent l="0" t="0" r="8255" b="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png"/>
                          <pic:cNvPicPr/>
                        </pic:nvPicPr>
                        <pic:blipFill>
                          <a:blip r:embed="rId157">
                            <a:extLst>
                              <a:ext uri="{28A0092B-C50C-407E-A947-70E740481C1C}">
                                <a14:useLocalDpi xmlns:a14="http://schemas.microsoft.com/office/drawing/2010/main" val="0"/>
                              </a:ext>
                            </a:extLst>
                          </a:blip>
                          <a:stretch>
                            <a:fillRect/>
                          </a:stretch>
                        </pic:blipFill>
                        <pic:spPr>
                          <a:xfrm>
                            <a:off x="0" y="0"/>
                            <a:ext cx="5732145" cy="3075940"/>
                          </a:xfrm>
                          <a:prstGeom prst="rect">
                            <a:avLst/>
                          </a:prstGeom>
                        </pic:spPr>
                      </pic:pic>
                    </a:graphicData>
                  </a:graphic>
                </wp:inline>
              </w:drawing>
            </w:r>
          </w:p>
          <w:p w14:paraId="3E19C7F9" w14:textId="77777777" w:rsidR="00082742" w:rsidRDefault="00082742" w:rsidP="009D7F89"/>
          <w:p w14:paraId="375CE8E9" w14:textId="5B6B378D" w:rsidR="001003F3" w:rsidRDefault="001003F3" w:rsidP="009D7F89">
            <w:pPr>
              <w:rPr>
                <w:rFonts w:hint="eastAsia"/>
              </w:rPr>
            </w:pPr>
            <w:r>
              <w:rPr>
                <w:rFonts w:hint="eastAsia"/>
              </w:rPr>
              <w:t>ユーザーフォルダ直下に保存されると困るので、「保存先のパス」だけ変更してみた。</w:t>
            </w:r>
          </w:p>
          <w:p w14:paraId="0260115C" w14:textId="77777777" w:rsidR="001003F3" w:rsidRDefault="001003F3" w:rsidP="009D7F89"/>
          <w:p w14:paraId="30CAAE5E" w14:textId="333CD88E" w:rsidR="001003F3" w:rsidRDefault="001003F3" w:rsidP="009D7F89">
            <w:r>
              <w:rPr>
                <w:noProof/>
              </w:rPr>
              <w:lastRenderedPageBreak/>
              <w:drawing>
                <wp:inline distT="0" distB="0" distL="0" distR="0" wp14:anchorId="404C86B1" wp14:editId="13A61971">
                  <wp:extent cx="5732145" cy="2239645"/>
                  <wp:effectExtent l="0" t="0" r="8255"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png"/>
                          <pic:cNvPicPr/>
                        </pic:nvPicPr>
                        <pic:blipFill>
                          <a:blip r:embed="rId158">
                            <a:extLst>
                              <a:ext uri="{28A0092B-C50C-407E-A947-70E740481C1C}">
                                <a14:useLocalDpi xmlns:a14="http://schemas.microsoft.com/office/drawing/2010/main" val="0"/>
                              </a:ext>
                            </a:extLst>
                          </a:blip>
                          <a:stretch>
                            <a:fillRect/>
                          </a:stretch>
                        </pic:blipFill>
                        <pic:spPr>
                          <a:xfrm>
                            <a:off x="0" y="0"/>
                            <a:ext cx="5732145" cy="2239645"/>
                          </a:xfrm>
                          <a:prstGeom prst="rect">
                            <a:avLst/>
                          </a:prstGeom>
                        </pic:spPr>
                      </pic:pic>
                    </a:graphicData>
                  </a:graphic>
                </wp:inline>
              </w:drawing>
            </w:r>
          </w:p>
          <w:p w14:paraId="7E197944" w14:textId="77777777" w:rsidR="00082742" w:rsidRDefault="00082742" w:rsidP="009D7F89">
            <w:pPr>
              <w:rPr>
                <w:rFonts w:hint="eastAsia"/>
              </w:rPr>
            </w:pPr>
          </w:p>
          <w:p w14:paraId="2379434F" w14:textId="77777777" w:rsidR="00701124" w:rsidRDefault="001003F3" w:rsidP="009D7F89">
            <w:pPr>
              <w:rPr>
                <w:rFonts w:hint="eastAsia"/>
              </w:rPr>
            </w:pPr>
            <w:r>
              <w:rPr>
                <w:rFonts w:hint="eastAsia"/>
              </w:rPr>
              <w:t>すると、</w:t>
            </w:r>
            <w:r>
              <w:t>sourcetree</w:t>
            </w:r>
            <w:r>
              <w:rPr>
                <w:rFonts w:hint="eastAsia"/>
              </w:rPr>
              <w:t>が起動した。問題なく、</w:t>
            </w:r>
            <w:r>
              <w:t>clone</w:t>
            </w:r>
            <w:r>
              <w:rPr>
                <w:rFonts w:hint="eastAsia"/>
              </w:rPr>
              <w:t>されたよう</w:t>
            </w:r>
            <w:r w:rsidR="00701124">
              <w:rPr>
                <w:rFonts w:hint="eastAsia"/>
              </w:rPr>
              <w:t>だ。</w:t>
            </w:r>
          </w:p>
          <w:p w14:paraId="7B529FE2" w14:textId="77777777" w:rsidR="001003F3" w:rsidRDefault="001003F3" w:rsidP="009D7F89">
            <w:pPr>
              <w:rPr>
                <w:rFonts w:hint="eastAsia"/>
              </w:rPr>
            </w:pPr>
          </w:p>
          <w:p w14:paraId="662AB44D" w14:textId="21C28793" w:rsidR="001003F3" w:rsidRDefault="001003F3" w:rsidP="009D7F89">
            <w:r>
              <w:rPr>
                <w:noProof/>
              </w:rPr>
              <w:drawing>
                <wp:inline distT="0" distB="0" distL="0" distR="0" wp14:anchorId="3ED7D085" wp14:editId="30F4B8A9">
                  <wp:extent cx="5732145" cy="2668270"/>
                  <wp:effectExtent l="0" t="0" r="8255"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png"/>
                          <pic:cNvPicPr/>
                        </pic:nvPicPr>
                        <pic:blipFill>
                          <a:blip r:embed="rId159">
                            <a:extLst>
                              <a:ext uri="{28A0092B-C50C-407E-A947-70E740481C1C}">
                                <a14:useLocalDpi xmlns:a14="http://schemas.microsoft.com/office/drawing/2010/main" val="0"/>
                              </a:ext>
                            </a:extLst>
                          </a:blip>
                          <a:stretch>
                            <a:fillRect/>
                          </a:stretch>
                        </pic:blipFill>
                        <pic:spPr>
                          <a:xfrm>
                            <a:off x="0" y="0"/>
                            <a:ext cx="5732145" cy="2668270"/>
                          </a:xfrm>
                          <a:prstGeom prst="rect">
                            <a:avLst/>
                          </a:prstGeom>
                        </pic:spPr>
                      </pic:pic>
                    </a:graphicData>
                  </a:graphic>
                </wp:inline>
              </w:drawing>
            </w:r>
          </w:p>
          <w:p w14:paraId="5823796E" w14:textId="77777777" w:rsidR="00082742" w:rsidRDefault="00082742" w:rsidP="009D7F89">
            <w:pPr>
              <w:rPr>
                <w:rFonts w:hint="eastAsia"/>
              </w:rPr>
            </w:pPr>
          </w:p>
        </w:tc>
      </w:tr>
      <w:tr w:rsidR="009D7F89" w14:paraId="676FD1AD" w14:textId="77777777" w:rsidTr="009D7F89">
        <w:tc>
          <w:tcPr>
            <w:tcW w:w="9017" w:type="dxa"/>
          </w:tcPr>
          <w:p w14:paraId="012A75E9" w14:textId="77777777" w:rsidR="009D7F89" w:rsidRDefault="009D7F89" w:rsidP="009D7F89">
            <w:pPr>
              <w:rPr>
                <w:rFonts w:hint="eastAsia"/>
              </w:rPr>
            </w:pPr>
          </w:p>
          <w:p w14:paraId="79EB0EBB" w14:textId="77777777" w:rsidR="00144980" w:rsidRDefault="00144980" w:rsidP="009D7F89">
            <w:pPr>
              <w:rPr>
                <w:rFonts w:hint="eastAsia"/>
              </w:rPr>
            </w:pPr>
          </w:p>
          <w:p w14:paraId="49A1237B" w14:textId="77777777" w:rsidR="00144980" w:rsidRDefault="00144980" w:rsidP="009D7F89">
            <w:pPr>
              <w:rPr>
                <w:rFonts w:hint="eastAsia"/>
              </w:rPr>
            </w:pPr>
          </w:p>
          <w:p w14:paraId="7BC59EF3" w14:textId="77777777" w:rsidR="00082742" w:rsidRDefault="00082742" w:rsidP="009D7F89">
            <w:pPr>
              <w:rPr>
                <w:rFonts w:hint="eastAsia"/>
              </w:rPr>
            </w:pPr>
          </w:p>
        </w:tc>
      </w:tr>
      <w:tr w:rsidR="009D7F89" w14:paraId="70B88A91" w14:textId="77777777" w:rsidTr="009D7F89">
        <w:tc>
          <w:tcPr>
            <w:tcW w:w="9017" w:type="dxa"/>
          </w:tcPr>
          <w:p w14:paraId="47CBCE5C" w14:textId="77777777" w:rsidR="009D7F89" w:rsidRDefault="009D7F89" w:rsidP="009D7F89">
            <w:pPr>
              <w:rPr>
                <w:rFonts w:hint="eastAsia"/>
              </w:rPr>
            </w:pPr>
          </w:p>
        </w:tc>
      </w:tr>
    </w:tbl>
    <w:p w14:paraId="1DAA05AD" w14:textId="77777777" w:rsidR="009D7F89" w:rsidRDefault="009D7F89" w:rsidP="009D7F89">
      <w:pPr>
        <w:rPr>
          <w:rFonts w:hint="eastAsia"/>
        </w:rPr>
      </w:pPr>
    </w:p>
    <w:p w14:paraId="1EA88688" w14:textId="77777777" w:rsidR="009D7F89" w:rsidRDefault="009D7F89" w:rsidP="009D7F89">
      <w:pPr>
        <w:rPr>
          <w:rFonts w:hint="eastAsia"/>
        </w:rPr>
      </w:pPr>
    </w:p>
    <w:p w14:paraId="423DCA3A" w14:textId="77777777" w:rsidR="009D7F89" w:rsidRDefault="009D7F89" w:rsidP="009D7F89">
      <w:pPr>
        <w:rPr>
          <w:rFonts w:hint="eastAsia"/>
        </w:rPr>
      </w:pPr>
    </w:p>
    <w:p w14:paraId="5783DD19" w14:textId="77777777" w:rsidR="009D7F89" w:rsidRDefault="009D7F89" w:rsidP="009D7F89">
      <w:pPr>
        <w:rPr>
          <w:rFonts w:hint="eastAsia"/>
        </w:rPr>
      </w:pPr>
    </w:p>
    <w:p w14:paraId="78C5F39A" w14:textId="77777777" w:rsidR="009D7F89" w:rsidRDefault="009D7F89" w:rsidP="009D7F89">
      <w:pPr>
        <w:rPr>
          <w:rFonts w:hint="eastAsia"/>
        </w:rPr>
      </w:pPr>
    </w:p>
    <w:p w14:paraId="5D1F4DE2" w14:textId="77777777" w:rsidR="009D7F89" w:rsidRPr="009D7F89" w:rsidRDefault="009D7F89" w:rsidP="009D7F89">
      <w:pPr>
        <w:rPr>
          <w:rFonts w:hint="eastAsia"/>
        </w:rPr>
      </w:pPr>
    </w:p>
    <w:p w14:paraId="17CCD272" w14:textId="7B2DE482" w:rsidR="009D7F89" w:rsidRDefault="00144980" w:rsidP="009D7F89">
      <w:pPr>
        <w:pStyle w:val="2"/>
        <w:rPr>
          <w:rFonts w:asciiTheme="majorEastAsia" w:hAnsiTheme="majorEastAsia" w:cstheme="majorEastAsia" w:hint="eastAsia"/>
        </w:rPr>
      </w:pPr>
      <w:r>
        <w:rPr>
          <w:rFonts w:asciiTheme="majorEastAsia" w:hAnsiTheme="majorEastAsia" w:cstheme="majorEastAsia"/>
        </w:rPr>
        <w:lastRenderedPageBreak/>
        <w:t>How to use</w:t>
      </w:r>
      <w:r w:rsidR="009D7F89">
        <w:rPr>
          <w:rFonts w:asciiTheme="majorEastAsia" w:hAnsiTheme="majorEastAsia" w:cstheme="majorEastAsia"/>
        </w:rPr>
        <w:t xml:space="preserve"> Bitbucket</w:t>
      </w:r>
    </w:p>
    <w:p w14:paraId="0AF1B6DA" w14:textId="77777777" w:rsidR="008A189A" w:rsidRPr="008A189A" w:rsidRDefault="008A189A" w:rsidP="008A189A">
      <w:pPr>
        <w:rPr>
          <w:rFonts w:hint="eastAsia"/>
        </w:rPr>
      </w:pPr>
      <w:bookmarkStart w:id="32" w:name="_GoBack"/>
      <w:bookmarkEnd w:id="32"/>
    </w:p>
    <w:tbl>
      <w:tblPr>
        <w:tblStyle w:val="afb"/>
        <w:tblW w:w="0" w:type="auto"/>
        <w:tblLook w:val="04A0" w:firstRow="1" w:lastRow="0" w:firstColumn="1" w:lastColumn="0" w:noHBand="0" w:noVBand="1"/>
      </w:tblPr>
      <w:tblGrid>
        <w:gridCol w:w="9017"/>
      </w:tblGrid>
      <w:tr w:rsidR="00144980" w14:paraId="1A3873C0" w14:textId="77777777" w:rsidTr="00144980">
        <w:tc>
          <w:tcPr>
            <w:tcW w:w="9017" w:type="dxa"/>
          </w:tcPr>
          <w:p w14:paraId="424C77D7" w14:textId="469C489B" w:rsidR="00144980" w:rsidRDefault="00144980" w:rsidP="00144980">
            <w:pPr>
              <w:rPr>
                <w:rFonts w:hint="eastAsia"/>
              </w:rPr>
            </w:pPr>
            <w:hyperlink r:id="rId160" w:history="1">
              <w:r w:rsidRPr="00F574A3">
                <w:rPr>
                  <w:rStyle w:val="af7"/>
                </w:rPr>
                <w:t>https://bitbucket.org/score915/trial-git001</w:t>
              </w:r>
            </w:hyperlink>
          </w:p>
          <w:p w14:paraId="5DE539C0" w14:textId="77777777" w:rsidR="00144980" w:rsidRDefault="00144980" w:rsidP="00144980">
            <w:pPr>
              <w:rPr>
                <w:rFonts w:hint="eastAsia"/>
              </w:rPr>
            </w:pPr>
          </w:p>
          <w:p w14:paraId="31ACE583" w14:textId="63D817A7" w:rsidR="00144980" w:rsidRPr="00144980" w:rsidRDefault="00144980" w:rsidP="00144980">
            <w:pPr>
              <w:rPr>
                <w:rFonts w:hint="eastAsia"/>
              </w:rPr>
            </w:pPr>
            <w:r>
              <w:rPr>
                <w:rFonts w:hint="eastAsia"/>
              </w:rPr>
              <w:t>とりあえず、ここをアクセスして、色々と実験出来そう。</w:t>
            </w:r>
          </w:p>
          <w:p w14:paraId="0A9E5E1B" w14:textId="77777777" w:rsidR="00144980" w:rsidRDefault="00144980" w:rsidP="00144980">
            <w:pPr>
              <w:rPr>
                <w:rFonts w:hint="eastAsia"/>
              </w:rPr>
            </w:pPr>
          </w:p>
          <w:p w14:paraId="18C0097B" w14:textId="77777777" w:rsidR="00144980" w:rsidRDefault="00144980" w:rsidP="00144980">
            <w:pPr>
              <w:rPr>
                <w:rFonts w:hint="eastAsia"/>
              </w:rPr>
            </w:pPr>
          </w:p>
        </w:tc>
      </w:tr>
      <w:tr w:rsidR="00144980" w14:paraId="33134EB3" w14:textId="77777777" w:rsidTr="00144980">
        <w:tc>
          <w:tcPr>
            <w:tcW w:w="9017" w:type="dxa"/>
          </w:tcPr>
          <w:p w14:paraId="02BD4BD8" w14:textId="77777777" w:rsidR="00144980" w:rsidRDefault="00144980" w:rsidP="00144980">
            <w:pPr>
              <w:rPr>
                <w:rFonts w:hint="eastAsia"/>
              </w:rPr>
            </w:pPr>
          </w:p>
        </w:tc>
      </w:tr>
      <w:tr w:rsidR="00144980" w14:paraId="650F732A" w14:textId="77777777" w:rsidTr="00144980">
        <w:tc>
          <w:tcPr>
            <w:tcW w:w="9017" w:type="dxa"/>
          </w:tcPr>
          <w:p w14:paraId="06BEE979" w14:textId="77777777" w:rsidR="00144980" w:rsidRDefault="00144980" w:rsidP="00144980">
            <w:pPr>
              <w:rPr>
                <w:rFonts w:hint="eastAsia"/>
              </w:rPr>
            </w:pPr>
          </w:p>
        </w:tc>
      </w:tr>
      <w:tr w:rsidR="00144980" w14:paraId="578281A1" w14:textId="77777777" w:rsidTr="00144980">
        <w:tc>
          <w:tcPr>
            <w:tcW w:w="9017" w:type="dxa"/>
          </w:tcPr>
          <w:p w14:paraId="1CC1F28B" w14:textId="77777777" w:rsidR="00144980" w:rsidRDefault="00144980" w:rsidP="00144980">
            <w:pPr>
              <w:rPr>
                <w:rFonts w:hint="eastAsia"/>
              </w:rPr>
            </w:pPr>
          </w:p>
        </w:tc>
      </w:tr>
      <w:tr w:rsidR="00144980" w14:paraId="46A85187" w14:textId="77777777" w:rsidTr="00144980">
        <w:tc>
          <w:tcPr>
            <w:tcW w:w="9017" w:type="dxa"/>
          </w:tcPr>
          <w:p w14:paraId="44B3F41A" w14:textId="77777777" w:rsidR="00144980" w:rsidRDefault="00144980" w:rsidP="00144980">
            <w:pPr>
              <w:rPr>
                <w:rFonts w:hint="eastAsia"/>
              </w:rPr>
            </w:pPr>
          </w:p>
        </w:tc>
      </w:tr>
    </w:tbl>
    <w:p w14:paraId="2AA43E0C" w14:textId="77777777" w:rsidR="00144980" w:rsidRPr="00144980" w:rsidRDefault="00144980" w:rsidP="00144980">
      <w:pPr>
        <w:rPr>
          <w:rFonts w:hint="eastAsia"/>
        </w:rPr>
      </w:pPr>
    </w:p>
    <w:p w14:paraId="4ABCCFF6" w14:textId="77777777" w:rsidR="007821D7" w:rsidRDefault="007821D7" w:rsidP="007821D7">
      <w:pPr>
        <w:pStyle w:val="1"/>
        <w:rPr>
          <w:rFonts w:asciiTheme="majorEastAsia" w:hAnsiTheme="majorEastAsia" w:cstheme="majorEastAsia"/>
        </w:rPr>
      </w:pPr>
      <w:r>
        <w:rPr>
          <w:rFonts w:asciiTheme="majorEastAsia" w:hAnsiTheme="majorEastAsia" w:cstheme="majorEastAsia"/>
        </w:rPr>
        <w:t>Python</w:t>
      </w:r>
      <w:bookmarkEnd w:id="31"/>
    </w:p>
    <w:p w14:paraId="7A3B4D82" w14:textId="50197D45" w:rsidR="00705F56" w:rsidRDefault="00705F56" w:rsidP="00705F56">
      <w:pPr>
        <w:pStyle w:val="2"/>
        <w:rPr>
          <w:rFonts w:asciiTheme="majorEastAsia" w:hAnsiTheme="majorEastAsia" w:cstheme="majorEastAsia" w:hint="eastAsia"/>
        </w:rPr>
      </w:pPr>
      <w:bookmarkStart w:id="33" w:name="_Toc503808732"/>
      <w:r>
        <w:rPr>
          <w:rFonts w:asciiTheme="majorEastAsia" w:hAnsiTheme="majorEastAsia" w:cstheme="majorEastAsia" w:hint="eastAsia"/>
        </w:rPr>
        <w:t>事例紹介</w:t>
      </w:r>
      <w:bookmarkEnd w:id="33"/>
    </w:p>
    <w:tbl>
      <w:tblPr>
        <w:tblStyle w:val="afb"/>
        <w:tblW w:w="0" w:type="auto"/>
        <w:tblInd w:w="113" w:type="dxa"/>
        <w:tblLook w:val="04A0" w:firstRow="1" w:lastRow="0" w:firstColumn="1" w:lastColumn="0" w:noHBand="0" w:noVBand="1"/>
      </w:tblPr>
      <w:tblGrid>
        <w:gridCol w:w="8904"/>
      </w:tblGrid>
      <w:tr w:rsidR="00D2739D" w:rsidRPr="00211339" w14:paraId="34D41A0F" w14:textId="77777777" w:rsidTr="00705F56">
        <w:tc>
          <w:tcPr>
            <w:tcW w:w="9017" w:type="dxa"/>
          </w:tcPr>
          <w:p w14:paraId="17ACE594" w14:textId="4417F531" w:rsidR="00D2739D" w:rsidRDefault="00D2739D" w:rsidP="00D2739D">
            <w:r>
              <w:t>Python</w:t>
            </w:r>
            <w:r>
              <w:rPr>
                <w:rFonts w:hint="eastAsia"/>
              </w:rPr>
              <w:t>の文法については、色々と勉強した。</w:t>
            </w:r>
          </w:p>
          <w:p w14:paraId="03D24600" w14:textId="4303182D" w:rsidR="00D2739D" w:rsidRDefault="00D2739D" w:rsidP="00D2739D">
            <w:r>
              <w:rPr>
                <w:rFonts w:hint="eastAsia"/>
              </w:rPr>
              <w:t>ここでは、</w:t>
            </w:r>
            <w:r w:rsidR="00AC0FBD">
              <w:rPr>
                <w:rFonts w:hint="eastAsia"/>
              </w:rPr>
              <w:t>実際の</w:t>
            </w:r>
            <w:r>
              <w:rPr>
                <w:rFonts w:hint="eastAsia"/>
              </w:rPr>
              <w:t>コードでどんな結果が得られるのか、それらを</w:t>
            </w:r>
            <w:r w:rsidR="00211339">
              <w:rPr>
                <w:rFonts w:hint="eastAsia"/>
              </w:rPr>
              <w:t>メモしていく。</w:t>
            </w:r>
          </w:p>
        </w:tc>
      </w:tr>
      <w:tr w:rsidR="00D2739D" w14:paraId="23E4F47D" w14:textId="77777777" w:rsidTr="00705F56">
        <w:tc>
          <w:tcPr>
            <w:tcW w:w="9017" w:type="dxa"/>
          </w:tcPr>
          <w:p w14:paraId="68C34672" w14:textId="3FD9EDF0" w:rsidR="00D2739D" w:rsidRPr="00094B46" w:rsidRDefault="00211339" w:rsidP="00D2739D">
            <w:pPr>
              <w:rPr>
                <w:b/>
                <w:sz w:val="28"/>
                <w:szCs w:val="28"/>
              </w:rPr>
            </w:pPr>
            <w:bookmarkStart w:id="34" w:name="_Toc503808733"/>
            <w:r w:rsidRPr="007664AD">
              <w:rPr>
                <w:rStyle w:val="20"/>
                <w:rFonts w:hint="eastAsia"/>
              </w:rPr>
              <w:t>事例１</w:t>
            </w:r>
            <w:r w:rsidRPr="007664AD">
              <w:rPr>
                <w:rStyle w:val="20"/>
              </w:rPr>
              <w:t xml:space="preserve"> : </w:t>
            </w:r>
            <w:r w:rsidR="00E8694A" w:rsidRPr="007664AD">
              <w:rPr>
                <w:rStyle w:val="20"/>
                <w:rFonts w:hint="eastAsia"/>
              </w:rPr>
              <w:t>東京の最高気温データ</w:t>
            </w:r>
            <w:bookmarkEnd w:id="34"/>
            <w:r w:rsidR="00140B69" w:rsidRPr="00094B46">
              <w:rPr>
                <w:b/>
                <w:sz w:val="28"/>
                <w:szCs w:val="28"/>
              </w:rPr>
              <w:t xml:space="preserve"> (case001.txt</w:t>
            </w:r>
            <w:r w:rsidR="00140B69" w:rsidRPr="00094B46">
              <w:rPr>
                <w:rFonts w:hint="eastAsia"/>
                <w:b/>
                <w:sz w:val="28"/>
                <w:szCs w:val="28"/>
              </w:rPr>
              <w:t>を参照</w:t>
            </w:r>
            <w:r w:rsidR="00140B69" w:rsidRPr="00094B46">
              <w:rPr>
                <w:b/>
                <w:sz w:val="28"/>
                <w:szCs w:val="28"/>
              </w:rPr>
              <w:t>)</w:t>
            </w:r>
          </w:p>
          <w:p w14:paraId="267263EC" w14:textId="77777777" w:rsidR="00211339" w:rsidRDefault="00211339" w:rsidP="00D2739D"/>
          <w:p w14:paraId="41987DAA" w14:textId="30FD741E" w:rsidR="008E5997" w:rsidRDefault="008E5997" w:rsidP="00D2739D">
            <w:r>
              <w:rPr>
                <w:rFonts w:hint="eastAsia"/>
              </w:rPr>
              <w:t>まず、真っ先に試したいのはこれ</w:t>
            </w:r>
            <w:r w:rsidR="00567DF3">
              <w:rPr>
                <w:rFonts w:hint="eastAsia"/>
              </w:rPr>
              <w:t>、</w:t>
            </w:r>
            <w:r w:rsidR="00567DF3">
              <w:t>Pycon 2016</w:t>
            </w:r>
            <w:r w:rsidR="00567DF3">
              <w:rPr>
                <w:rFonts w:hint="eastAsia"/>
              </w:rPr>
              <w:t>で紹介されたツール、</w:t>
            </w:r>
            <w:r w:rsidR="00567DF3">
              <w:t>ulmo</w:t>
            </w:r>
            <w:r>
              <w:rPr>
                <w:rFonts w:hint="eastAsia"/>
              </w:rPr>
              <w:t>。</w:t>
            </w:r>
            <w:r w:rsidR="00567DF3">
              <w:rPr>
                <w:rFonts w:hint="eastAsia"/>
              </w:rPr>
              <w:t>これを使うと手軽に各地の気象データがアクセス出来るらしい。まずは、</w:t>
            </w:r>
            <w:r w:rsidR="00567DF3">
              <w:t xml:space="preserve">pip install </w:t>
            </w:r>
            <w:r w:rsidR="00567DF3">
              <w:rPr>
                <w:rFonts w:hint="eastAsia"/>
              </w:rPr>
              <w:t>して、利用出来るようにする。</w:t>
            </w:r>
          </w:p>
          <w:p w14:paraId="28244EA5" w14:textId="77777777" w:rsidR="00567DF3" w:rsidRDefault="00567DF3" w:rsidP="00D2739D"/>
          <w:p w14:paraId="13E9DA33" w14:textId="4923A76A" w:rsidR="00567DF3" w:rsidRPr="00567DF3" w:rsidRDefault="00567DF3" w:rsidP="00D2739D">
            <w:r>
              <w:rPr>
                <w:noProof/>
              </w:rPr>
              <w:drawing>
                <wp:inline distT="0" distB="0" distL="0" distR="0" wp14:anchorId="77DA76B4" wp14:editId="23305623">
                  <wp:extent cx="5170317" cy="1619196"/>
                  <wp:effectExtent l="0" t="0" r="0" b="698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png"/>
                          <pic:cNvPicPr/>
                        </pic:nvPicPr>
                        <pic:blipFill>
                          <a:blip r:embed="rId161">
                            <a:extLst>
                              <a:ext uri="{28A0092B-C50C-407E-A947-70E740481C1C}">
                                <a14:useLocalDpi xmlns:a14="http://schemas.microsoft.com/office/drawing/2010/main" val="0"/>
                              </a:ext>
                            </a:extLst>
                          </a:blip>
                          <a:stretch>
                            <a:fillRect/>
                          </a:stretch>
                        </pic:blipFill>
                        <pic:spPr>
                          <a:xfrm>
                            <a:off x="0" y="0"/>
                            <a:ext cx="5183634" cy="1623366"/>
                          </a:xfrm>
                          <a:prstGeom prst="rect">
                            <a:avLst/>
                          </a:prstGeom>
                        </pic:spPr>
                      </pic:pic>
                    </a:graphicData>
                  </a:graphic>
                </wp:inline>
              </w:drawing>
            </w:r>
          </w:p>
          <w:p w14:paraId="1219CD62" w14:textId="77777777" w:rsidR="008E5997" w:rsidRDefault="008E5997" w:rsidP="00D2739D"/>
          <w:p w14:paraId="044924F5" w14:textId="587A1A9E" w:rsidR="008F7403" w:rsidRDefault="002C6610" w:rsidP="00D2739D">
            <w:r>
              <w:rPr>
                <w:rFonts w:hint="eastAsia"/>
              </w:rPr>
              <w:t>説明によると、この状態で</w:t>
            </w:r>
            <w:r>
              <w:t>PYTHON</w:t>
            </w:r>
            <w:r>
              <w:rPr>
                <w:rFonts w:hint="eastAsia"/>
              </w:rPr>
              <w:t>シェルに下記のコマンドをコピペすると、東京の気象データが取得出来るらしい。</w:t>
            </w:r>
          </w:p>
          <w:p w14:paraId="065C5DA5" w14:textId="77777777" w:rsidR="00567DF3" w:rsidRDefault="00567DF3" w:rsidP="00D2739D"/>
          <w:tbl>
            <w:tblPr>
              <w:tblStyle w:val="afb"/>
              <w:tblW w:w="0" w:type="auto"/>
              <w:tblLook w:val="04A0" w:firstRow="1" w:lastRow="0" w:firstColumn="1" w:lastColumn="0" w:noHBand="0" w:noVBand="1"/>
            </w:tblPr>
            <w:tblGrid>
              <w:gridCol w:w="8678"/>
            </w:tblGrid>
            <w:tr w:rsidR="008F7403" w14:paraId="4D7170D6" w14:textId="77777777" w:rsidTr="008F7403">
              <w:tc>
                <w:tcPr>
                  <w:tcW w:w="8791" w:type="dxa"/>
                </w:tcPr>
                <w:p w14:paraId="301CCBC7" w14:textId="77777777" w:rsidR="008F7403" w:rsidRDefault="008F7403" w:rsidP="008F7403">
                  <w:r>
                    <w:t>import ulmo</w:t>
                  </w:r>
                </w:p>
                <w:p w14:paraId="5BC24F2F" w14:textId="77777777" w:rsidR="008F7403" w:rsidRDefault="008F7403" w:rsidP="008F7403">
                  <w:r>
                    <w:t>import pandas</w:t>
                  </w:r>
                </w:p>
                <w:p w14:paraId="48649943" w14:textId="77777777" w:rsidR="008F7403" w:rsidRDefault="008F7403" w:rsidP="008F7403">
                  <w:r>
                    <w:t>import pandas as pd</w:t>
                  </w:r>
                </w:p>
                <w:p w14:paraId="56587B5A" w14:textId="77777777" w:rsidR="008F7403" w:rsidRDefault="008F7403" w:rsidP="008F7403">
                  <w:r>
                    <w:t>import seaborn as sns</w:t>
                  </w:r>
                </w:p>
                <w:p w14:paraId="1B8107A3" w14:textId="77777777" w:rsidR="008F7403" w:rsidRDefault="008F7403" w:rsidP="008F7403">
                  <w:r>
                    <w:t>import matplotlib.pyplot as plt</w:t>
                  </w:r>
                </w:p>
                <w:p w14:paraId="400EA6D2" w14:textId="77777777" w:rsidR="008F7403" w:rsidRDefault="008F7403" w:rsidP="008F7403">
                  <w:r>
                    <w:lastRenderedPageBreak/>
                    <w:t>st =ulmo.ncdc.ghcn_daily.get_stations(country='JA', as_dataframe = True)</w:t>
                  </w:r>
                </w:p>
                <w:p w14:paraId="0A3FD23F" w14:textId="0D229F62" w:rsidR="008F7403" w:rsidRDefault="008F7403" w:rsidP="008F7403">
                  <w:r>
                    <w:t>st[st.name.str.contains('TOKYO')]</w:t>
                  </w:r>
                </w:p>
              </w:tc>
            </w:tr>
          </w:tbl>
          <w:p w14:paraId="5762AC09" w14:textId="77777777" w:rsidR="008F7403" w:rsidRDefault="008F7403" w:rsidP="00D2739D"/>
          <w:p w14:paraId="10F00E41" w14:textId="3092DCF3" w:rsidR="002C6610" w:rsidRDefault="002C6610" w:rsidP="00D2739D">
            <w:r>
              <w:rPr>
                <w:rFonts w:hint="eastAsia"/>
              </w:rPr>
              <w:t>実行したところ、確かにそれらしいデータが取得出来た。だけど、これだけじゃ意味がわからないし、面白くもなんともない。</w:t>
            </w:r>
          </w:p>
          <w:p w14:paraId="2F70AED6" w14:textId="77777777" w:rsidR="002C6610" w:rsidRDefault="002C6610" w:rsidP="00D2739D"/>
          <w:p w14:paraId="5F5BF797" w14:textId="493AF963" w:rsidR="002C6610" w:rsidRDefault="002C6610" w:rsidP="00D2739D">
            <w:r>
              <w:rPr>
                <w:rFonts w:hint="eastAsia"/>
                <w:noProof/>
              </w:rPr>
              <w:drawing>
                <wp:inline distT="0" distB="0" distL="0" distR="0" wp14:anchorId="767E2699" wp14:editId="78F6CF03">
                  <wp:extent cx="4941717" cy="1632458"/>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png"/>
                          <pic:cNvPicPr/>
                        </pic:nvPicPr>
                        <pic:blipFill>
                          <a:blip r:embed="rId162">
                            <a:extLst>
                              <a:ext uri="{28A0092B-C50C-407E-A947-70E740481C1C}">
                                <a14:useLocalDpi xmlns:a14="http://schemas.microsoft.com/office/drawing/2010/main" val="0"/>
                              </a:ext>
                            </a:extLst>
                          </a:blip>
                          <a:stretch>
                            <a:fillRect/>
                          </a:stretch>
                        </pic:blipFill>
                        <pic:spPr>
                          <a:xfrm>
                            <a:off x="0" y="0"/>
                            <a:ext cx="4952315" cy="1635959"/>
                          </a:xfrm>
                          <a:prstGeom prst="rect">
                            <a:avLst/>
                          </a:prstGeom>
                        </pic:spPr>
                      </pic:pic>
                    </a:graphicData>
                  </a:graphic>
                </wp:inline>
              </w:drawing>
            </w:r>
          </w:p>
          <w:p w14:paraId="7F6EB04E" w14:textId="77777777" w:rsidR="008F7403" w:rsidRDefault="008F7403" w:rsidP="00D2739D"/>
          <w:p w14:paraId="709C07B0" w14:textId="008DE2FC" w:rsidR="00CF0FC8" w:rsidRPr="00CF0FC8" w:rsidRDefault="00CF0FC8" w:rsidP="00D2739D">
            <w:r>
              <w:rPr>
                <w:rFonts w:hint="eastAsia"/>
              </w:rPr>
              <w:t>取得出来たデータ（この場合、</w:t>
            </w:r>
            <w:r w:rsidRPr="00CF0FC8">
              <w:t>JA000047662</w:t>
            </w:r>
            <w:r>
              <w:t xml:space="preserve"> </w:t>
            </w:r>
            <w:r>
              <w:rPr>
                <w:rFonts w:hint="eastAsia"/>
              </w:rPr>
              <w:t>という観測地点の名前だと思う）を使って、再度、</w:t>
            </w:r>
            <w:r>
              <w:t>ulmo</w:t>
            </w:r>
            <w:r>
              <w:rPr>
                <w:rFonts w:hint="eastAsia"/>
              </w:rPr>
              <w:t>を実行すると、観測データが取得出来るらしい。</w:t>
            </w:r>
          </w:p>
          <w:p w14:paraId="2CDFCE25" w14:textId="77777777" w:rsidR="00CF0FC8" w:rsidRDefault="00CF0FC8" w:rsidP="00D2739D"/>
          <w:tbl>
            <w:tblPr>
              <w:tblStyle w:val="afb"/>
              <w:tblW w:w="0" w:type="auto"/>
              <w:tblLook w:val="04A0" w:firstRow="1" w:lastRow="0" w:firstColumn="1" w:lastColumn="0" w:noHBand="0" w:noVBand="1"/>
            </w:tblPr>
            <w:tblGrid>
              <w:gridCol w:w="8678"/>
            </w:tblGrid>
            <w:tr w:rsidR="00CF0FC8" w14:paraId="77AC86A6" w14:textId="77777777" w:rsidTr="00CF0FC8">
              <w:tc>
                <w:tcPr>
                  <w:tcW w:w="8791" w:type="dxa"/>
                </w:tcPr>
                <w:p w14:paraId="78C34EA2" w14:textId="47AA701E" w:rsidR="00CF0FC8" w:rsidRDefault="00CF0FC8" w:rsidP="00D2739D">
                  <w:r w:rsidRPr="00CF0FC8">
                    <w:t>data = ulmo.ncdc.ghcn_daily.get_data('JA000047662', as_dataframe = True)</w:t>
                  </w:r>
                </w:p>
              </w:tc>
            </w:tr>
          </w:tbl>
          <w:p w14:paraId="2847C6A9" w14:textId="4980CB81" w:rsidR="00CF0FC8" w:rsidRDefault="00CF0FC8" w:rsidP="00D2739D">
            <w:r>
              <w:rPr>
                <w:noProof/>
              </w:rPr>
              <w:drawing>
                <wp:inline distT="0" distB="0" distL="0" distR="0" wp14:anchorId="6D0BF69E" wp14:editId="67423152">
                  <wp:extent cx="5732145" cy="2339340"/>
                  <wp:effectExtent l="0" t="0" r="8255"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png"/>
                          <pic:cNvPicPr/>
                        </pic:nvPicPr>
                        <pic:blipFill>
                          <a:blip r:embed="rId163">
                            <a:extLst>
                              <a:ext uri="{28A0092B-C50C-407E-A947-70E740481C1C}">
                                <a14:useLocalDpi xmlns:a14="http://schemas.microsoft.com/office/drawing/2010/main" val="0"/>
                              </a:ext>
                            </a:extLst>
                          </a:blip>
                          <a:stretch>
                            <a:fillRect/>
                          </a:stretch>
                        </pic:blipFill>
                        <pic:spPr>
                          <a:xfrm>
                            <a:off x="0" y="0"/>
                            <a:ext cx="5732145" cy="2339340"/>
                          </a:xfrm>
                          <a:prstGeom prst="rect">
                            <a:avLst/>
                          </a:prstGeom>
                        </pic:spPr>
                      </pic:pic>
                    </a:graphicData>
                  </a:graphic>
                </wp:inline>
              </w:drawing>
            </w:r>
          </w:p>
          <w:p w14:paraId="546E94C6" w14:textId="3707CAF7" w:rsidR="008F7403" w:rsidRDefault="00CF0FC8" w:rsidP="00D2739D">
            <w:r>
              <w:rPr>
                <w:rFonts w:hint="eastAsia"/>
              </w:rPr>
              <w:t>実行すると、データを取得しにいったみたい。どのくらいのデータを取得しているのかわからないけど、３−４分はターミナルが固まったので、相当重たいコマンドだと思う。</w:t>
            </w:r>
          </w:p>
          <w:p w14:paraId="716B089A" w14:textId="77777777" w:rsidR="00CF0FC8" w:rsidRDefault="00CF0FC8" w:rsidP="00D2739D"/>
          <w:p w14:paraId="10540C26" w14:textId="10FE28C2" w:rsidR="00473D23" w:rsidRDefault="00473D23" w:rsidP="00D2739D">
            <w:r>
              <w:rPr>
                <w:rFonts w:hint="eastAsia"/>
              </w:rPr>
              <w:t>最後の仕上げとして、データを視覚化する。</w:t>
            </w:r>
          </w:p>
          <w:p w14:paraId="016E4B8F" w14:textId="77777777" w:rsidR="00473D23" w:rsidRDefault="00473D23" w:rsidP="00D2739D"/>
          <w:tbl>
            <w:tblPr>
              <w:tblStyle w:val="afb"/>
              <w:tblW w:w="0" w:type="auto"/>
              <w:tblLook w:val="04A0" w:firstRow="1" w:lastRow="0" w:firstColumn="1" w:lastColumn="0" w:noHBand="0" w:noVBand="1"/>
            </w:tblPr>
            <w:tblGrid>
              <w:gridCol w:w="3853"/>
            </w:tblGrid>
            <w:tr w:rsidR="00473D23" w14:paraId="5A431C5C" w14:textId="77777777" w:rsidTr="00473D23">
              <w:tc>
                <w:tcPr>
                  <w:tcW w:w="3853" w:type="dxa"/>
                </w:tcPr>
                <w:p w14:paraId="06A4FD00" w14:textId="77777777" w:rsidR="00473D23" w:rsidRDefault="00473D23" w:rsidP="00473D23">
                  <w:r>
                    <w:t>tm = data['MAX'].copy()</w:t>
                  </w:r>
                </w:p>
                <w:p w14:paraId="028A949D" w14:textId="77777777" w:rsidR="00473D23" w:rsidRDefault="00473D23" w:rsidP="00473D23">
                  <w:r>
                    <w:t>tm.value = tm.value/10.0</w:t>
                  </w:r>
                </w:p>
                <w:p w14:paraId="56A38571" w14:textId="1973F393" w:rsidR="00473D23" w:rsidRDefault="00473D23" w:rsidP="00473D23">
                  <w:r>
                    <w:t>tm['value'].plot()</w:t>
                  </w:r>
                </w:p>
              </w:tc>
            </w:tr>
          </w:tbl>
          <w:p w14:paraId="296B209E" w14:textId="77777777" w:rsidR="00473D23" w:rsidRDefault="00473D23" w:rsidP="00D2739D"/>
          <w:p w14:paraId="618F0049" w14:textId="584811CB" w:rsidR="00CB4F29" w:rsidRDefault="00CB4F29" w:rsidP="00D2739D">
            <w:r>
              <w:rPr>
                <w:rFonts w:hint="eastAsia"/>
              </w:rPr>
              <w:t>ところが、実際にコマンド実行してみると、下記のようなメッセージが表示されるだけで、肝心のグラフィックが表示されない。</w:t>
            </w:r>
          </w:p>
          <w:p w14:paraId="16169662" w14:textId="74C0FBD4" w:rsidR="00CB4F29" w:rsidRDefault="00CB4F29" w:rsidP="00D2739D">
            <w:r>
              <w:rPr>
                <w:noProof/>
              </w:rPr>
              <w:lastRenderedPageBreak/>
              <w:drawing>
                <wp:inline distT="0" distB="0" distL="0" distR="0" wp14:anchorId="2A89F26C" wp14:editId="236F57C4">
                  <wp:extent cx="5732145" cy="765810"/>
                  <wp:effectExtent l="0" t="0" r="825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png"/>
                          <pic:cNvPicPr/>
                        </pic:nvPicPr>
                        <pic:blipFill>
                          <a:blip r:embed="rId164">
                            <a:extLst>
                              <a:ext uri="{28A0092B-C50C-407E-A947-70E740481C1C}">
                                <a14:useLocalDpi xmlns:a14="http://schemas.microsoft.com/office/drawing/2010/main" val="0"/>
                              </a:ext>
                            </a:extLst>
                          </a:blip>
                          <a:stretch>
                            <a:fillRect/>
                          </a:stretch>
                        </pic:blipFill>
                        <pic:spPr>
                          <a:xfrm>
                            <a:off x="0" y="0"/>
                            <a:ext cx="5732145" cy="765810"/>
                          </a:xfrm>
                          <a:prstGeom prst="rect">
                            <a:avLst/>
                          </a:prstGeom>
                        </pic:spPr>
                      </pic:pic>
                    </a:graphicData>
                  </a:graphic>
                </wp:inline>
              </w:drawing>
            </w:r>
          </w:p>
          <w:p w14:paraId="0DCF0B5E" w14:textId="77777777" w:rsidR="00473D23" w:rsidRDefault="00473D23" w:rsidP="00D2739D"/>
          <w:p w14:paraId="518470A9" w14:textId="1B8DE7FD" w:rsidR="002C7AAB" w:rsidRDefault="002C7AAB" w:rsidP="00D2739D">
            <w:r>
              <w:rPr>
                <w:rFonts w:hint="eastAsia"/>
              </w:rPr>
              <w:t>プレゼンだと、かきのようなグラフが表示されると説明されているので、同じ出力が出ることを期待しているのに・・・。</w:t>
            </w:r>
          </w:p>
          <w:p w14:paraId="3EA97EF9" w14:textId="77777777" w:rsidR="002C7AAB" w:rsidRDefault="002C7AAB" w:rsidP="00D2739D"/>
          <w:p w14:paraId="0186BE78" w14:textId="32FFD40E" w:rsidR="00CB4F29" w:rsidRDefault="002C7AAB" w:rsidP="00D2739D">
            <w:r>
              <w:rPr>
                <w:rFonts w:hint="eastAsia"/>
              </w:rPr>
              <w:t xml:space="preserve">　　</w:t>
            </w:r>
            <w:r>
              <w:rPr>
                <w:rFonts w:hint="eastAsia"/>
                <w:noProof/>
              </w:rPr>
              <w:drawing>
                <wp:inline distT="0" distB="0" distL="0" distR="0" wp14:anchorId="6B6D7799" wp14:editId="5E99E8CA">
                  <wp:extent cx="4659893" cy="2810803"/>
                  <wp:effectExtent l="0" t="0" r="0" b="889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png"/>
                          <pic:cNvPicPr/>
                        </pic:nvPicPr>
                        <pic:blipFill>
                          <a:blip r:embed="rId165">
                            <a:extLst>
                              <a:ext uri="{28A0092B-C50C-407E-A947-70E740481C1C}">
                                <a14:useLocalDpi xmlns:a14="http://schemas.microsoft.com/office/drawing/2010/main" val="0"/>
                              </a:ext>
                            </a:extLst>
                          </a:blip>
                          <a:stretch>
                            <a:fillRect/>
                          </a:stretch>
                        </pic:blipFill>
                        <pic:spPr>
                          <a:xfrm>
                            <a:off x="0" y="0"/>
                            <a:ext cx="4666089" cy="2814540"/>
                          </a:xfrm>
                          <a:prstGeom prst="rect">
                            <a:avLst/>
                          </a:prstGeom>
                        </pic:spPr>
                      </pic:pic>
                    </a:graphicData>
                  </a:graphic>
                </wp:inline>
              </w:drawing>
            </w:r>
          </w:p>
          <w:p w14:paraId="02E8EE4A" w14:textId="77777777" w:rsidR="008E5997" w:rsidRDefault="008E5997" w:rsidP="00D2739D"/>
          <w:p w14:paraId="44851C3A" w14:textId="77777777" w:rsidR="002C7AAB" w:rsidRDefault="002C7AAB" w:rsidP="00D2739D">
            <w:r>
              <w:rPr>
                <w:rFonts w:hint="eastAsia"/>
              </w:rPr>
              <w:t>ネットで色々と調べたら、下記、コマンドを実行しないとグラフィックは表示されないらしい。</w:t>
            </w:r>
          </w:p>
          <w:p w14:paraId="704D8765" w14:textId="77777777" w:rsidR="002C7AAB" w:rsidRPr="002C7AAB" w:rsidRDefault="002C7AAB" w:rsidP="00D2739D"/>
          <w:tbl>
            <w:tblPr>
              <w:tblStyle w:val="afb"/>
              <w:tblW w:w="0" w:type="auto"/>
              <w:tblLook w:val="04A0" w:firstRow="1" w:lastRow="0" w:firstColumn="1" w:lastColumn="0" w:noHBand="0" w:noVBand="1"/>
            </w:tblPr>
            <w:tblGrid>
              <w:gridCol w:w="1591"/>
            </w:tblGrid>
            <w:tr w:rsidR="002C7AAB" w14:paraId="05F1AEC7" w14:textId="77777777" w:rsidTr="002C7AAB">
              <w:trPr>
                <w:trHeight w:val="306"/>
              </w:trPr>
              <w:tc>
                <w:tcPr>
                  <w:tcW w:w="1591" w:type="dxa"/>
                </w:tcPr>
                <w:p w14:paraId="18155885" w14:textId="163F19C0" w:rsidR="002C7AAB" w:rsidRDefault="002C7AAB" w:rsidP="00D2739D">
                  <w:r w:rsidRPr="002C7AAB">
                    <w:t>plt.show()</w:t>
                  </w:r>
                </w:p>
              </w:tc>
            </w:tr>
          </w:tbl>
          <w:p w14:paraId="282CD06D" w14:textId="77777777" w:rsidR="002C7AAB" w:rsidRDefault="002C7AAB" w:rsidP="00D2739D"/>
          <w:p w14:paraId="42D47802" w14:textId="27BB7F5E" w:rsidR="002C7AAB" w:rsidRDefault="002C7AAB" w:rsidP="00D2739D">
            <w:r>
              <w:rPr>
                <w:rFonts w:hint="eastAsia"/>
              </w:rPr>
              <w:t>実行したところ、無事、期待した画面が表示された。</w:t>
            </w:r>
          </w:p>
          <w:p w14:paraId="1F134F43" w14:textId="77777777" w:rsidR="002C7AAB" w:rsidRDefault="002C7AAB" w:rsidP="00D2739D"/>
          <w:p w14:paraId="2E099859" w14:textId="20CE4F70" w:rsidR="002C7AAB" w:rsidRDefault="002C7AAB" w:rsidP="00D2739D">
            <w:r>
              <w:rPr>
                <w:rFonts w:hint="eastAsia"/>
                <w:noProof/>
              </w:rPr>
              <w:lastRenderedPageBreak/>
              <w:drawing>
                <wp:inline distT="0" distB="0" distL="0" distR="0" wp14:anchorId="25CA3755" wp14:editId="07BEF044">
                  <wp:extent cx="5122522" cy="4337148"/>
                  <wp:effectExtent l="0" t="0" r="8890" b="635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png"/>
                          <pic:cNvPicPr/>
                        </pic:nvPicPr>
                        <pic:blipFill>
                          <a:blip r:embed="rId166">
                            <a:extLst>
                              <a:ext uri="{28A0092B-C50C-407E-A947-70E740481C1C}">
                                <a14:useLocalDpi xmlns:a14="http://schemas.microsoft.com/office/drawing/2010/main" val="0"/>
                              </a:ext>
                            </a:extLst>
                          </a:blip>
                          <a:stretch>
                            <a:fillRect/>
                          </a:stretch>
                        </pic:blipFill>
                        <pic:spPr>
                          <a:xfrm>
                            <a:off x="0" y="0"/>
                            <a:ext cx="5128656" cy="4342341"/>
                          </a:xfrm>
                          <a:prstGeom prst="rect">
                            <a:avLst/>
                          </a:prstGeom>
                        </pic:spPr>
                      </pic:pic>
                    </a:graphicData>
                  </a:graphic>
                </wp:inline>
              </w:drawing>
            </w:r>
          </w:p>
          <w:p w14:paraId="41265417" w14:textId="77777777" w:rsidR="002C7AAB" w:rsidRDefault="002C7AAB" w:rsidP="00D2739D"/>
          <w:p w14:paraId="49001388" w14:textId="52DFF369" w:rsidR="00881F1A" w:rsidRDefault="00881F1A" w:rsidP="00D2739D">
            <w:r>
              <w:rPr>
                <w:rFonts w:hint="eastAsia"/>
              </w:rPr>
              <w:t>以上、色々とせつめいしたけれども、結局、東京の気象情報データを取得して、最高気温をグラフに出力するために記述したコードは１２行だけ。Pythonってすごいパワフルな言語だと感じる。</w:t>
            </w:r>
          </w:p>
          <w:p w14:paraId="7EA9892A" w14:textId="77777777" w:rsidR="00881F1A" w:rsidRDefault="00881F1A" w:rsidP="00D2739D"/>
          <w:tbl>
            <w:tblPr>
              <w:tblStyle w:val="afb"/>
              <w:tblW w:w="0" w:type="auto"/>
              <w:tblLook w:val="04A0" w:firstRow="1" w:lastRow="0" w:firstColumn="1" w:lastColumn="0" w:noHBand="0" w:noVBand="1"/>
            </w:tblPr>
            <w:tblGrid>
              <w:gridCol w:w="7822"/>
            </w:tblGrid>
            <w:tr w:rsidR="00881F1A" w14:paraId="51D12105" w14:textId="77777777" w:rsidTr="00881F1A">
              <w:tc>
                <w:tcPr>
                  <w:tcW w:w="7822" w:type="dxa"/>
                </w:tcPr>
                <w:p w14:paraId="56E1A4A1" w14:textId="77777777" w:rsidR="00881F1A" w:rsidRDefault="00881F1A" w:rsidP="00881F1A">
                  <w:r>
                    <w:t>import ulmo</w:t>
                  </w:r>
                </w:p>
                <w:p w14:paraId="29759EBD" w14:textId="77777777" w:rsidR="00881F1A" w:rsidRDefault="00881F1A" w:rsidP="00881F1A">
                  <w:r>
                    <w:t>import pandas</w:t>
                  </w:r>
                </w:p>
                <w:p w14:paraId="205781DE" w14:textId="77777777" w:rsidR="00881F1A" w:rsidRDefault="00881F1A" w:rsidP="00881F1A">
                  <w:r>
                    <w:t>import pandas as pd</w:t>
                  </w:r>
                </w:p>
                <w:p w14:paraId="581DE6E2" w14:textId="77777777" w:rsidR="00881F1A" w:rsidRDefault="00881F1A" w:rsidP="00881F1A">
                  <w:r>
                    <w:t>import seaborn as sns</w:t>
                  </w:r>
                </w:p>
                <w:p w14:paraId="0E2F3FA6" w14:textId="77777777" w:rsidR="00881F1A" w:rsidRDefault="00881F1A" w:rsidP="00881F1A">
                  <w:r>
                    <w:t>import matplotlib.pyplot as plt</w:t>
                  </w:r>
                </w:p>
                <w:p w14:paraId="45A98B16" w14:textId="77777777" w:rsidR="00881F1A" w:rsidRDefault="00881F1A" w:rsidP="00881F1A">
                  <w:r>
                    <w:t>st =ulmo.ncdc.ghcn_daily.get_stations(country='JA', as_dataframe = True)</w:t>
                  </w:r>
                </w:p>
                <w:p w14:paraId="1449A549" w14:textId="77777777" w:rsidR="00881F1A" w:rsidRDefault="00881F1A" w:rsidP="00881F1A">
                  <w:r>
                    <w:t>st[st.name.str.contains('TOKYO')]</w:t>
                  </w:r>
                </w:p>
                <w:p w14:paraId="68569046" w14:textId="77777777" w:rsidR="00881F1A" w:rsidRDefault="00881F1A" w:rsidP="00881F1A">
                  <w:r>
                    <w:t>data = ulmo.ncdc.ghcn_daily.get_data('JA000047662', as_dataframe = True)</w:t>
                  </w:r>
                </w:p>
                <w:p w14:paraId="5BE9B474" w14:textId="77777777" w:rsidR="00881F1A" w:rsidRDefault="00881F1A" w:rsidP="00881F1A">
                  <w:r>
                    <w:t>tm = data['TMAX'].copy()</w:t>
                  </w:r>
                </w:p>
                <w:p w14:paraId="2FBCBCFA" w14:textId="77777777" w:rsidR="00881F1A" w:rsidRDefault="00881F1A" w:rsidP="00881F1A">
                  <w:r>
                    <w:t>tm.value = tm.value/10.0</w:t>
                  </w:r>
                </w:p>
                <w:p w14:paraId="76AA9FCE" w14:textId="77777777" w:rsidR="00881F1A" w:rsidRDefault="00881F1A" w:rsidP="00881F1A">
                  <w:r>
                    <w:t>tm['value'].plot()</w:t>
                  </w:r>
                </w:p>
                <w:p w14:paraId="3B694D8E" w14:textId="0AC18BA3" w:rsidR="00881F1A" w:rsidRDefault="00881F1A" w:rsidP="00881F1A">
                  <w:r>
                    <w:t>plt.show()</w:t>
                  </w:r>
                </w:p>
              </w:tc>
            </w:tr>
          </w:tbl>
          <w:p w14:paraId="0FBA77AD" w14:textId="77777777" w:rsidR="002C7AAB" w:rsidRDefault="002C7AAB" w:rsidP="00D2739D"/>
          <w:p w14:paraId="5908292D" w14:textId="56904CEE" w:rsidR="00AD79C2" w:rsidRDefault="00AD79C2" w:rsidP="00D2739D">
            <w:r>
              <w:rPr>
                <w:rFonts w:hint="eastAsia"/>
              </w:rPr>
              <w:t>以上まで実行した段階で、Githu</w:t>
            </w:r>
            <w:r>
              <w:t>b</w:t>
            </w:r>
            <w:r>
              <w:rPr>
                <w:rFonts w:hint="eastAsia"/>
              </w:rPr>
              <w:t>に上げた。</w:t>
            </w:r>
            <w:r>
              <w:t xml:space="preserve"> (2018/01/07)</w:t>
            </w:r>
          </w:p>
          <w:p w14:paraId="11B3E8EC" w14:textId="709FA702" w:rsidR="00AD79C2" w:rsidRPr="00AD79C2" w:rsidRDefault="00AD79C2" w:rsidP="00D2739D">
            <w:r>
              <w:rPr>
                <w:rFonts w:hint="eastAsia"/>
                <w:noProof/>
              </w:rPr>
              <w:lastRenderedPageBreak/>
              <w:drawing>
                <wp:inline distT="0" distB="0" distL="0" distR="0" wp14:anchorId="37D6EA98" wp14:editId="60CC0A86">
                  <wp:extent cx="5732145" cy="1819910"/>
                  <wp:effectExtent l="0" t="0" r="8255" b="889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png"/>
                          <pic:cNvPicPr/>
                        </pic:nvPicPr>
                        <pic:blipFill>
                          <a:blip r:embed="rId167">
                            <a:extLst>
                              <a:ext uri="{28A0092B-C50C-407E-A947-70E740481C1C}">
                                <a14:useLocalDpi xmlns:a14="http://schemas.microsoft.com/office/drawing/2010/main" val="0"/>
                              </a:ext>
                            </a:extLst>
                          </a:blip>
                          <a:stretch>
                            <a:fillRect/>
                          </a:stretch>
                        </pic:blipFill>
                        <pic:spPr>
                          <a:xfrm>
                            <a:off x="0" y="0"/>
                            <a:ext cx="5732145" cy="1819910"/>
                          </a:xfrm>
                          <a:prstGeom prst="rect">
                            <a:avLst/>
                          </a:prstGeom>
                        </pic:spPr>
                      </pic:pic>
                    </a:graphicData>
                  </a:graphic>
                </wp:inline>
              </w:drawing>
            </w:r>
          </w:p>
          <w:p w14:paraId="292095EA" w14:textId="77777777" w:rsidR="00AD79C2" w:rsidRDefault="00AD79C2" w:rsidP="00D2739D"/>
          <w:p w14:paraId="3B7E3DA5" w14:textId="277D7586" w:rsidR="008E5997" w:rsidRDefault="008E5997" w:rsidP="00D2739D">
            <w:r w:rsidRPr="008E5997">
              <w:rPr>
                <w:rFonts w:hint="eastAsia"/>
              </w:rPr>
              <w:t>週末サイエンティストのススメ</w:t>
            </w:r>
            <w:r>
              <w:t>:</w:t>
            </w:r>
          </w:p>
          <w:p w14:paraId="26B5F59B" w14:textId="131256CC" w:rsidR="008E5997" w:rsidRDefault="001D6AE7" w:rsidP="00D2739D">
            <w:hyperlink r:id="rId168" w:history="1">
              <w:r w:rsidR="008E5997" w:rsidRPr="009B5603">
                <w:rPr>
                  <w:rStyle w:val="af7"/>
                </w:rPr>
                <w:t>https://pycon.jp/2016/ja/schedule/presentation/72/</w:t>
              </w:r>
            </w:hyperlink>
          </w:p>
          <w:p w14:paraId="179014F3" w14:textId="237AC39D" w:rsidR="008E506C" w:rsidRDefault="001D6AE7" w:rsidP="00D2739D">
            <w:hyperlink r:id="rId169" w:history="1">
              <w:r w:rsidR="008E506C" w:rsidRPr="009B5603">
                <w:rPr>
                  <w:rStyle w:val="af7"/>
                </w:rPr>
                <w:t>https://github.com/bakfoo/pyconjp2016</w:t>
              </w:r>
            </w:hyperlink>
          </w:p>
          <w:p w14:paraId="6B73D9CE" w14:textId="77777777" w:rsidR="008E506C" w:rsidRPr="008E5997" w:rsidRDefault="008E506C" w:rsidP="00D2739D"/>
          <w:p w14:paraId="47F883CC" w14:textId="77777777" w:rsidR="00211339" w:rsidRDefault="00211339" w:rsidP="00D2739D"/>
        </w:tc>
      </w:tr>
      <w:tr w:rsidR="00D2739D" w:rsidRPr="008E506C" w14:paraId="67086FC4" w14:textId="77777777" w:rsidTr="00705F56">
        <w:tc>
          <w:tcPr>
            <w:tcW w:w="9017" w:type="dxa"/>
          </w:tcPr>
          <w:p w14:paraId="4ECC9390" w14:textId="188D3CF7" w:rsidR="00E8694A" w:rsidRPr="00094B46" w:rsidRDefault="00E8694A" w:rsidP="00E8694A">
            <w:pPr>
              <w:rPr>
                <w:b/>
                <w:sz w:val="28"/>
                <w:szCs w:val="28"/>
              </w:rPr>
            </w:pPr>
            <w:bookmarkStart w:id="35" w:name="_Toc503808734"/>
            <w:r w:rsidRPr="007664AD">
              <w:rPr>
                <w:rStyle w:val="20"/>
                <w:rFonts w:hint="eastAsia"/>
              </w:rPr>
              <w:lastRenderedPageBreak/>
              <w:t>事例</w:t>
            </w:r>
            <w:r w:rsidRPr="007664AD">
              <w:rPr>
                <w:rStyle w:val="20"/>
              </w:rPr>
              <w:t xml:space="preserve">2 : </w:t>
            </w:r>
            <w:r w:rsidRPr="007664AD">
              <w:rPr>
                <w:rStyle w:val="20"/>
                <w:rFonts w:hint="eastAsia"/>
              </w:rPr>
              <w:t>東日本大震災の地震データ</w:t>
            </w:r>
            <w:bookmarkEnd w:id="35"/>
            <w:r w:rsidRPr="00094B46">
              <w:rPr>
                <w:b/>
                <w:sz w:val="28"/>
                <w:szCs w:val="28"/>
              </w:rPr>
              <w:t xml:space="preserve"> (case001.txt</w:t>
            </w:r>
            <w:r w:rsidRPr="00094B46">
              <w:rPr>
                <w:rFonts w:hint="eastAsia"/>
                <w:b/>
                <w:sz w:val="28"/>
                <w:szCs w:val="28"/>
              </w:rPr>
              <w:t>を参照</w:t>
            </w:r>
            <w:r w:rsidRPr="00094B46">
              <w:rPr>
                <w:b/>
                <w:sz w:val="28"/>
                <w:szCs w:val="28"/>
              </w:rPr>
              <w:t>)</w:t>
            </w:r>
          </w:p>
          <w:p w14:paraId="1945D4C8" w14:textId="77777777" w:rsidR="00E8694A" w:rsidRDefault="00E8694A" w:rsidP="00E8694A"/>
          <w:p w14:paraId="7230D5C3" w14:textId="7FB94A1B" w:rsidR="00941229" w:rsidRDefault="00941229" w:rsidP="00E8694A">
            <w:r>
              <w:rPr>
                <w:rFonts w:hint="eastAsia"/>
              </w:rPr>
              <w:t>実は、一番衝撃を受けたのがこの事例。まず、</w:t>
            </w:r>
            <w:r>
              <w:t>obspy</w:t>
            </w:r>
            <w:r>
              <w:rPr>
                <w:rFonts w:hint="eastAsia"/>
              </w:rPr>
              <w:t>という地震学のツールを使う必要があるそうです。</w:t>
            </w:r>
          </w:p>
          <w:p w14:paraId="6A6F3E08" w14:textId="77777777" w:rsidR="00074028" w:rsidRDefault="00074028" w:rsidP="00E8694A"/>
          <w:p w14:paraId="48ABA913" w14:textId="1FAC4A88" w:rsidR="00074028" w:rsidRDefault="00074028" w:rsidP="00E8694A">
            <w:r>
              <w:rPr>
                <w:rFonts w:hint="eastAsia"/>
              </w:rPr>
              <w:t>まずは</w:t>
            </w:r>
            <w:r>
              <w:t xml:space="preserve"> pip</w:t>
            </w:r>
            <w:r>
              <w:rPr>
                <w:rFonts w:hint="eastAsia"/>
              </w:rPr>
              <w:t>で</w:t>
            </w:r>
            <w:r>
              <w:t>obspy</w:t>
            </w:r>
            <w:r>
              <w:rPr>
                <w:rFonts w:hint="eastAsia"/>
              </w:rPr>
              <w:t>をインストール。</w:t>
            </w:r>
          </w:p>
          <w:p w14:paraId="03F615B3" w14:textId="77777777" w:rsidR="00074028" w:rsidRDefault="00074028" w:rsidP="00E8694A"/>
          <w:p w14:paraId="12AB24BC" w14:textId="68728034" w:rsidR="00074028" w:rsidRDefault="00074028" w:rsidP="00E8694A">
            <w:r>
              <w:rPr>
                <w:noProof/>
              </w:rPr>
              <w:drawing>
                <wp:inline distT="0" distB="0" distL="0" distR="0" wp14:anchorId="0BAD319F" wp14:editId="43673BD5">
                  <wp:extent cx="5732145" cy="1179195"/>
                  <wp:effectExtent l="0" t="0" r="825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png"/>
                          <pic:cNvPicPr/>
                        </pic:nvPicPr>
                        <pic:blipFill>
                          <a:blip r:embed="rId170">
                            <a:extLst>
                              <a:ext uri="{28A0092B-C50C-407E-A947-70E740481C1C}">
                                <a14:useLocalDpi xmlns:a14="http://schemas.microsoft.com/office/drawing/2010/main" val="0"/>
                              </a:ext>
                            </a:extLst>
                          </a:blip>
                          <a:stretch>
                            <a:fillRect/>
                          </a:stretch>
                        </pic:blipFill>
                        <pic:spPr>
                          <a:xfrm>
                            <a:off x="0" y="0"/>
                            <a:ext cx="5732145" cy="1179195"/>
                          </a:xfrm>
                          <a:prstGeom prst="rect">
                            <a:avLst/>
                          </a:prstGeom>
                        </pic:spPr>
                      </pic:pic>
                    </a:graphicData>
                  </a:graphic>
                </wp:inline>
              </w:drawing>
            </w:r>
          </w:p>
          <w:p w14:paraId="1749A7DB" w14:textId="77777777" w:rsidR="00941229" w:rsidRDefault="00941229" w:rsidP="00E8694A"/>
          <w:p w14:paraId="34077F88" w14:textId="77777777" w:rsidR="002C6A21" w:rsidRDefault="002C6A21" w:rsidP="00E8694A"/>
          <w:p w14:paraId="6B13CA80" w14:textId="77777777" w:rsidR="00283583" w:rsidRDefault="00283583" w:rsidP="00E8694A">
            <w:r>
              <w:rPr>
                <w:rFonts w:hint="eastAsia"/>
              </w:rPr>
              <w:t>また、試行中に気づいたが、</w:t>
            </w:r>
            <w:r>
              <w:t>Basemap</w:t>
            </w:r>
            <w:r>
              <w:rPr>
                <w:rFonts w:hint="eastAsia"/>
              </w:rPr>
              <w:t>か</w:t>
            </w:r>
            <w:r>
              <w:t xml:space="preserve"> Cartopy </w:t>
            </w:r>
            <w:r>
              <w:rPr>
                <w:rFonts w:hint="eastAsia"/>
              </w:rPr>
              <w:t>というモジュールが必要らしい。</w:t>
            </w:r>
          </w:p>
          <w:p w14:paraId="4D0F5A4D" w14:textId="77777777" w:rsidR="00283583" w:rsidRPr="00283583" w:rsidRDefault="00283583" w:rsidP="00E8694A"/>
          <w:p w14:paraId="3C84D327" w14:textId="77777777" w:rsidR="002C6A21" w:rsidRDefault="002C6A21" w:rsidP="002C6A21">
            <w:pPr>
              <w:pStyle w:val="p1"/>
            </w:pPr>
            <w:r>
              <w:rPr>
                <w:rStyle w:val="s1"/>
              </w:rPr>
              <w:t>Basemap nor Cartopy</w:t>
            </w:r>
            <w:r>
              <w:rPr>
                <w:rStyle w:val="apple-converted-space"/>
              </w:rPr>
              <w:t> </w:t>
            </w:r>
          </w:p>
          <w:p w14:paraId="1EB44DB0" w14:textId="77777777" w:rsidR="002C6A21" w:rsidRDefault="002C6A21" w:rsidP="00E8694A"/>
          <w:p w14:paraId="5456A0E9" w14:textId="2FAD1EC2" w:rsidR="006B7E4B" w:rsidRDefault="006B7E4B" w:rsidP="00E8694A">
            <w:r>
              <w:rPr>
                <w:rFonts w:hint="eastAsia"/>
              </w:rPr>
              <w:t>苦労したけど、何とか</w:t>
            </w:r>
            <w:r>
              <w:t>Basemap</w:t>
            </w:r>
            <w:r>
              <w:rPr>
                <w:rFonts w:hint="eastAsia"/>
              </w:rPr>
              <w:t>を</w:t>
            </w:r>
            <w:r>
              <w:t>wget</w:t>
            </w:r>
            <w:r>
              <w:rPr>
                <w:rFonts w:hint="eastAsia"/>
              </w:rPr>
              <w:t>を使ってインストール出来た（手順は、</w:t>
            </w:r>
            <w:r w:rsidR="00094B46">
              <w:rPr>
                <w:rFonts w:hint="eastAsia"/>
              </w:rPr>
              <w:t>下に別途記述した</w:t>
            </w:r>
            <w:r>
              <w:rPr>
                <w:rFonts w:hint="eastAsia"/>
              </w:rPr>
              <w:t>）。</w:t>
            </w:r>
          </w:p>
          <w:p w14:paraId="1F81BBD7" w14:textId="77777777" w:rsidR="00094B46" w:rsidRDefault="00094B46" w:rsidP="00E8694A"/>
          <w:p w14:paraId="4F0FE5E5" w14:textId="3D291166" w:rsidR="00094B46" w:rsidRDefault="00094B46" w:rsidP="00E8694A">
            <w:r>
              <w:rPr>
                <w:rFonts w:hint="eastAsia"/>
              </w:rPr>
              <w:t>さて、いよいよお楽しみのコード実行。下記のコマンドを実行してみた。</w:t>
            </w:r>
          </w:p>
          <w:p w14:paraId="3D7D4C44" w14:textId="77777777" w:rsidR="00094B46" w:rsidRDefault="00094B46" w:rsidP="00E8694A"/>
          <w:tbl>
            <w:tblPr>
              <w:tblStyle w:val="afb"/>
              <w:tblW w:w="0" w:type="auto"/>
              <w:tblLook w:val="04A0" w:firstRow="1" w:lastRow="0" w:firstColumn="1" w:lastColumn="0" w:noHBand="0" w:noVBand="1"/>
            </w:tblPr>
            <w:tblGrid>
              <w:gridCol w:w="8106"/>
            </w:tblGrid>
            <w:tr w:rsidR="00094B46" w14:paraId="43422E32" w14:textId="77777777" w:rsidTr="00094B46">
              <w:tc>
                <w:tcPr>
                  <w:tcW w:w="8106" w:type="dxa"/>
                </w:tcPr>
                <w:p w14:paraId="3FE5A62A" w14:textId="77777777" w:rsidR="00094B46" w:rsidRDefault="00094B46" w:rsidP="00094B46">
                  <w:r>
                    <w:t>import obspy</w:t>
                  </w:r>
                </w:p>
                <w:p w14:paraId="68246947" w14:textId="77777777" w:rsidR="00094B46" w:rsidRDefault="00094B46" w:rsidP="00094B46">
                  <w:r>
                    <w:t>from obspy.clients.fdsn import Client</w:t>
                  </w:r>
                </w:p>
                <w:p w14:paraId="57E7C8B2" w14:textId="77777777" w:rsidR="00094B46" w:rsidRDefault="00094B46" w:rsidP="00094B46">
                  <w:r>
                    <w:t>client = Client("IRIS")</w:t>
                  </w:r>
                </w:p>
                <w:p w14:paraId="720B30D3" w14:textId="77777777" w:rsidR="00094B46" w:rsidRDefault="00094B46" w:rsidP="00094B46">
                  <w:r>
                    <w:t>starttime = obspy.UTCDateTime(2011,3,10)</w:t>
                  </w:r>
                </w:p>
                <w:p w14:paraId="325CF887" w14:textId="77777777" w:rsidR="00094B46" w:rsidRDefault="00094B46" w:rsidP="00094B46">
                  <w:r>
                    <w:t>endtime = obspy.UTCDateTime(2011,3,12)</w:t>
                  </w:r>
                </w:p>
                <w:p w14:paraId="33B71FD8" w14:textId="77777777" w:rsidR="00094B46" w:rsidRDefault="00094B46" w:rsidP="00094B46">
                  <w:r>
                    <w:lastRenderedPageBreak/>
                    <w:t>cat = client.get_events(starttime=starttime,endtime=endtime,minmagnitude = 6)</w:t>
                  </w:r>
                </w:p>
                <w:p w14:paraId="71862B90" w14:textId="313DD6F4" w:rsidR="00094B46" w:rsidRDefault="00485102" w:rsidP="00094B46">
                  <w:r w:rsidRPr="00485102">
                    <w:t>cat.plot()</w:t>
                  </w:r>
                </w:p>
              </w:tc>
            </w:tr>
          </w:tbl>
          <w:p w14:paraId="275AA25B" w14:textId="77777777" w:rsidR="00094B46" w:rsidRPr="00094B46" w:rsidRDefault="00094B46" w:rsidP="00E8694A"/>
          <w:p w14:paraId="06152525" w14:textId="35B562E3" w:rsidR="002C6A21" w:rsidRDefault="00094B46" w:rsidP="00E8694A">
            <w:r>
              <w:rPr>
                <w:rFonts w:hint="eastAsia"/>
              </w:rPr>
              <w:t>結果：</w:t>
            </w:r>
          </w:p>
          <w:p w14:paraId="2907380D" w14:textId="77777777" w:rsidR="009912C4" w:rsidRDefault="009912C4" w:rsidP="00E8694A"/>
          <w:p w14:paraId="14FE1714" w14:textId="004B1D9F" w:rsidR="009912C4" w:rsidRDefault="009912C4" w:rsidP="00E8694A">
            <w:r>
              <w:rPr>
                <w:noProof/>
              </w:rPr>
              <w:drawing>
                <wp:inline distT="0" distB="0" distL="0" distR="0" wp14:anchorId="5CBC0DFD" wp14:editId="7006B5E0">
                  <wp:extent cx="5732145" cy="4924425"/>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png"/>
                          <pic:cNvPicPr/>
                        </pic:nvPicPr>
                        <pic:blipFill>
                          <a:blip r:embed="rId171">
                            <a:extLst>
                              <a:ext uri="{28A0092B-C50C-407E-A947-70E740481C1C}">
                                <a14:useLocalDpi xmlns:a14="http://schemas.microsoft.com/office/drawing/2010/main" val="0"/>
                              </a:ext>
                            </a:extLst>
                          </a:blip>
                          <a:stretch>
                            <a:fillRect/>
                          </a:stretch>
                        </pic:blipFill>
                        <pic:spPr>
                          <a:xfrm>
                            <a:off x="0" y="0"/>
                            <a:ext cx="5732145" cy="4924425"/>
                          </a:xfrm>
                          <a:prstGeom prst="rect">
                            <a:avLst/>
                          </a:prstGeom>
                        </pic:spPr>
                      </pic:pic>
                    </a:graphicData>
                  </a:graphic>
                </wp:inline>
              </w:drawing>
            </w:r>
          </w:p>
          <w:p w14:paraId="06A7E0D2" w14:textId="77777777" w:rsidR="00485102" w:rsidRDefault="00485102" w:rsidP="00E8694A"/>
          <w:p w14:paraId="743EA580" w14:textId="7F3FE9CB" w:rsidR="002C6A21" w:rsidRDefault="00485102" w:rsidP="00E8694A">
            <w:r>
              <w:t>2011</w:t>
            </w:r>
            <w:r>
              <w:rPr>
                <w:rFonts w:hint="eastAsia"/>
              </w:rPr>
              <w:t>年３月</w:t>
            </w:r>
            <w:r>
              <w:t>10</w:t>
            </w:r>
            <w:r>
              <w:rPr>
                <w:rFonts w:hint="eastAsia"/>
              </w:rPr>
              <w:t>日から</w:t>
            </w:r>
            <w:r>
              <w:t>12</w:t>
            </w:r>
            <w:r>
              <w:rPr>
                <w:rFonts w:hint="eastAsia"/>
              </w:rPr>
              <w:t>日にかけて、震度６以上の地震が日本とインドネシアで発生していることがわかる。たったの７行のコードで。</w:t>
            </w:r>
          </w:p>
          <w:p w14:paraId="09745424" w14:textId="77777777" w:rsidR="00E8694A" w:rsidRDefault="00E8694A" w:rsidP="00D2739D"/>
          <w:p w14:paraId="71FDF262" w14:textId="28184252" w:rsidR="00B06869" w:rsidRPr="00B06869" w:rsidRDefault="001D6AE7" w:rsidP="00D2739D">
            <w:hyperlink r:id="rId172" w:history="1">
              <w:r w:rsidR="00B06869" w:rsidRPr="009B5603">
                <w:rPr>
                  <w:rStyle w:val="af7"/>
                </w:rPr>
                <w:t>https://www.youtube.com/watch?v=KFXf4pJ_Ko0&amp;feature=youtu.be&amp;list=PLMkWB0UjwFGlYvIcvKsGhJ7SJIODj_zJZ</w:t>
              </w:r>
            </w:hyperlink>
          </w:p>
          <w:p w14:paraId="6397C3A9" w14:textId="77777777" w:rsidR="00E8694A" w:rsidRDefault="00E8694A" w:rsidP="00D2739D"/>
          <w:p w14:paraId="6B2F3E8D" w14:textId="77777777" w:rsidR="008E506C" w:rsidRDefault="001D6AE7" w:rsidP="00D2739D">
            <w:hyperlink r:id="rId173" w:history="1">
              <w:r w:rsidR="008E506C" w:rsidRPr="009B5603">
                <w:rPr>
                  <w:rStyle w:val="af7"/>
                </w:rPr>
                <w:t>https://github.com/bakfoo/pyconjp2016</w:t>
              </w:r>
            </w:hyperlink>
          </w:p>
          <w:p w14:paraId="21842EE9" w14:textId="5EF4AA1F" w:rsidR="008E506C" w:rsidRDefault="008E506C" w:rsidP="00D2739D"/>
        </w:tc>
      </w:tr>
      <w:tr w:rsidR="00D2739D" w14:paraId="33191DDF" w14:textId="77777777" w:rsidTr="00705F56">
        <w:tc>
          <w:tcPr>
            <w:tcW w:w="9017" w:type="dxa"/>
          </w:tcPr>
          <w:p w14:paraId="03282C58" w14:textId="48133703" w:rsidR="001C03B4" w:rsidRPr="001C03B4" w:rsidRDefault="00211339" w:rsidP="001C03B4">
            <w:bookmarkStart w:id="36" w:name="_Toc503808735"/>
            <w:r w:rsidRPr="001C03B4">
              <w:rPr>
                <w:rStyle w:val="20"/>
                <w:rFonts w:hint="eastAsia"/>
              </w:rPr>
              <w:lastRenderedPageBreak/>
              <w:t>事例３</w:t>
            </w:r>
            <w:r w:rsidR="007664AD" w:rsidRPr="001C03B4">
              <w:rPr>
                <w:rStyle w:val="20"/>
              </w:rPr>
              <w:t xml:space="preserve"> </w:t>
            </w:r>
            <w:r w:rsidR="00BC020D" w:rsidRPr="001C03B4">
              <w:rPr>
                <w:rStyle w:val="20"/>
              </w:rPr>
              <w:t>G</w:t>
            </w:r>
            <w:r w:rsidR="007664AD" w:rsidRPr="001C03B4">
              <w:rPr>
                <w:rStyle w:val="20"/>
              </w:rPr>
              <w:t>oogle</w:t>
            </w:r>
            <w:r w:rsidR="007664AD" w:rsidRPr="001C03B4">
              <w:rPr>
                <w:rStyle w:val="20"/>
                <w:rFonts w:hint="eastAsia"/>
              </w:rPr>
              <w:t>検索</w:t>
            </w:r>
            <w:bookmarkEnd w:id="36"/>
            <w:r w:rsidR="00E25442">
              <w:rPr>
                <w:b/>
                <w:sz w:val="28"/>
                <w:szCs w:val="28"/>
              </w:rPr>
              <w:t xml:space="preserve"> </w:t>
            </w:r>
            <w:r w:rsidR="001C03B4" w:rsidRPr="001C03B4">
              <w:t>(case001.txt</w:t>
            </w:r>
            <w:r w:rsidR="001C03B4" w:rsidRPr="001C03B4">
              <w:rPr>
                <w:rFonts w:hint="eastAsia"/>
              </w:rPr>
              <w:t>を参照</w:t>
            </w:r>
            <w:r w:rsidR="001C03B4" w:rsidRPr="001C03B4">
              <w:t>)</w:t>
            </w:r>
          </w:p>
          <w:p w14:paraId="45B4FEFB" w14:textId="52BBA14F" w:rsidR="00D2739D" w:rsidRDefault="00D2739D" w:rsidP="00D2739D">
            <w:pPr>
              <w:rPr>
                <w:b/>
                <w:sz w:val="28"/>
                <w:szCs w:val="28"/>
              </w:rPr>
            </w:pPr>
          </w:p>
          <w:p w14:paraId="14F63637" w14:textId="77777777" w:rsidR="009C3FAF" w:rsidRDefault="009C3FAF" w:rsidP="00D2739D">
            <w:pPr>
              <w:rPr>
                <w:rFonts w:hint="eastAsia"/>
                <w:b/>
                <w:sz w:val="28"/>
                <w:szCs w:val="28"/>
              </w:rPr>
            </w:pPr>
          </w:p>
          <w:p w14:paraId="448A965A" w14:textId="2CABA01B" w:rsidR="009C3FAF" w:rsidRDefault="002531F0" w:rsidP="00D2739D">
            <w:pPr>
              <w:rPr>
                <w:rFonts w:hint="eastAsia"/>
                <w:b/>
                <w:sz w:val="28"/>
                <w:szCs w:val="28"/>
              </w:rPr>
            </w:pPr>
            <w:r>
              <w:rPr>
                <w:b/>
                <w:sz w:val="28"/>
                <w:szCs w:val="28"/>
              </w:rPr>
              <w:t>google</w:t>
            </w:r>
            <w:r w:rsidR="00E25442">
              <w:rPr>
                <w:rFonts w:hint="eastAsia"/>
                <w:b/>
                <w:sz w:val="28"/>
                <w:szCs w:val="28"/>
              </w:rPr>
              <w:t>ライブラリを使えば、</w:t>
            </w:r>
            <w:r>
              <w:rPr>
                <w:rFonts w:hint="eastAsia"/>
                <w:b/>
                <w:sz w:val="28"/>
                <w:szCs w:val="28"/>
              </w:rPr>
              <w:t>たった数行のコードで、</w:t>
            </w:r>
            <w:r>
              <w:rPr>
                <w:b/>
                <w:sz w:val="28"/>
                <w:szCs w:val="28"/>
              </w:rPr>
              <w:t>Google</w:t>
            </w:r>
            <w:r>
              <w:rPr>
                <w:rFonts w:hint="eastAsia"/>
                <w:b/>
                <w:sz w:val="28"/>
                <w:szCs w:val="28"/>
              </w:rPr>
              <w:t>検索を実行したり</w:t>
            </w:r>
            <w:r w:rsidR="00E25442">
              <w:rPr>
                <w:rFonts w:hint="eastAsia"/>
                <w:b/>
                <w:sz w:val="28"/>
                <w:szCs w:val="28"/>
              </w:rPr>
              <w:t>出来る。</w:t>
            </w:r>
          </w:p>
          <w:p w14:paraId="4F29EE6B" w14:textId="77777777" w:rsidR="00E25442" w:rsidRDefault="00E25442" w:rsidP="00D2739D">
            <w:pPr>
              <w:rPr>
                <w:rFonts w:hint="eastAsia"/>
                <w:b/>
                <w:sz w:val="28"/>
                <w:szCs w:val="28"/>
              </w:rPr>
            </w:pPr>
          </w:p>
          <w:tbl>
            <w:tblPr>
              <w:tblStyle w:val="afb"/>
              <w:tblW w:w="0" w:type="auto"/>
              <w:tblLook w:val="04A0" w:firstRow="1" w:lastRow="0" w:firstColumn="1" w:lastColumn="0" w:noHBand="0" w:noVBand="1"/>
            </w:tblPr>
            <w:tblGrid>
              <w:gridCol w:w="8678"/>
            </w:tblGrid>
            <w:tr w:rsidR="001C03B4" w14:paraId="3ED91E0E" w14:textId="77777777" w:rsidTr="001C03B4">
              <w:tc>
                <w:tcPr>
                  <w:tcW w:w="8791" w:type="dxa"/>
                </w:tcPr>
                <w:p w14:paraId="7F48668F" w14:textId="77777777" w:rsidR="00642D2E" w:rsidRPr="00642D2E" w:rsidRDefault="00642D2E" w:rsidP="00642D2E">
                  <w:pPr>
                    <w:rPr>
                      <w:b/>
                      <w:sz w:val="28"/>
                      <w:szCs w:val="28"/>
                    </w:rPr>
                  </w:pPr>
                  <w:r w:rsidRPr="00642D2E">
                    <w:rPr>
                      <w:b/>
                      <w:sz w:val="28"/>
                      <w:szCs w:val="28"/>
                    </w:rPr>
                    <w:t>from google import search</w:t>
                  </w:r>
                </w:p>
                <w:p w14:paraId="179382D3" w14:textId="77777777" w:rsidR="00642D2E" w:rsidRPr="00642D2E" w:rsidRDefault="00642D2E" w:rsidP="00642D2E">
                  <w:pPr>
                    <w:rPr>
                      <w:b/>
                      <w:sz w:val="28"/>
                      <w:szCs w:val="28"/>
                    </w:rPr>
                  </w:pPr>
                </w:p>
                <w:p w14:paraId="110E8A55" w14:textId="77777777" w:rsidR="00642D2E" w:rsidRPr="00642D2E" w:rsidRDefault="00642D2E" w:rsidP="00642D2E">
                  <w:pPr>
                    <w:rPr>
                      <w:b/>
                      <w:sz w:val="28"/>
                      <w:szCs w:val="28"/>
                    </w:rPr>
                  </w:pPr>
                  <w:r w:rsidRPr="00642D2E">
                    <w:rPr>
                      <w:b/>
                      <w:sz w:val="28"/>
                      <w:szCs w:val="28"/>
                    </w:rPr>
                    <w:t>def google_search(query, limit=10):</w:t>
                  </w:r>
                </w:p>
                <w:p w14:paraId="75DDA2C3" w14:textId="77777777" w:rsidR="00642D2E" w:rsidRPr="00642D2E" w:rsidRDefault="00642D2E" w:rsidP="00642D2E">
                  <w:pPr>
                    <w:rPr>
                      <w:b/>
                      <w:sz w:val="28"/>
                      <w:szCs w:val="28"/>
                    </w:rPr>
                  </w:pPr>
                  <w:r w:rsidRPr="00642D2E">
                    <w:rPr>
                      <w:b/>
                      <w:sz w:val="28"/>
                      <w:szCs w:val="28"/>
                    </w:rPr>
                    <w:t xml:space="preserve">    for url in search(query, lang="jp", num=limit):</w:t>
                  </w:r>
                </w:p>
                <w:p w14:paraId="52BA0268" w14:textId="77777777" w:rsidR="00642D2E" w:rsidRPr="00642D2E" w:rsidRDefault="00642D2E" w:rsidP="00642D2E">
                  <w:pPr>
                    <w:rPr>
                      <w:b/>
                      <w:sz w:val="28"/>
                      <w:szCs w:val="28"/>
                    </w:rPr>
                  </w:pPr>
                  <w:r w:rsidRPr="00642D2E">
                    <w:rPr>
                      <w:b/>
                      <w:sz w:val="28"/>
                      <w:szCs w:val="28"/>
                    </w:rPr>
                    <w:t xml:space="preserve">        print(url)</w:t>
                  </w:r>
                </w:p>
                <w:p w14:paraId="7524ABA7" w14:textId="77777777" w:rsidR="00642D2E" w:rsidRPr="00642D2E" w:rsidRDefault="00642D2E" w:rsidP="00642D2E">
                  <w:pPr>
                    <w:rPr>
                      <w:b/>
                      <w:sz w:val="28"/>
                      <w:szCs w:val="28"/>
                    </w:rPr>
                  </w:pPr>
                </w:p>
                <w:p w14:paraId="1ADA0FB2" w14:textId="77777777" w:rsidR="00642D2E" w:rsidRPr="00642D2E" w:rsidRDefault="00642D2E" w:rsidP="00642D2E">
                  <w:pPr>
                    <w:rPr>
                      <w:b/>
                      <w:sz w:val="28"/>
                      <w:szCs w:val="28"/>
                    </w:rPr>
                  </w:pPr>
                  <w:r w:rsidRPr="00642D2E">
                    <w:rPr>
                      <w:b/>
                      <w:sz w:val="28"/>
                      <w:szCs w:val="28"/>
                    </w:rPr>
                    <w:t>#def main():</w:t>
                  </w:r>
                </w:p>
                <w:p w14:paraId="0B93C429" w14:textId="140B5C33" w:rsidR="001C03B4" w:rsidRDefault="00642D2E" w:rsidP="00642D2E">
                  <w:pPr>
                    <w:rPr>
                      <w:rFonts w:hint="eastAsia"/>
                      <w:b/>
                      <w:sz w:val="28"/>
                      <w:szCs w:val="28"/>
                    </w:rPr>
                  </w:pPr>
                  <w:r w:rsidRPr="00642D2E">
                    <w:rPr>
                      <w:b/>
                      <w:sz w:val="28"/>
                      <w:szCs w:val="28"/>
                    </w:rPr>
                    <w:t>google_search("qiita")</w:t>
                  </w:r>
                </w:p>
              </w:tc>
            </w:tr>
          </w:tbl>
          <w:p w14:paraId="16AC6B12" w14:textId="77777777" w:rsidR="00E25442" w:rsidRDefault="00E25442" w:rsidP="00D2739D">
            <w:pPr>
              <w:rPr>
                <w:rFonts w:hint="eastAsia"/>
                <w:b/>
                <w:sz w:val="28"/>
                <w:szCs w:val="28"/>
              </w:rPr>
            </w:pPr>
          </w:p>
          <w:p w14:paraId="48678970" w14:textId="7E81F7E9" w:rsidR="007664AD" w:rsidRPr="007664AD" w:rsidRDefault="00642D2E" w:rsidP="00D2739D">
            <w:pPr>
              <w:rPr>
                <w:rFonts w:hint="eastAsia"/>
                <w:b/>
                <w:sz w:val="28"/>
                <w:szCs w:val="28"/>
              </w:rPr>
            </w:pPr>
            <w:r>
              <w:rPr>
                <w:rFonts w:hint="eastAsia"/>
                <w:b/>
                <w:sz w:val="28"/>
                <w:szCs w:val="28"/>
              </w:rPr>
              <w:t>実行すると、</w:t>
            </w:r>
            <w:r>
              <w:rPr>
                <w:b/>
                <w:sz w:val="28"/>
                <w:szCs w:val="28"/>
              </w:rPr>
              <w:t>”qiita”</w:t>
            </w:r>
            <w:r>
              <w:rPr>
                <w:rFonts w:hint="eastAsia"/>
                <w:b/>
                <w:sz w:val="28"/>
                <w:szCs w:val="28"/>
              </w:rPr>
              <w:t>というキーワードで</w:t>
            </w:r>
            <w:r>
              <w:rPr>
                <w:b/>
                <w:sz w:val="28"/>
                <w:szCs w:val="28"/>
              </w:rPr>
              <w:t>google</w:t>
            </w:r>
            <w:r>
              <w:rPr>
                <w:rFonts w:hint="eastAsia"/>
                <w:b/>
                <w:sz w:val="28"/>
                <w:szCs w:val="28"/>
              </w:rPr>
              <w:t>検索の結果が延々と表示される。</w:t>
            </w:r>
            <w:r>
              <w:rPr>
                <w:b/>
                <w:sz w:val="28"/>
                <w:szCs w:val="28"/>
              </w:rPr>
              <w:t>Mac</w:t>
            </w:r>
            <w:r>
              <w:rPr>
                <w:rFonts w:hint="eastAsia"/>
                <w:b/>
                <w:sz w:val="28"/>
                <w:szCs w:val="28"/>
              </w:rPr>
              <w:t>ならCtrl＋Cで止めたほうが良い。</w:t>
            </w:r>
          </w:p>
          <w:p w14:paraId="16C82121" w14:textId="77777777" w:rsidR="007664AD" w:rsidRPr="00135511" w:rsidRDefault="007664AD" w:rsidP="00D2739D">
            <w:pPr>
              <w:rPr>
                <w:b/>
                <w:sz w:val="28"/>
                <w:szCs w:val="28"/>
              </w:rPr>
            </w:pPr>
          </w:p>
          <w:p w14:paraId="4BA6D00E" w14:textId="0C800CFA" w:rsidR="00135511" w:rsidRDefault="009C3FAF" w:rsidP="00D2739D">
            <w:r>
              <w:rPr>
                <w:noProof/>
              </w:rPr>
              <w:drawing>
                <wp:inline distT="0" distB="0" distL="0" distR="0" wp14:anchorId="277E8985" wp14:editId="732CB3AF">
                  <wp:extent cx="5732145" cy="2752725"/>
                  <wp:effectExtent l="0" t="0" r="8255"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png"/>
                          <pic:cNvPicPr/>
                        </pic:nvPicPr>
                        <pic:blipFill>
                          <a:blip r:embed="rId174">
                            <a:extLst>
                              <a:ext uri="{28A0092B-C50C-407E-A947-70E740481C1C}">
                                <a14:useLocalDpi xmlns:a14="http://schemas.microsoft.com/office/drawing/2010/main" val="0"/>
                              </a:ext>
                            </a:extLst>
                          </a:blip>
                          <a:stretch>
                            <a:fillRect/>
                          </a:stretch>
                        </pic:blipFill>
                        <pic:spPr>
                          <a:xfrm>
                            <a:off x="0" y="0"/>
                            <a:ext cx="5732145" cy="2752725"/>
                          </a:xfrm>
                          <a:prstGeom prst="rect">
                            <a:avLst/>
                          </a:prstGeom>
                        </pic:spPr>
                      </pic:pic>
                    </a:graphicData>
                  </a:graphic>
                </wp:inline>
              </w:drawing>
            </w:r>
          </w:p>
          <w:p w14:paraId="59888000" w14:textId="77777777" w:rsidR="00135511" w:rsidRDefault="00135511" w:rsidP="00D2739D"/>
          <w:p w14:paraId="64A374D0" w14:textId="3DB8B6ED" w:rsidR="00135511" w:rsidRDefault="00BC020D" w:rsidP="00D2739D">
            <w:hyperlink r:id="rId175" w:history="1">
              <w:r w:rsidRPr="00F574A3">
                <w:rPr>
                  <w:rStyle w:val="af7"/>
                </w:rPr>
                <w:t>https://qiita.com/code_monkey/items/0d38a92a2a2026f5ec82</w:t>
              </w:r>
            </w:hyperlink>
          </w:p>
          <w:p w14:paraId="49B4AB36" w14:textId="61BEC157" w:rsidR="00135511" w:rsidRDefault="00135511" w:rsidP="00D2739D">
            <w:pPr>
              <w:rPr>
                <w:rFonts w:hint="eastAsia"/>
              </w:rPr>
            </w:pPr>
          </w:p>
        </w:tc>
      </w:tr>
      <w:tr w:rsidR="00D2739D" w14:paraId="212FE42B" w14:textId="77777777" w:rsidTr="00705F56">
        <w:tc>
          <w:tcPr>
            <w:tcW w:w="9017" w:type="dxa"/>
          </w:tcPr>
          <w:p w14:paraId="1B601270" w14:textId="77777777" w:rsidR="00C128D8" w:rsidRPr="00C128D8" w:rsidRDefault="00C128D8" w:rsidP="00D2739D">
            <w:pPr>
              <w:rPr>
                <w:rFonts w:hint="eastAsia"/>
              </w:rPr>
            </w:pPr>
          </w:p>
          <w:p w14:paraId="462100B4" w14:textId="77777777" w:rsidR="003849F7" w:rsidRDefault="003849F7" w:rsidP="00D2739D">
            <w:pPr>
              <w:rPr>
                <w:rFonts w:hint="eastAsia"/>
              </w:rPr>
            </w:pPr>
          </w:p>
          <w:p w14:paraId="659BB306" w14:textId="77777777" w:rsidR="003849F7" w:rsidRDefault="003849F7" w:rsidP="00D2739D"/>
        </w:tc>
      </w:tr>
      <w:tr w:rsidR="00D2739D" w14:paraId="51006844" w14:textId="77777777" w:rsidTr="00705F56">
        <w:tc>
          <w:tcPr>
            <w:tcW w:w="9017" w:type="dxa"/>
          </w:tcPr>
          <w:p w14:paraId="45510A2E" w14:textId="77777777" w:rsidR="00D2739D" w:rsidRDefault="00D2739D" w:rsidP="00D2739D"/>
        </w:tc>
      </w:tr>
    </w:tbl>
    <w:p w14:paraId="6056EEC8" w14:textId="7745E74B" w:rsidR="00E36503" w:rsidRDefault="00E36503" w:rsidP="00E36503">
      <w:pPr>
        <w:pStyle w:val="2"/>
        <w:rPr>
          <w:rFonts w:hint="eastAsia"/>
        </w:rPr>
      </w:pPr>
      <w:bookmarkStart w:id="37" w:name="_Toc503808736"/>
      <w:r>
        <w:rPr>
          <w:rFonts w:hint="eastAsia"/>
        </w:rPr>
        <w:t>事例４：</w:t>
      </w:r>
      <w:r>
        <w:t>Web</w:t>
      </w:r>
      <w:r>
        <w:rPr>
          <w:rFonts w:hint="eastAsia"/>
        </w:rPr>
        <w:t>クローラ入門</w:t>
      </w:r>
      <w:bookmarkEnd w:id="37"/>
    </w:p>
    <w:tbl>
      <w:tblPr>
        <w:tblStyle w:val="afb"/>
        <w:tblW w:w="0" w:type="auto"/>
        <w:tblLook w:val="04A0" w:firstRow="1" w:lastRow="0" w:firstColumn="1" w:lastColumn="0" w:noHBand="0" w:noVBand="1"/>
      </w:tblPr>
      <w:tblGrid>
        <w:gridCol w:w="9017"/>
      </w:tblGrid>
      <w:tr w:rsidR="00E36503" w14:paraId="75383DED" w14:textId="77777777" w:rsidTr="00E36503">
        <w:tc>
          <w:tcPr>
            <w:tcW w:w="9017" w:type="dxa"/>
          </w:tcPr>
          <w:p w14:paraId="2C688594" w14:textId="77777777" w:rsidR="00E36503" w:rsidRDefault="00E36503" w:rsidP="00E36503">
            <w:pPr>
              <w:rPr>
                <w:rFonts w:ascii="MS Mincho" w:eastAsia="MS Mincho" w:hAnsi="MS Mincho" w:cs="MS Mincho"/>
                <w:color w:val="222222"/>
                <w:sz w:val="23"/>
                <w:szCs w:val="23"/>
                <w:shd w:val="clear" w:color="auto" w:fill="FFFFFF"/>
              </w:rPr>
            </w:pPr>
            <w:r>
              <w:rPr>
                <w:rFonts w:ascii="MS Mincho" w:eastAsia="MS Mincho" w:hAnsi="MS Mincho" w:cs="MS Mincho" w:hint="eastAsia"/>
                <w:b/>
                <w:bCs/>
                <w:color w:val="222222"/>
                <w:sz w:val="23"/>
                <w:szCs w:val="23"/>
                <w:shd w:val="clear" w:color="auto" w:fill="FFFFFF"/>
              </w:rPr>
              <w:t>「</w:t>
            </w:r>
            <w:r>
              <w:rPr>
                <w:rFonts w:ascii="MS Mincho" w:eastAsia="MS Mincho" w:hAnsi="MS Mincho" w:cs="MS Mincho"/>
                <w:b/>
                <w:bCs/>
                <w:color w:val="222222"/>
                <w:sz w:val="23"/>
                <w:szCs w:val="23"/>
                <w:shd w:val="clear" w:color="auto" w:fill="FFFFFF"/>
              </w:rPr>
              <w:t>クローラ</w:t>
            </w:r>
            <w:r>
              <w:rPr>
                <w:rFonts w:ascii="MS Mincho" w:eastAsia="MS Mincho" w:hAnsi="MS Mincho" w:cs="MS Mincho"/>
                <w:color w:val="222222"/>
                <w:sz w:val="23"/>
                <w:szCs w:val="23"/>
                <w:shd w:val="clear" w:color="auto" w:fill="FFFFFF"/>
              </w:rPr>
              <w:t>（</w:t>
            </w:r>
            <w:r>
              <w:rPr>
                <w:rFonts w:ascii="Helvetica" w:eastAsia="Times New Roman" w:hAnsi="Helvetica"/>
                <w:color w:val="222222"/>
                <w:sz w:val="23"/>
                <w:szCs w:val="23"/>
                <w:shd w:val="clear" w:color="auto" w:fill="FFFFFF"/>
              </w:rPr>
              <w:t>Crawler</w:t>
            </w:r>
            <w:r>
              <w:rPr>
                <w:rFonts w:ascii="MS Mincho" w:eastAsia="MS Mincho" w:hAnsi="MS Mincho" w:cs="MS Mincho"/>
                <w:color w:val="222222"/>
                <w:sz w:val="23"/>
                <w:szCs w:val="23"/>
                <w:shd w:val="clear" w:color="auto" w:fill="FFFFFF"/>
              </w:rPr>
              <w:t>）とは、</w:t>
            </w:r>
            <w:hyperlink r:id="rId176" w:tooltip="World Wide Web" w:history="1">
              <w:r>
                <w:rPr>
                  <w:rStyle w:val="af7"/>
                  <w:rFonts w:ascii="MS Mincho" w:eastAsia="MS Mincho" w:hAnsi="MS Mincho" w:cs="MS Mincho"/>
                  <w:color w:val="0B0080"/>
                  <w:sz w:val="23"/>
                  <w:szCs w:val="23"/>
                  <w:shd w:val="clear" w:color="auto" w:fill="FFFFFF"/>
                </w:rPr>
                <w:t>ウェブ</w:t>
              </w:r>
            </w:hyperlink>
            <w:r>
              <w:rPr>
                <w:rFonts w:ascii="MS Mincho" w:eastAsia="MS Mincho" w:hAnsi="MS Mincho" w:cs="MS Mincho"/>
                <w:color w:val="222222"/>
                <w:sz w:val="23"/>
                <w:szCs w:val="23"/>
                <w:shd w:val="clear" w:color="auto" w:fill="FFFFFF"/>
              </w:rPr>
              <w:t>上の文書や画像などを周期的に取得し、自動的に</w:t>
            </w:r>
            <w:hyperlink r:id="rId177" w:tooltip="データベース" w:history="1">
              <w:r>
                <w:rPr>
                  <w:rStyle w:val="af7"/>
                  <w:rFonts w:ascii="MS Mincho" w:eastAsia="MS Mincho" w:hAnsi="MS Mincho" w:cs="MS Mincho"/>
                  <w:color w:val="0B0080"/>
                  <w:sz w:val="23"/>
                  <w:szCs w:val="23"/>
                  <w:shd w:val="clear" w:color="auto" w:fill="FFFFFF"/>
                </w:rPr>
                <w:t>データベース</w:t>
              </w:r>
            </w:hyperlink>
            <w:r>
              <w:rPr>
                <w:rFonts w:ascii="MS Mincho" w:eastAsia="MS Mincho" w:hAnsi="MS Mincho" w:cs="MS Mincho"/>
                <w:color w:val="222222"/>
                <w:sz w:val="23"/>
                <w:szCs w:val="23"/>
                <w:shd w:val="clear" w:color="auto" w:fill="FFFFFF"/>
              </w:rPr>
              <w:t>化する</w:t>
            </w:r>
            <w:hyperlink r:id="rId178" w:tooltip="プログラム (コンピュータ)" w:history="1">
              <w:r>
                <w:rPr>
                  <w:rStyle w:val="af7"/>
                  <w:rFonts w:ascii="MS Mincho" w:eastAsia="MS Mincho" w:hAnsi="MS Mincho" w:cs="MS Mincho"/>
                  <w:color w:val="0B0080"/>
                  <w:sz w:val="23"/>
                  <w:szCs w:val="23"/>
                  <w:shd w:val="clear" w:color="auto" w:fill="FFFFFF"/>
                </w:rPr>
                <w:t>プログラム</w:t>
              </w:r>
            </w:hyperlink>
            <w:r>
              <w:rPr>
                <w:rFonts w:ascii="MS Mincho" w:eastAsia="MS Mincho" w:hAnsi="MS Mincho" w:cs="MS Mincho"/>
                <w:color w:val="222222"/>
                <w:sz w:val="23"/>
                <w:szCs w:val="23"/>
                <w:shd w:val="clear" w:color="auto" w:fill="FFFFFF"/>
              </w:rPr>
              <w:t>である。「ボット（</w:t>
            </w:r>
            <w:r>
              <w:rPr>
                <w:rFonts w:ascii="Helvetica" w:eastAsia="Times New Roman" w:hAnsi="Helvetica"/>
                <w:color w:val="222222"/>
                <w:sz w:val="23"/>
                <w:szCs w:val="23"/>
                <w:shd w:val="clear" w:color="auto" w:fill="FFFFFF"/>
              </w:rPr>
              <w:t>Bot</w:t>
            </w:r>
            <w:r>
              <w:rPr>
                <w:rFonts w:ascii="MS Mincho" w:eastAsia="MS Mincho" w:hAnsi="MS Mincho" w:cs="MS Mincho"/>
                <w:color w:val="222222"/>
                <w:sz w:val="23"/>
                <w:szCs w:val="23"/>
                <w:shd w:val="clear" w:color="auto" w:fill="FFFFFF"/>
              </w:rPr>
              <w:t>）」、「スパイダー」、「</w:t>
            </w:r>
            <w:hyperlink r:id="rId179" w:tooltip="ロボット" w:history="1">
              <w:r>
                <w:rPr>
                  <w:rStyle w:val="af7"/>
                  <w:rFonts w:ascii="MS Mincho" w:eastAsia="MS Mincho" w:hAnsi="MS Mincho" w:cs="MS Mincho"/>
                  <w:color w:val="0B0080"/>
                  <w:sz w:val="23"/>
                  <w:szCs w:val="23"/>
                  <w:shd w:val="clear" w:color="auto" w:fill="FFFFFF"/>
                </w:rPr>
                <w:t>ロボット</w:t>
              </w:r>
            </w:hyperlink>
            <w:r>
              <w:rPr>
                <w:rFonts w:ascii="MS Mincho" w:eastAsia="MS Mincho" w:hAnsi="MS Mincho" w:cs="MS Mincho"/>
                <w:color w:val="222222"/>
                <w:sz w:val="23"/>
                <w:szCs w:val="23"/>
                <w:shd w:val="clear" w:color="auto" w:fill="FFFFFF"/>
              </w:rPr>
              <w:t>」などとも呼ばれる。</w:t>
            </w:r>
            <w:r>
              <w:rPr>
                <w:rFonts w:ascii="MS Mincho" w:eastAsia="MS Mincho" w:hAnsi="MS Mincho" w:cs="MS Mincho" w:hint="eastAsia"/>
                <w:color w:val="222222"/>
                <w:sz w:val="23"/>
                <w:szCs w:val="23"/>
                <w:shd w:val="clear" w:color="auto" w:fill="FFFFFF"/>
              </w:rPr>
              <w:t>」</w:t>
            </w:r>
            <w:r>
              <w:rPr>
                <w:rFonts w:ascii="MS Mincho" w:eastAsia="MS Mincho" w:hAnsi="MS Mincho" w:cs="MS Mincho"/>
                <w:color w:val="222222"/>
                <w:sz w:val="23"/>
                <w:szCs w:val="23"/>
                <w:shd w:val="clear" w:color="auto" w:fill="FFFFFF"/>
              </w:rPr>
              <w:t xml:space="preserve"> ( </w:t>
            </w:r>
            <w:hyperlink r:id="rId180" w:history="1">
              <w:r w:rsidRPr="00F574A3">
                <w:rPr>
                  <w:rStyle w:val="af7"/>
                  <w:rFonts w:ascii="MS Mincho" w:eastAsia="MS Mincho" w:hAnsi="MS Mincho" w:cs="MS Mincho"/>
                  <w:sz w:val="23"/>
                  <w:szCs w:val="23"/>
                  <w:shd w:val="clear" w:color="auto" w:fill="FFFFFF"/>
                </w:rPr>
                <w:t>ja.wikipedia.org/</w:t>
              </w:r>
            </w:hyperlink>
            <w:r>
              <w:rPr>
                <w:rFonts w:ascii="MS Mincho" w:eastAsia="MS Mincho" w:hAnsi="MS Mincho" w:cs="MS Mincho"/>
                <w:color w:val="222222"/>
                <w:sz w:val="23"/>
                <w:szCs w:val="23"/>
                <w:shd w:val="clear" w:color="auto" w:fill="FFFFFF"/>
              </w:rPr>
              <w:t xml:space="preserve"> )</w:t>
            </w:r>
          </w:p>
          <w:p w14:paraId="22C185D7" w14:textId="77777777" w:rsidR="00E36503" w:rsidRDefault="00E36503" w:rsidP="00E36503">
            <w:pPr>
              <w:rPr>
                <w:rFonts w:hint="eastAsia"/>
              </w:rPr>
            </w:pPr>
          </w:p>
        </w:tc>
      </w:tr>
      <w:tr w:rsidR="00E36503" w14:paraId="40D490E5" w14:textId="77777777" w:rsidTr="00E36503">
        <w:tc>
          <w:tcPr>
            <w:tcW w:w="9017" w:type="dxa"/>
          </w:tcPr>
          <w:p w14:paraId="2EACFB9E" w14:textId="249D5ECF" w:rsidR="00E36503" w:rsidRDefault="00032DA7" w:rsidP="00E36503">
            <w:r>
              <w:t>Scrapy</w:t>
            </w:r>
          </w:p>
          <w:p w14:paraId="444AE4D2" w14:textId="45D5D62F" w:rsidR="00032DA7" w:rsidRDefault="00032DA7" w:rsidP="00E36503">
            <w:pPr>
              <w:rPr>
                <w:rFonts w:hint="eastAsia"/>
              </w:rPr>
            </w:pPr>
            <w:r>
              <w:rPr>
                <w:rFonts w:hint="eastAsia"/>
              </w:rPr>
              <w:lastRenderedPageBreak/>
              <w:t>クローラとして、</w:t>
            </w:r>
            <w:r>
              <w:t>Scrapy</w:t>
            </w:r>
            <w:r>
              <w:rPr>
                <w:rFonts w:hint="eastAsia"/>
              </w:rPr>
              <w:t>というフレームワークがある。これは、下記、５つのコンポーネントから構成されている。</w:t>
            </w:r>
          </w:p>
          <w:p w14:paraId="15E4470C" w14:textId="77777777" w:rsidR="006B644C" w:rsidRDefault="006B644C" w:rsidP="006B644C">
            <w:r>
              <w:t>1.Scrapy Engine</w:t>
            </w:r>
          </w:p>
          <w:p w14:paraId="71864750" w14:textId="77777777" w:rsidR="006B644C" w:rsidRDefault="006B644C" w:rsidP="006B644C">
            <w:r>
              <w:t>2.Scheduler</w:t>
            </w:r>
          </w:p>
          <w:p w14:paraId="476AAB7E" w14:textId="77777777" w:rsidR="006B644C" w:rsidRDefault="006B644C" w:rsidP="006B644C">
            <w:r>
              <w:t>3.Downloader</w:t>
            </w:r>
          </w:p>
          <w:p w14:paraId="6241DC1C" w14:textId="77777777" w:rsidR="006B644C" w:rsidRDefault="006B644C" w:rsidP="006B644C">
            <w:r>
              <w:t>4.Spiders</w:t>
            </w:r>
          </w:p>
          <w:p w14:paraId="378698B9" w14:textId="13A60820" w:rsidR="00032DA7" w:rsidRPr="00032DA7" w:rsidRDefault="006B644C" w:rsidP="006B644C">
            <w:r>
              <w:t>5.Item Pipeline</w:t>
            </w:r>
          </w:p>
          <w:p w14:paraId="11A406BE" w14:textId="77777777" w:rsidR="00032DA7" w:rsidRDefault="00032DA7" w:rsidP="00E36503"/>
          <w:p w14:paraId="3D3DADC5" w14:textId="77777777" w:rsidR="00032DA7" w:rsidRDefault="00032DA7" w:rsidP="00E36503">
            <w:pPr>
              <w:rPr>
                <w:rFonts w:hint="eastAsia"/>
              </w:rPr>
            </w:pPr>
          </w:p>
          <w:p w14:paraId="5A590BE1" w14:textId="75504CC0" w:rsidR="00032DA7" w:rsidRDefault="00032DA7" w:rsidP="00E36503">
            <w:pPr>
              <w:rPr>
                <w:rFonts w:hint="eastAsia"/>
              </w:rPr>
            </w:pPr>
            <w:hyperlink r:id="rId181" w:history="1">
              <w:r w:rsidRPr="00F574A3">
                <w:rPr>
                  <w:rStyle w:val="af7"/>
                </w:rPr>
                <w:t>https://qiita.com/checkpoint/items/038b59b29df8e1e384a2</w:t>
              </w:r>
            </w:hyperlink>
          </w:p>
          <w:p w14:paraId="09ACAF7A" w14:textId="7641EE1F" w:rsidR="00032DA7" w:rsidRPr="00032DA7" w:rsidRDefault="00032DA7" w:rsidP="00E36503">
            <w:pPr>
              <w:rPr>
                <w:rFonts w:hint="eastAsia"/>
              </w:rPr>
            </w:pPr>
          </w:p>
        </w:tc>
      </w:tr>
      <w:tr w:rsidR="00E36503" w14:paraId="400CDBFC" w14:textId="77777777" w:rsidTr="00E36503">
        <w:tc>
          <w:tcPr>
            <w:tcW w:w="9017" w:type="dxa"/>
          </w:tcPr>
          <w:p w14:paraId="5821AA23" w14:textId="77777777" w:rsidR="00E36503" w:rsidRDefault="00E36503" w:rsidP="00E36503"/>
          <w:p w14:paraId="71B93B1C" w14:textId="77777777" w:rsidR="004A1497" w:rsidRDefault="004A1497" w:rsidP="004A1497">
            <w:r>
              <w:t>1. items.py : 抽出データを定義する</w:t>
            </w:r>
          </w:p>
          <w:p w14:paraId="6A1D96F5" w14:textId="77777777" w:rsidR="004A1497" w:rsidRDefault="004A1497" w:rsidP="004A1497">
            <w:r>
              <w:t>2. spiders/以下のスパイダー(クローラー)ファイル：巡回、データ抽出条件</w:t>
            </w:r>
          </w:p>
          <w:p w14:paraId="0C352387" w14:textId="77777777" w:rsidR="004A1497" w:rsidRDefault="004A1497" w:rsidP="004A1497">
            <w:r>
              <w:t>3. pipelines.py　：　抽出データの出力先。今回はmongoDB</w:t>
            </w:r>
          </w:p>
          <w:p w14:paraId="1E88F66E" w14:textId="6DA0A272" w:rsidR="00636F01" w:rsidRDefault="004A1497" w:rsidP="004A1497">
            <w:r>
              <w:t>4. settings.py　：　データ巡回の条件 (頻度や、階層など)</w:t>
            </w:r>
          </w:p>
          <w:p w14:paraId="07629B27" w14:textId="77777777" w:rsidR="00636F01" w:rsidRDefault="00636F01" w:rsidP="00E36503"/>
          <w:p w14:paraId="6CE6DBB1" w14:textId="3D18D306" w:rsidR="00636F01" w:rsidRDefault="004A1497" w:rsidP="00E36503">
            <w:hyperlink r:id="rId182" w:history="1">
              <w:r w:rsidRPr="00F574A3">
                <w:rPr>
                  <w:rStyle w:val="af7"/>
                </w:rPr>
                <w:t>https://qiita.com/tamonoki/items/ce58ff209f8eae808162</w:t>
              </w:r>
            </w:hyperlink>
          </w:p>
          <w:p w14:paraId="35C77629" w14:textId="77777777" w:rsidR="00636F01" w:rsidRDefault="00636F01" w:rsidP="004A1497"/>
        </w:tc>
      </w:tr>
      <w:tr w:rsidR="004A1497" w14:paraId="17CEA6DE" w14:textId="77777777" w:rsidTr="00E36503">
        <w:tc>
          <w:tcPr>
            <w:tcW w:w="9017" w:type="dxa"/>
          </w:tcPr>
          <w:p w14:paraId="68477133" w14:textId="77777777" w:rsidR="004A1497" w:rsidRDefault="004A1497" w:rsidP="00E36503"/>
        </w:tc>
      </w:tr>
      <w:tr w:rsidR="004A1497" w14:paraId="1336E253" w14:textId="77777777" w:rsidTr="00E36503">
        <w:tc>
          <w:tcPr>
            <w:tcW w:w="9017" w:type="dxa"/>
          </w:tcPr>
          <w:p w14:paraId="2B205A59" w14:textId="77777777" w:rsidR="004A1497" w:rsidRDefault="004A1497" w:rsidP="00E36503"/>
        </w:tc>
      </w:tr>
    </w:tbl>
    <w:p w14:paraId="5BBFD390" w14:textId="77777777" w:rsidR="00705F56" w:rsidRDefault="00705F56" w:rsidP="00705F56">
      <w:pPr>
        <w:pStyle w:val="2"/>
        <w:rPr>
          <w:rFonts w:hint="eastAsia"/>
        </w:rPr>
      </w:pPr>
      <w:bookmarkStart w:id="38" w:name="_Toc503808737"/>
      <w:r>
        <w:t>urllib</w:t>
      </w:r>
      <w:bookmarkEnd w:id="38"/>
    </w:p>
    <w:tbl>
      <w:tblPr>
        <w:tblStyle w:val="afb"/>
        <w:tblW w:w="0" w:type="auto"/>
        <w:tblLook w:val="04A0" w:firstRow="1" w:lastRow="0" w:firstColumn="1" w:lastColumn="0" w:noHBand="0" w:noVBand="1"/>
      </w:tblPr>
      <w:tblGrid>
        <w:gridCol w:w="9017"/>
      </w:tblGrid>
      <w:tr w:rsidR="00B6649C" w14:paraId="1DAD3720" w14:textId="77777777" w:rsidTr="00B6649C">
        <w:tc>
          <w:tcPr>
            <w:tcW w:w="9017" w:type="dxa"/>
          </w:tcPr>
          <w:p w14:paraId="751E1233" w14:textId="77777777" w:rsidR="00B6649C" w:rsidRDefault="00B6649C" w:rsidP="00B6649C">
            <w:pPr>
              <w:rPr>
                <w:rFonts w:hint="eastAsia"/>
              </w:rPr>
            </w:pPr>
          </w:p>
        </w:tc>
      </w:tr>
      <w:tr w:rsidR="00B6649C" w14:paraId="41A48053" w14:textId="77777777" w:rsidTr="00B6649C">
        <w:tc>
          <w:tcPr>
            <w:tcW w:w="9017" w:type="dxa"/>
          </w:tcPr>
          <w:p w14:paraId="19287F33" w14:textId="77777777" w:rsidR="00B6649C" w:rsidRDefault="00B6649C" w:rsidP="00B6649C">
            <w:pPr>
              <w:rPr>
                <w:rFonts w:hint="eastAsia"/>
              </w:rPr>
            </w:pPr>
          </w:p>
        </w:tc>
      </w:tr>
      <w:tr w:rsidR="00B6649C" w14:paraId="2F0F3BE6" w14:textId="77777777" w:rsidTr="00B6649C">
        <w:tc>
          <w:tcPr>
            <w:tcW w:w="9017" w:type="dxa"/>
          </w:tcPr>
          <w:p w14:paraId="5EDBBDDA" w14:textId="77777777" w:rsidR="00B6649C" w:rsidRDefault="00B6649C" w:rsidP="00B6649C">
            <w:pPr>
              <w:rPr>
                <w:rFonts w:hint="eastAsia"/>
              </w:rPr>
            </w:pPr>
          </w:p>
        </w:tc>
      </w:tr>
      <w:tr w:rsidR="00B6649C" w14:paraId="3455DCB7" w14:textId="77777777" w:rsidTr="00B6649C">
        <w:tc>
          <w:tcPr>
            <w:tcW w:w="9017" w:type="dxa"/>
          </w:tcPr>
          <w:p w14:paraId="7679A903" w14:textId="77777777" w:rsidR="00B6649C" w:rsidRDefault="00B6649C" w:rsidP="00B6649C">
            <w:pPr>
              <w:rPr>
                <w:rFonts w:hint="eastAsia"/>
              </w:rPr>
            </w:pPr>
          </w:p>
        </w:tc>
      </w:tr>
    </w:tbl>
    <w:p w14:paraId="784E8FB0" w14:textId="77777777" w:rsidR="00B6649C" w:rsidRPr="00B6649C" w:rsidRDefault="00B6649C" w:rsidP="00B6649C">
      <w:pPr>
        <w:rPr>
          <w:rFonts w:hint="eastAsia"/>
        </w:rPr>
      </w:pPr>
    </w:p>
    <w:p w14:paraId="28FA7ECD" w14:textId="77777777" w:rsidR="00554B0D" w:rsidRDefault="00554B0D" w:rsidP="00554B0D">
      <w:pPr>
        <w:pStyle w:val="2"/>
        <w:rPr>
          <w:rFonts w:hint="eastAsia"/>
        </w:rPr>
      </w:pPr>
      <w:bookmarkStart w:id="39" w:name="_Toc503808738"/>
      <w:r>
        <w:rPr>
          <w:rFonts w:hint="eastAsia"/>
        </w:rPr>
        <w:t>正規表現</w:t>
      </w:r>
      <w:bookmarkEnd w:id="39"/>
    </w:p>
    <w:p w14:paraId="1D48C3B5" w14:textId="77777777" w:rsidR="00554B0D" w:rsidRDefault="00554B0D" w:rsidP="00554B0D">
      <w:pPr>
        <w:pStyle w:val="2"/>
      </w:pPr>
      <w:bookmarkStart w:id="40" w:name="_Toc503808739"/>
      <w:r>
        <w:t>JSON</w:t>
      </w:r>
      <w:bookmarkEnd w:id="40"/>
    </w:p>
    <w:p w14:paraId="3FF0867E" w14:textId="317821DD" w:rsidR="00705F56" w:rsidRPr="00BC0A87" w:rsidRDefault="00705F56" w:rsidP="00554B0D">
      <w:pPr>
        <w:pStyle w:val="2"/>
      </w:pPr>
      <w:bookmarkStart w:id="41" w:name="_Toc503808740"/>
      <w:r w:rsidRPr="00BC0A87">
        <w:t>dir</w:t>
      </w:r>
      <w:r w:rsidR="00BC0A87" w:rsidRPr="00BC0A87">
        <w:t xml:space="preserve"> </w:t>
      </w:r>
      <w:r w:rsidRPr="00BC0A87">
        <w:t>()</w:t>
      </w:r>
      <w:bookmarkEnd w:id="41"/>
    </w:p>
    <w:p w14:paraId="66B0E28D" w14:textId="68B7F1D3" w:rsidR="00BC0A87" w:rsidRPr="00BC0A87" w:rsidRDefault="00BC0A87" w:rsidP="00BC0A87">
      <w:pPr>
        <w:pStyle w:val="2"/>
      </w:pPr>
      <w:r w:rsidRPr="00BC0A87">
        <w:t>HELP ():</w:t>
      </w:r>
    </w:p>
    <w:tbl>
      <w:tblPr>
        <w:tblStyle w:val="afb"/>
        <w:tblW w:w="0" w:type="auto"/>
        <w:tblLook w:val="04A0" w:firstRow="1" w:lastRow="0" w:firstColumn="1" w:lastColumn="0" w:noHBand="0" w:noVBand="1"/>
      </w:tblPr>
      <w:tblGrid>
        <w:gridCol w:w="9017"/>
      </w:tblGrid>
      <w:tr w:rsidR="008E20F1" w14:paraId="7432332D" w14:textId="77777777" w:rsidTr="008E20F1">
        <w:tc>
          <w:tcPr>
            <w:tcW w:w="9017" w:type="dxa"/>
          </w:tcPr>
          <w:p w14:paraId="675CAD80" w14:textId="7AF42936" w:rsidR="008E20F1" w:rsidRDefault="008E20F1" w:rsidP="008E20F1">
            <w:pPr>
              <w:rPr>
                <w:rFonts w:hint="eastAsia"/>
              </w:rPr>
            </w:pPr>
            <w:r>
              <w:t>help()</w:t>
            </w:r>
            <w:r>
              <w:rPr>
                <w:rFonts w:hint="eastAsia"/>
              </w:rPr>
              <w:t>は</w:t>
            </w:r>
            <w:r>
              <w:t>Python</w:t>
            </w:r>
            <w:r>
              <w:rPr>
                <w:rFonts w:hint="eastAsia"/>
              </w:rPr>
              <w:t>組み込み関数。</w:t>
            </w:r>
          </w:p>
          <w:p w14:paraId="6D874F25" w14:textId="6FF1F4F7" w:rsidR="008E20F1" w:rsidRDefault="00C00DE6" w:rsidP="008E20F1">
            <w:r>
              <w:t xml:space="preserve">help() </w:t>
            </w:r>
          </w:p>
          <w:p w14:paraId="2AEA0C98" w14:textId="77777777" w:rsidR="00C00DE6" w:rsidRDefault="00C00DE6" w:rsidP="008E20F1">
            <w:r>
              <w:t>help(object)</w:t>
            </w:r>
          </w:p>
          <w:p w14:paraId="265A606E" w14:textId="754D20A3" w:rsidR="00C00DE6" w:rsidRDefault="00C00DE6" w:rsidP="008E20F1"/>
        </w:tc>
      </w:tr>
      <w:tr w:rsidR="008E20F1" w14:paraId="344BA9BC" w14:textId="77777777" w:rsidTr="008E20F1">
        <w:tc>
          <w:tcPr>
            <w:tcW w:w="9017" w:type="dxa"/>
          </w:tcPr>
          <w:p w14:paraId="44E22FAC" w14:textId="77777777" w:rsidR="008E20F1" w:rsidRDefault="008E20F1" w:rsidP="008E20F1"/>
        </w:tc>
      </w:tr>
      <w:tr w:rsidR="008E20F1" w14:paraId="0F60AE0A" w14:textId="77777777" w:rsidTr="008E20F1">
        <w:tc>
          <w:tcPr>
            <w:tcW w:w="9017" w:type="dxa"/>
          </w:tcPr>
          <w:p w14:paraId="55BB5960" w14:textId="77777777" w:rsidR="008E20F1" w:rsidRDefault="008E20F1" w:rsidP="008E20F1"/>
        </w:tc>
      </w:tr>
    </w:tbl>
    <w:p w14:paraId="2E5E9EEA" w14:textId="77777777" w:rsidR="008E20F1" w:rsidRPr="008E20F1" w:rsidRDefault="008E20F1" w:rsidP="008E20F1"/>
    <w:p w14:paraId="77998765" w14:textId="1593EB27" w:rsidR="008E20F1" w:rsidRDefault="00BC0A87" w:rsidP="00BC0A87">
      <w:pPr>
        <w:pStyle w:val="2"/>
        <w:rPr>
          <w:rFonts w:asciiTheme="majorEastAsia" w:hAnsiTheme="majorEastAsia" w:cstheme="majorEastAsia"/>
        </w:rPr>
      </w:pPr>
      <w:r>
        <w:rPr>
          <w:rFonts w:asciiTheme="majorEastAsia" w:hAnsiTheme="majorEastAsia" w:cstheme="majorEastAsia" w:hint="eastAsia"/>
        </w:rPr>
        <w:lastRenderedPageBreak/>
        <w:t>デコレータについて</w:t>
      </w:r>
    </w:p>
    <w:tbl>
      <w:tblPr>
        <w:tblStyle w:val="afb"/>
        <w:tblW w:w="0" w:type="auto"/>
        <w:tblLook w:val="04A0" w:firstRow="1" w:lastRow="0" w:firstColumn="1" w:lastColumn="0" w:noHBand="0" w:noVBand="1"/>
      </w:tblPr>
      <w:tblGrid>
        <w:gridCol w:w="9017"/>
      </w:tblGrid>
      <w:tr w:rsidR="00BC0A87" w14:paraId="32812989" w14:textId="77777777" w:rsidTr="00BC0A87">
        <w:tc>
          <w:tcPr>
            <w:tcW w:w="9017" w:type="dxa"/>
          </w:tcPr>
          <w:p w14:paraId="0A183BA8" w14:textId="5801D89A" w:rsidR="00BC0A87" w:rsidRPr="00BC0A87" w:rsidRDefault="00BC0A87" w:rsidP="00BC0A87">
            <w:pPr>
              <w:rPr>
                <w:rFonts w:ascii=".Hiragino Kaku Gothic Interface" w:eastAsia=".Hiragino Kaku Gothic Interface" w:hAnsi=".Hiragino Kaku Gothic Interface" w:cs="Times New Roman"/>
                <w:color w:val="454545"/>
                <w:sz w:val="18"/>
                <w:szCs w:val="18"/>
              </w:rPr>
            </w:pPr>
            <w:r w:rsidRPr="00BC0A87">
              <w:rPr>
                <w:rFonts w:ascii="Helvetica Neue" w:eastAsia=".Hiragino Kaku Gothic Interface" w:hAnsi="Helvetica Neue" w:cs="Times New Roman"/>
                <w:color w:val="454545"/>
                <w:sz w:val="18"/>
                <w:szCs w:val="18"/>
              </w:rPr>
              <w:t xml:space="preserve">Python @  </w:t>
            </w:r>
            <w:r w:rsidRPr="00BC0A87">
              <w:rPr>
                <w:rFonts w:ascii=".Hiragino Kaku Gothic Interface" w:eastAsia=".Hiragino Kaku Gothic Interface" w:hAnsi=".Hiragino Kaku Gothic Interface" w:cs="Times New Roman" w:hint="eastAsia"/>
                <w:color w:val="454545"/>
                <w:sz w:val="18"/>
                <w:szCs w:val="18"/>
              </w:rPr>
              <w:t>(デコレータ</w:t>
            </w:r>
            <w:r>
              <w:rPr>
                <w:rFonts w:ascii=".Hiragino Kaku Gothic Interface" w:eastAsia=".Hiragino Kaku Gothic Interface" w:hAnsi=".Hiragino Kaku Gothic Interface" w:cs="Times New Roman" w:hint="eastAsia"/>
                <w:color w:val="454545"/>
                <w:sz w:val="18"/>
                <w:szCs w:val="18"/>
              </w:rPr>
              <w:t>)</w:t>
            </w:r>
            <w:r w:rsidRPr="00BC0A87">
              <w:rPr>
                <w:rFonts w:ascii=".Hiragino Kaku Gothic Interface" w:eastAsia=".Hiragino Kaku Gothic Interface" w:hAnsi=".Hiragino Kaku Gothic Interface" w:cs="Times New Roman" w:hint="eastAsia"/>
                <w:color w:val="454545"/>
                <w:sz w:val="18"/>
                <w:szCs w:val="18"/>
              </w:rPr>
              <w:t>について</w:t>
            </w:r>
          </w:p>
          <w:p w14:paraId="5EB5616A" w14:textId="77777777" w:rsidR="00BC0A87" w:rsidRDefault="00BC0A87" w:rsidP="00BC0A87">
            <w:pPr>
              <w:rPr>
                <w:rFonts w:ascii="Helvetica Neue" w:hAnsi="Helvetica Neue" w:cs="Times New Roman"/>
                <w:color w:val="454545"/>
                <w:sz w:val="18"/>
                <w:szCs w:val="18"/>
              </w:rPr>
            </w:pPr>
          </w:p>
          <w:p w14:paraId="59DF7CA3" w14:textId="77777777" w:rsidR="00BC0A87" w:rsidRPr="00BC0A87" w:rsidRDefault="00BC0A87" w:rsidP="00BC0A87">
            <w:pPr>
              <w:rPr>
                <w:rFonts w:ascii="Helvetica Neue" w:hAnsi="Helvetica Neue" w:cs="Times New Roman"/>
                <w:color w:val="454545"/>
                <w:sz w:val="18"/>
                <w:szCs w:val="18"/>
              </w:rPr>
            </w:pPr>
          </w:p>
          <w:p w14:paraId="6F6700FD" w14:textId="4B18A61B" w:rsidR="00BC0A87" w:rsidRDefault="00934DE3" w:rsidP="00BC0A87">
            <w:pPr>
              <w:rPr>
                <w:rFonts w:ascii="Helvetica Neue" w:hAnsi="Helvetica Neue" w:cs="Times New Roman"/>
                <w:color w:val="454545"/>
                <w:sz w:val="18"/>
                <w:szCs w:val="18"/>
              </w:rPr>
            </w:pPr>
            <w:hyperlink r:id="rId183" w:history="1">
              <w:r w:rsidRPr="00F574A3">
                <w:rPr>
                  <w:rStyle w:val="af7"/>
                  <w:rFonts w:ascii="Helvetica Neue" w:hAnsi="Helvetica Neue" w:cs="Times New Roman"/>
                  <w:sz w:val="18"/>
                  <w:szCs w:val="18"/>
                </w:rPr>
                <w:t>https://ja.wikipedia.org/wiki/Decorator_%E3%83%91%E3%82%BF%E3%83%BC%E3%83%B3</w:t>
              </w:r>
            </w:hyperlink>
          </w:p>
          <w:p w14:paraId="42DCF829" w14:textId="77777777" w:rsidR="00934DE3" w:rsidRPr="00BC0A87" w:rsidRDefault="00934DE3" w:rsidP="00BC0A87">
            <w:pPr>
              <w:rPr>
                <w:rFonts w:ascii="Helvetica Neue" w:hAnsi="Helvetica Neue" w:cs="Times New Roman"/>
                <w:color w:val="454545"/>
                <w:sz w:val="18"/>
                <w:szCs w:val="18"/>
              </w:rPr>
            </w:pPr>
          </w:p>
          <w:p w14:paraId="5D9DCFD0" w14:textId="77777777" w:rsidR="00BC0A87" w:rsidRPr="00BC0A87" w:rsidRDefault="00BC0A87" w:rsidP="00BC0A87">
            <w:pPr>
              <w:rPr>
                <w:rFonts w:ascii="Helvetica Neue" w:hAnsi="Helvetica Neue" w:cs="Times New Roman"/>
                <w:color w:val="454545"/>
                <w:sz w:val="18"/>
                <w:szCs w:val="18"/>
              </w:rPr>
            </w:pPr>
          </w:p>
          <w:p w14:paraId="0A3A399B" w14:textId="77777777" w:rsidR="00BC0A87" w:rsidRPr="00BC0A87" w:rsidRDefault="00BC0A87" w:rsidP="00BC0A87">
            <w:pPr>
              <w:rPr>
                <w:rFonts w:ascii="Helvetica Neue" w:hAnsi="Helvetica Neue" w:cs="Times New Roman"/>
                <w:color w:val="454545"/>
                <w:sz w:val="18"/>
                <w:szCs w:val="18"/>
              </w:rPr>
            </w:pPr>
          </w:p>
          <w:p w14:paraId="76C09704" w14:textId="77777777" w:rsidR="00BC0A87" w:rsidRPr="00BC0A87" w:rsidRDefault="00BC0A87" w:rsidP="00BC0A87">
            <w:pPr>
              <w:rPr>
                <w:rFonts w:ascii="Helvetica Neue" w:hAnsi="Helvetica Neue" w:cs="Times New Roman"/>
                <w:color w:val="454545"/>
                <w:sz w:val="18"/>
                <w:szCs w:val="18"/>
              </w:rPr>
            </w:pPr>
          </w:p>
          <w:p w14:paraId="556E7EFF" w14:textId="77777777" w:rsidR="00BC0A87" w:rsidRPr="00BC0A87" w:rsidRDefault="00BC0A87" w:rsidP="00BC0A87">
            <w:pPr>
              <w:rPr>
                <w:rFonts w:ascii="Helvetica Neue" w:hAnsi="Helvetica Neue" w:cs="Times New Roman"/>
                <w:color w:val="454545"/>
                <w:sz w:val="18"/>
                <w:szCs w:val="18"/>
              </w:rPr>
            </w:pPr>
          </w:p>
          <w:p w14:paraId="0B0AD0EF"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https://qiita.com/mtb_beta/items/d257519b018b8cd0cc2e</w:t>
            </w:r>
          </w:p>
          <w:p w14:paraId="38FE2190" w14:textId="77777777" w:rsidR="00BC0A87" w:rsidRPr="00BC0A87" w:rsidRDefault="00BC0A87" w:rsidP="00BC0A87">
            <w:pPr>
              <w:rPr>
                <w:rFonts w:ascii="Helvetica Neue" w:hAnsi="Helvetica Neue" w:cs="Times New Roman"/>
                <w:color w:val="454545"/>
                <w:sz w:val="18"/>
                <w:szCs w:val="18"/>
              </w:rPr>
            </w:pPr>
          </w:p>
          <w:p w14:paraId="085A68C2" w14:textId="77777777" w:rsidR="00BC0A87" w:rsidRPr="00BC0A87" w:rsidRDefault="00BC0A87" w:rsidP="00BC0A87">
            <w:pPr>
              <w:rPr>
                <w:rFonts w:ascii=".Hiragino Kaku Gothic Interface" w:eastAsia=".Hiragino Kaku Gothic Interface" w:hAnsi=".Hiragino Kaku Gothic Interface" w:cs="Times New Roman"/>
                <w:color w:val="454545"/>
                <w:sz w:val="18"/>
                <w:szCs w:val="18"/>
              </w:rPr>
            </w:pPr>
            <w:r w:rsidRPr="00BC0A87">
              <w:rPr>
                <w:rFonts w:ascii="Helvetica Neue" w:eastAsia=".Hiragino Kaku Gothic Interface" w:hAnsi="Helvetica Neue" w:cs="Times New Roman"/>
                <w:color w:val="454545"/>
                <w:sz w:val="18"/>
                <w:szCs w:val="18"/>
              </w:rPr>
              <w:t>locals</w:t>
            </w:r>
            <w:r w:rsidRPr="00BC0A87">
              <w:rPr>
                <w:rFonts w:ascii=".Hiragino Kaku Gothic Interface" w:eastAsia=".Hiragino Kaku Gothic Interface" w:hAnsi=".Hiragino Kaku Gothic Interface" w:cs="Times New Roman" w:hint="eastAsia"/>
                <w:color w:val="454545"/>
                <w:sz w:val="18"/>
                <w:szCs w:val="18"/>
              </w:rPr>
              <w:t>()で自身の持つローカルな名前空間の値を辞書形式で返却します</w:t>
            </w:r>
            <w:r w:rsidRPr="00BC0A87">
              <w:rPr>
                <w:rFonts w:ascii="Helvetica Neue" w:eastAsia=".Hiragino Kaku Gothic Interface" w:hAnsi="Helvetica Neue" w:cs="Times New Roman"/>
                <w:color w:val="454545"/>
                <w:sz w:val="18"/>
                <w:szCs w:val="18"/>
              </w:rPr>
              <w:t>.</w:t>
            </w:r>
          </w:p>
          <w:p w14:paraId="0F718CFB" w14:textId="77777777" w:rsidR="00BC0A87" w:rsidRPr="00BC0A87" w:rsidRDefault="00BC0A87" w:rsidP="00BC0A87">
            <w:pPr>
              <w:rPr>
                <w:rFonts w:ascii="Helvetica Neue" w:hAnsi="Helvetica Neue" w:cs="Times New Roman" w:hint="eastAsia"/>
                <w:color w:val="454545"/>
                <w:sz w:val="18"/>
                <w:szCs w:val="18"/>
              </w:rPr>
            </w:pPr>
            <w:r w:rsidRPr="00BC0A87">
              <w:rPr>
                <w:rFonts w:ascii="Helvetica Neue" w:hAnsi="Helvetica Neue" w:cs="Times New Roman"/>
                <w:color w:val="454545"/>
                <w:sz w:val="18"/>
                <w:szCs w:val="18"/>
              </w:rPr>
              <w:t>&gt;&gt;&gt; def foo</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arg</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w:t>
            </w:r>
          </w:p>
          <w:p w14:paraId="123A3CFF"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     x = 10</w:t>
            </w:r>
          </w:p>
          <w:p w14:paraId="5F42C4DF"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     print locals</w:t>
            </w:r>
            <w:r w:rsidRPr="00BC0A87">
              <w:rPr>
                <w:rFonts w:ascii=".Hiragino Kaku Gothic Interface" w:eastAsia=".Hiragino Kaku Gothic Interface" w:hAnsi=".Hiragino Kaku Gothic Interface" w:cs="Times New Roman"/>
                <w:color w:val="454545"/>
                <w:sz w:val="18"/>
                <w:szCs w:val="18"/>
              </w:rPr>
              <w:t>()</w:t>
            </w:r>
          </w:p>
          <w:p w14:paraId="1F878EBB"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w:t>
            </w:r>
          </w:p>
          <w:p w14:paraId="2E7B6F1B"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&gt;&gt;&gt; foo</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20</w:t>
            </w:r>
            <w:r w:rsidRPr="00BC0A87">
              <w:rPr>
                <w:rFonts w:ascii=".Hiragino Kaku Gothic Interface" w:eastAsia=".Hiragino Kaku Gothic Interface" w:hAnsi=".Hiragino Kaku Gothic Interface" w:cs="Times New Roman"/>
                <w:color w:val="454545"/>
                <w:sz w:val="18"/>
                <w:szCs w:val="18"/>
              </w:rPr>
              <w:t>)</w:t>
            </w:r>
          </w:p>
          <w:p w14:paraId="50622A1C"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{'x': 10</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 xml:space="preserve"> 'arg': 20}</w:t>
            </w:r>
          </w:p>
          <w:p w14:paraId="60F66310" w14:textId="77777777" w:rsidR="00BC0A87" w:rsidRPr="00BC0A87" w:rsidRDefault="00BC0A87" w:rsidP="00BC0A87">
            <w:pPr>
              <w:rPr>
                <w:rFonts w:ascii="Helvetica Neue" w:hAnsi="Helvetica Neue" w:cs="Times New Roman"/>
                <w:color w:val="454545"/>
                <w:sz w:val="18"/>
                <w:szCs w:val="18"/>
              </w:rPr>
            </w:pPr>
          </w:p>
          <w:p w14:paraId="6743566B" w14:textId="77777777" w:rsidR="00BC0A87" w:rsidRPr="00BC0A87" w:rsidRDefault="00BC0A87" w:rsidP="00BC0A87">
            <w:pPr>
              <w:rPr>
                <w:rFonts w:ascii="Helvetica Neue" w:hAnsi="Helvetica Neue" w:cs="Times New Roman"/>
                <w:color w:val="454545"/>
                <w:sz w:val="18"/>
                <w:szCs w:val="18"/>
              </w:rPr>
            </w:pPr>
          </w:p>
          <w:p w14:paraId="1D573F82" w14:textId="77777777" w:rsidR="00BC0A87" w:rsidRPr="00BC0A87" w:rsidRDefault="00BC0A87" w:rsidP="00BC0A87">
            <w:pPr>
              <w:rPr>
                <w:rFonts w:ascii="Helvetica Neue" w:hAnsi="Helvetica Neue" w:cs="Times New Roman"/>
                <w:color w:val="454545"/>
                <w:sz w:val="18"/>
                <w:szCs w:val="18"/>
              </w:rPr>
            </w:pPr>
          </w:p>
          <w:p w14:paraId="372C22A3" w14:textId="77777777" w:rsidR="00BC0A87" w:rsidRPr="00BC0A87" w:rsidRDefault="00BC0A87" w:rsidP="00BC0A87">
            <w:pPr>
              <w:rPr>
                <w:rFonts w:ascii="Helvetica Neue" w:hAnsi="Helvetica Neue" w:cs="Times New Roman"/>
                <w:color w:val="454545"/>
                <w:sz w:val="18"/>
                <w:szCs w:val="18"/>
              </w:rPr>
            </w:pP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callable</w:t>
            </w:r>
            <w:r w:rsidRPr="00BC0A87">
              <w:rPr>
                <w:rFonts w:ascii=".Hiragino Kaku Gothic Interface" w:eastAsia=".Hiragino Kaku Gothic Interface" w:hAnsi=".Hiragino Kaku Gothic Interface" w:cs="Times New Roman"/>
                <w:color w:val="454545"/>
                <w:sz w:val="18"/>
                <w:szCs w:val="18"/>
              </w:rPr>
              <w:t>とは引数を取って結果を返す,</w:t>
            </w:r>
            <w:r w:rsidRPr="00BC0A87">
              <w:rPr>
                <w:rFonts w:ascii="Helvetica Neue" w:hAnsi="Helvetica Neue" w:cs="Times New Roman"/>
                <w:color w:val="454545"/>
                <w:sz w:val="18"/>
                <w:szCs w:val="18"/>
              </w:rPr>
              <w:t xml:space="preserve"> </w:t>
            </w:r>
            <w:r w:rsidRPr="00BC0A87">
              <w:rPr>
                <w:rFonts w:ascii=".Hiragino Kaku Gothic Interface" w:eastAsia=".Hiragino Kaku Gothic Interface" w:hAnsi=".Hiragino Kaku Gothic Interface" w:cs="Times New Roman"/>
                <w:color w:val="454545"/>
                <w:sz w:val="18"/>
                <w:szCs w:val="18"/>
              </w:rPr>
              <w:t>呼び出し可能なオブジェクトの総称を指します</w:t>
            </w:r>
            <w:r w:rsidRPr="00BC0A87">
              <w:rPr>
                <w:rFonts w:ascii="Helvetica Neue" w:hAnsi="Helvetica Neue" w:cs="Times New Roman"/>
                <w:color w:val="454545"/>
                <w:sz w:val="18"/>
                <w:szCs w:val="18"/>
              </w:rPr>
              <w:t>. function</w:t>
            </w:r>
            <w:r w:rsidRPr="00BC0A87">
              <w:rPr>
                <w:rFonts w:ascii=".Hiragino Kaku Gothic Interface" w:eastAsia=".Hiragino Kaku Gothic Interface" w:hAnsi=".Hiragino Kaku Gothic Interface" w:cs="Times New Roman"/>
                <w:color w:val="454545"/>
                <w:sz w:val="18"/>
                <w:szCs w:val="18"/>
              </w:rPr>
              <w:t>はもちろん</w:t>
            </w:r>
            <w:r w:rsidRPr="00BC0A87">
              <w:rPr>
                <w:rFonts w:ascii="Helvetica Neue" w:hAnsi="Helvetica Neue" w:cs="Times New Roman"/>
                <w:color w:val="454545"/>
                <w:sz w:val="18"/>
                <w:szCs w:val="18"/>
              </w:rPr>
              <w:t>class</w:t>
            </w:r>
            <w:r w:rsidRPr="00BC0A87">
              <w:rPr>
                <w:rFonts w:ascii=".Hiragino Kaku Gothic Interface" w:eastAsia=".Hiragino Kaku Gothic Interface" w:hAnsi=".Hiragino Kaku Gothic Interface" w:cs="Times New Roman"/>
                <w:color w:val="454545"/>
                <w:sz w:val="18"/>
                <w:szCs w:val="18"/>
              </w:rPr>
              <w:t>や</w:t>
            </w:r>
            <w:r w:rsidRPr="00BC0A87">
              <w:rPr>
                <w:rFonts w:ascii="Helvetica Neue" w:hAnsi="Helvetica Neue" w:cs="Times New Roman"/>
                <w:color w:val="454545"/>
                <w:sz w:val="18"/>
                <w:szCs w:val="18"/>
              </w:rPr>
              <w:t>method</w:t>
            </w:r>
            <w:r w:rsidRPr="00BC0A87">
              <w:rPr>
                <w:rFonts w:ascii=".Hiragino Kaku Gothic Interface" w:eastAsia=".Hiragino Kaku Gothic Interface" w:hAnsi=".Hiragino Kaku Gothic Interface" w:cs="Times New Roman"/>
                <w:color w:val="454545"/>
                <w:sz w:val="18"/>
                <w:szCs w:val="18"/>
              </w:rPr>
              <w:t>,</w:t>
            </w:r>
            <w:r w:rsidRPr="00BC0A87">
              <w:rPr>
                <w:rFonts w:ascii="Helvetica Neue" w:hAnsi="Helvetica Neue" w:cs="Times New Roman"/>
                <w:color w:val="454545"/>
                <w:sz w:val="18"/>
                <w:szCs w:val="18"/>
              </w:rPr>
              <w:t xml:space="preserve"> generator</w:t>
            </w:r>
            <w:r w:rsidRPr="00BC0A87">
              <w:rPr>
                <w:rFonts w:ascii=".Hiragino Kaku Gothic Interface" w:eastAsia=".Hiragino Kaku Gothic Interface" w:hAnsi=".Hiragino Kaku Gothic Interface" w:cs="Times New Roman"/>
                <w:color w:val="454545"/>
                <w:sz w:val="18"/>
                <w:szCs w:val="18"/>
              </w:rPr>
              <w:t>なども</w:t>
            </w:r>
            <w:r w:rsidRPr="00BC0A87">
              <w:rPr>
                <w:rFonts w:ascii="Helvetica Neue" w:hAnsi="Helvetica Neue" w:cs="Times New Roman"/>
                <w:color w:val="454545"/>
                <w:sz w:val="18"/>
                <w:szCs w:val="18"/>
              </w:rPr>
              <w:t>callable</w:t>
            </w:r>
            <w:r w:rsidRPr="00BC0A87">
              <w:rPr>
                <w:rFonts w:ascii=".Hiragino Kaku Gothic Interface" w:eastAsia=".Hiragino Kaku Gothic Interface" w:hAnsi=".Hiragino Kaku Gothic Interface" w:cs="Times New Roman"/>
                <w:color w:val="454545"/>
                <w:sz w:val="18"/>
                <w:szCs w:val="18"/>
              </w:rPr>
              <w:t>です</w:t>
            </w:r>
            <w:r w:rsidRPr="00BC0A87">
              <w:rPr>
                <w:rFonts w:ascii="Helvetica Neue" w:hAnsi="Helvetica Neue" w:cs="Times New Roman"/>
                <w:color w:val="454545"/>
                <w:sz w:val="18"/>
                <w:szCs w:val="18"/>
              </w:rPr>
              <w:t>.</w:t>
            </w:r>
          </w:p>
          <w:p w14:paraId="33399AD6" w14:textId="77777777" w:rsidR="00BC0A87" w:rsidRPr="00BC0A87" w:rsidRDefault="00BC0A87" w:rsidP="00BC0A87">
            <w:pPr>
              <w:rPr>
                <w:rFonts w:ascii="Helvetica Neue" w:hAnsi="Helvetica Neue" w:cs="Times New Roman"/>
                <w:color w:val="454545"/>
                <w:sz w:val="18"/>
                <w:szCs w:val="18"/>
              </w:rPr>
            </w:pPr>
          </w:p>
          <w:p w14:paraId="43F5D27E" w14:textId="77777777" w:rsidR="00BC0A87" w:rsidRPr="00BC0A87" w:rsidRDefault="00BC0A87" w:rsidP="00BC0A87">
            <w:pPr>
              <w:rPr>
                <w:rFonts w:ascii=".Hiragino Kaku Gothic Interface" w:eastAsia=".Hiragino Kaku Gothic Interface" w:hAnsi=".Hiragino Kaku Gothic Interface" w:cs="Times New Roman"/>
                <w:color w:val="454545"/>
                <w:sz w:val="18"/>
                <w:szCs w:val="18"/>
              </w:rPr>
            </w:pPr>
            <w:r w:rsidRPr="00BC0A87">
              <w:rPr>
                <w:rFonts w:ascii=".Hiragino Kaku Gothic Interface" w:eastAsia=".Hiragino Kaku Gothic Interface" w:hAnsi=".Hiragino Kaku Gothic Interface" w:cs="Times New Roman" w:hint="eastAsia"/>
                <w:color w:val="454545"/>
                <w:sz w:val="18"/>
                <w:szCs w:val="18"/>
              </w:rPr>
              <w:t>ここまでの話を踏まえて先に結論から言うと,</w:t>
            </w:r>
            <w:r w:rsidRPr="00BC0A87">
              <w:rPr>
                <w:rFonts w:ascii="Helvetica Neue" w:eastAsia=".Hiragino Kaku Gothic Interface" w:hAnsi="Helvetica Neue" w:cs="Times New Roman"/>
                <w:color w:val="454545"/>
                <w:sz w:val="18"/>
                <w:szCs w:val="18"/>
              </w:rPr>
              <w:t xml:space="preserve"> </w:t>
            </w:r>
            <w:r w:rsidRPr="00BC0A87">
              <w:rPr>
                <w:rFonts w:ascii=".Hiragino Kaku Gothic Interface" w:eastAsia=".Hiragino Kaku Gothic Interface" w:hAnsi=".Hiragino Kaku Gothic Interface" w:cs="Times New Roman" w:hint="eastAsia"/>
                <w:color w:val="454545"/>
                <w:sz w:val="18"/>
                <w:szCs w:val="18"/>
              </w:rPr>
              <w:t>デコレータとは「関数を引数に取り,</w:t>
            </w:r>
            <w:r w:rsidRPr="00BC0A87">
              <w:rPr>
                <w:rFonts w:ascii="Helvetica Neue" w:eastAsia=".Hiragino Kaku Gothic Interface" w:hAnsi="Helvetica Neue" w:cs="Times New Roman"/>
                <w:color w:val="454545"/>
                <w:sz w:val="18"/>
                <w:szCs w:val="18"/>
              </w:rPr>
              <w:t xml:space="preserve"> </w:t>
            </w:r>
            <w:r w:rsidRPr="00BC0A87">
              <w:rPr>
                <w:rFonts w:ascii=".Hiragino Kaku Gothic Interface" w:eastAsia=".Hiragino Kaku Gothic Interface" w:hAnsi=".Hiragino Kaku Gothic Interface" w:cs="Times New Roman" w:hint="eastAsia"/>
                <w:color w:val="454545"/>
                <w:sz w:val="18"/>
                <w:szCs w:val="18"/>
              </w:rPr>
              <w:t>引き換えに新たな関数を返す</w:t>
            </w:r>
            <w:r w:rsidRPr="00BC0A87">
              <w:rPr>
                <w:rFonts w:ascii="Helvetica Neue" w:eastAsia=".Hiragino Kaku Gothic Interface" w:hAnsi="Helvetica Neue" w:cs="Times New Roman"/>
                <w:color w:val="454545"/>
                <w:sz w:val="18"/>
                <w:szCs w:val="18"/>
              </w:rPr>
              <w:t>callable</w:t>
            </w:r>
            <w:r w:rsidRPr="00BC0A87">
              <w:rPr>
                <w:rFonts w:ascii=".Hiragino Kaku Gothic Interface" w:eastAsia=".Hiragino Kaku Gothic Interface" w:hAnsi=".Hiragino Kaku Gothic Interface" w:cs="Times New Roman" w:hint="eastAsia"/>
                <w:color w:val="454545"/>
                <w:sz w:val="18"/>
                <w:szCs w:val="18"/>
              </w:rPr>
              <w:t>(</w:t>
            </w:r>
            <w:r w:rsidRPr="00BC0A87">
              <w:rPr>
                <w:rFonts w:ascii="Helvetica Neue" w:eastAsia=".Hiragino Kaku Gothic Interface" w:hAnsi="Helvetica Neue" w:cs="Times New Roman"/>
                <w:color w:val="454545"/>
                <w:sz w:val="18"/>
                <w:szCs w:val="18"/>
              </w:rPr>
              <w:t>*</w:t>
            </w:r>
            <w:r w:rsidRPr="00BC0A87">
              <w:rPr>
                <w:rFonts w:ascii=".Hiragino Kaku Gothic Interface" w:eastAsia=".Hiragino Kaku Gothic Interface" w:hAnsi=".Hiragino Kaku Gothic Interface" w:cs="Times New Roman" w:hint="eastAsia"/>
                <w:color w:val="454545"/>
                <w:sz w:val="18"/>
                <w:szCs w:val="18"/>
              </w:rPr>
              <w:t>)」です</w:t>
            </w:r>
            <w:r w:rsidRPr="00BC0A87">
              <w:rPr>
                <w:rFonts w:ascii="Helvetica Neue" w:eastAsia=".Hiragino Kaku Gothic Interface" w:hAnsi="Helvetica Neue" w:cs="Times New Roman"/>
                <w:color w:val="454545"/>
                <w:sz w:val="18"/>
                <w:szCs w:val="18"/>
              </w:rPr>
              <w:t>.</w:t>
            </w:r>
          </w:p>
          <w:p w14:paraId="489901F1" w14:textId="77777777" w:rsidR="00BC0A87" w:rsidRPr="00BC0A87" w:rsidRDefault="00BC0A87" w:rsidP="00BC0A87">
            <w:pPr>
              <w:rPr>
                <w:rFonts w:ascii="Helvetica Neue" w:hAnsi="Helvetica Neue" w:cs="Times New Roman" w:hint="eastAsia"/>
                <w:color w:val="454545"/>
                <w:sz w:val="18"/>
                <w:szCs w:val="18"/>
              </w:rPr>
            </w:pPr>
          </w:p>
          <w:p w14:paraId="30EC500C" w14:textId="77777777" w:rsidR="00BC0A87" w:rsidRPr="00BC0A87" w:rsidRDefault="00BC0A87" w:rsidP="00BC0A87">
            <w:pPr>
              <w:rPr>
                <w:rFonts w:ascii="Helvetica Neue" w:hAnsi="Helvetica Neue" w:cs="Times New Roman"/>
                <w:color w:val="454545"/>
                <w:sz w:val="18"/>
                <w:szCs w:val="18"/>
              </w:rPr>
            </w:pPr>
          </w:p>
          <w:p w14:paraId="74C7997F"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https://qiita.com/_rdtr/items/d3bc1a8d4b7eb375c368</w:t>
            </w:r>
          </w:p>
          <w:p w14:paraId="2858A5BC" w14:textId="77777777" w:rsidR="00BC0A87" w:rsidRPr="00BC0A87" w:rsidRDefault="00BC0A87" w:rsidP="00BC0A87">
            <w:pPr>
              <w:rPr>
                <w:rFonts w:ascii="Helvetica Neue" w:hAnsi="Helvetica Neue" w:cs="Times New Roman"/>
                <w:color w:val="454545"/>
                <w:sz w:val="18"/>
                <w:szCs w:val="18"/>
              </w:rPr>
            </w:pPr>
          </w:p>
          <w:p w14:paraId="6BDAD5DE" w14:textId="77777777" w:rsidR="00BC0A87" w:rsidRPr="00BC0A87" w:rsidRDefault="00BC0A87" w:rsidP="00BC0A87">
            <w:pPr>
              <w:rPr>
                <w:rFonts w:ascii="Helvetica Neue" w:hAnsi="Helvetica Neue" w:cs="Times New Roman"/>
                <w:color w:val="454545"/>
                <w:sz w:val="18"/>
                <w:szCs w:val="18"/>
              </w:rPr>
            </w:pPr>
          </w:p>
          <w:p w14:paraId="454B84CF" w14:textId="77777777" w:rsidR="00BC0A87" w:rsidRPr="00BC0A87" w:rsidRDefault="00BC0A87" w:rsidP="00BC0A87">
            <w:pPr>
              <w:rPr>
                <w:rFonts w:ascii="Helvetica Neue" w:hAnsi="Helvetica Neue" w:cs="Times New Roman"/>
                <w:color w:val="454545"/>
                <w:sz w:val="18"/>
                <w:szCs w:val="18"/>
              </w:rPr>
            </w:pPr>
            <w:r w:rsidRPr="00BC0A87">
              <w:rPr>
                <w:rFonts w:ascii="Helvetica Neue" w:hAnsi="Helvetica Neue" w:cs="Times New Roman"/>
                <w:color w:val="454545"/>
                <w:sz w:val="18"/>
                <w:szCs w:val="18"/>
              </w:rPr>
              <w:t>https://qiita.com/makky05/items/1be6cf0f1f238b5ba01b</w:t>
            </w:r>
          </w:p>
          <w:p w14:paraId="7D32C70C" w14:textId="77777777" w:rsidR="00BC0A87" w:rsidRPr="00BC0A87" w:rsidRDefault="00BC0A87" w:rsidP="00BC0A87">
            <w:pPr>
              <w:rPr>
                <w:rFonts w:ascii="Helvetica Neue" w:hAnsi="Helvetica Neue" w:cs="Times New Roman"/>
                <w:color w:val="454545"/>
                <w:sz w:val="18"/>
                <w:szCs w:val="18"/>
              </w:rPr>
            </w:pPr>
          </w:p>
          <w:p w14:paraId="200B0D00" w14:textId="77777777" w:rsidR="00BC0A87" w:rsidRPr="00BC0A87" w:rsidRDefault="00BC0A87" w:rsidP="00BC0A87">
            <w:pPr>
              <w:rPr>
                <w:rFonts w:ascii="Helvetica Neue" w:hAnsi="Helvetica Neue" w:cs="Times New Roman"/>
                <w:color w:val="454545"/>
                <w:sz w:val="18"/>
                <w:szCs w:val="18"/>
              </w:rPr>
            </w:pPr>
          </w:p>
          <w:p w14:paraId="11883C62" w14:textId="77777777" w:rsidR="00BC0A87" w:rsidRDefault="00BC0A87" w:rsidP="00BC0A87"/>
        </w:tc>
      </w:tr>
    </w:tbl>
    <w:p w14:paraId="73C523FC" w14:textId="77777777" w:rsidR="00BC0A87" w:rsidRPr="00BC0A87" w:rsidRDefault="00BC0A87" w:rsidP="00BC0A87"/>
    <w:p w14:paraId="4882E806" w14:textId="77777777" w:rsidR="007821D7" w:rsidRDefault="007821D7" w:rsidP="007821D7">
      <w:pPr>
        <w:pStyle w:val="1"/>
        <w:rPr>
          <w:rFonts w:asciiTheme="majorEastAsia" w:hAnsiTheme="majorEastAsia" w:cstheme="majorEastAsia"/>
        </w:rPr>
      </w:pPr>
      <w:bookmarkStart w:id="42" w:name="_Toc503808742"/>
      <w:r>
        <w:rPr>
          <w:rFonts w:asciiTheme="majorEastAsia" w:hAnsiTheme="majorEastAsia" w:cstheme="majorEastAsia"/>
        </w:rPr>
        <w:t>Python Library</w:t>
      </w:r>
      <w:bookmarkEnd w:id="42"/>
    </w:p>
    <w:p w14:paraId="5E613771" w14:textId="2719EFBA" w:rsidR="00A5468B" w:rsidRPr="00A5468B" w:rsidRDefault="00A5468B" w:rsidP="00AD3425">
      <w:pPr>
        <w:pStyle w:val="3"/>
      </w:pPr>
      <w:bookmarkStart w:id="43" w:name="_Toc503808743"/>
      <w:r>
        <w:t>Pandas</w:t>
      </w:r>
      <w:bookmarkEnd w:id="43"/>
    </w:p>
    <w:tbl>
      <w:tblPr>
        <w:tblStyle w:val="afb"/>
        <w:tblW w:w="0" w:type="auto"/>
        <w:tblLook w:val="04A0" w:firstRow="1" w:lastRow="0" w:firstColumn="1" w:lastColumn="0" w:noHBand="0" w:noVBand="1"/>
      </w:tblPr>
      <w:tblGrid>
        <w:gridCol w:w="9017"/>
      </w:tblGrid>
      <w:tr w:rsidR="00A5468B" w14:paraId="6406AE35" w14:textId="77777777" w:rsidTr="00A5468B">
        <w:tc>
          <w:tcPr>
            <w:tcW w:w="9017" w:type="dxa"/>
          </w:tcPr>
          <w:p w14:paraId="26940D31" w14:textId="377696D8" w:rsidR="00907777" w:rsidRDefault="00244BC9" w:rsidP="00244BC9">
            <w:pPr>
              <w:rPr>
                <w:rFonts w:hint="eastAsia"/>
              </w:rPr>
            </w:pPr>
            <w:r>
              <w:rPr>
                <w:rFonts w:hint="eastAsia"/>
              </w:rPr>
              <w:t>「</w:t>
            </w:r>
            <w:r w:rsidRPr="00244BC9">
              <w:t>Pandasは、プログラミング言語Pythonにおいて、データ解析を支援する機能を提供するライブラリである。特に、数表および時系列データを操作するためのデータ構造と演算を提供する。PandasはBSDライセンスのもとで提供されている。</w:t>
            </w:r>
            <w:r>
              <w:rPr>
                <w:rFonts w:hint="eastAsia"/>
              </w:rPr>
              <w:t>」</w:t>
            </w:r>
          </w:p>
          <w:p w14:paraId="18CACF12" w14:textId="77777777" w:rsidR="00907777" w:rsidRDefault="00907777" w:rsidP="00244BC9">
            <w:pPr>
              <w:rPr>
                <w:rFonts w:hint="eastAsia"/>
              </w:rPr>
            </w:pPr>
          </w:p>
          <w:p w14:paraId="13E43357" w14:textId="560D8AFB" w:rsidR="00244BC9" w:rsidRDefault="00244BC9" w:rsidP="00244BC9">
            <w:pPr>
              <w:rPr>
                <w:rFonts w:hint="eastAsia"/>
              </w:rPr>
            </w:pPr>
            <w:hyperlink r:id="rId184" w:history="1">
              <w:r w:rsidRPr="00F574A3">
                <w:rPr>
                  <w:rStyle w:val="af7"/>
                </w:rPr>
                <w:t>https://ja.wikipedia.org/wiki/Pandas</w:t>
              </w:r>
            </w:hyperlink>
          </w:p>
          <w:p w14:paraId="4EB82CFA" w14:textId="77777777" w:rsidR="00244BC9" w:rsidRDefault="00244BC9" w:rsidP="00244BC9">
            <w:pPr>
              <w:rPr>
                <w:rFonts w:hint="eastAsia"/>
              </w:rPr>
            </w:pPr>
          </w:p>
          <w:p w14:paraId="6216BCDA" w14:textId="25104F75" w:rsidR="008F667B" w:rsidRDefault="00907777" w:rsidP="00244BC9">
            <w:pPr>
              <w:rPr>
                <w:rFonts w:hint="eastAsia"/>
              </w:rPr>
            </w:pPr>
            <w:hyperlink r:id="rId185" w:history="1">
              <w:r w:rsidRPr="00F574A3">
                <w:rPr>
                  <w:rStyle w:val="af7"/>
                </w:rPr>
                <w:t>http://cocodrips.hateblo.jp/entry/2017/07/30/185430</w:t>
              </w:r>
            </w:hyperlink>
          </w:p>
          <w:p w14:paraId="7B00AD56" w14:textId="77777777" w:rsidR="00244BC9" w:rsidRDefault="00244BC9" w:rsidP="00244BC9">
            <w:pPr>
              <w:rPr>
                <w:rFonts w:hint="eastAsia"/>
              </w:rPr>
            </w:pPr>
          </w:p>
        </w:tc>
      </w:tr>
      <w:tr w:rsidR="00A5468B" w14:paraId="530CF507" w14:textId="77777777" w:rsidTr="00A5468B">
        <w:tc>
          <w:tcPr>
            <w:tcW w:w="9017" w:type="dxa"/>
          </w:tcPr>
          <w:p w14:paraId="6F560BBB" w14:textId="77777777" w:rsidR="00A5468B" w:rsidRDefault="00A5468B" w:rsidP="00BC020D">
            <w:pPr>
              <w:rPr>
                <w:rFonts w:hint="eastAsia"/>
              </w:rPr>
            </w:pPr>
          </w:p>
        </w:tc>
      </w:tr>
      <w:tr w:rsidR="00A5468B" w14:paraId="0ED27DDD" w14:textId="77777777" w:rsidTr="00A5468B">
        <w:tc>
          <w:tcPr>
            <w:tcW w:w="9017" w:type="dxa"/>
          </w:tcPr>
          <w:p w14:paraId="3320DD31" w14:textId="77777777" w:rsidR="00A5468B" w:rsidRDefault="00A5468B" w:rsidP="00BC020D">
            <w:pPr>
              <w:rPr>
                <w:rFonts w:hint="eastAsia"/>
              </w:rPr>
            </w:pPr>
          </w:p>
        </w:tc>
      </w:tr>
      <w:tr w:rsidR="00A5468B" w14:paraId="17D1B4F1" w14:textId="77777777" w:rsidTr="00A5468B">
        <w:tc>
          <w:tcPr>
            <w:tcW w:w="9017" w:type="dxa"/>
          </w:tcPr>
          <w:p w14:paraId="3C3351B1" w14:textId="77777777" w:rsidR="00A5468B" w:rsidRDefault="00A5468B" w:rsidP="00BC020D">
            <w:pPr>
              <w:rPr>
                <w:rFonts w:hint="eastAsia"/>
              </w:rPr>
            </w:pPr>
          </w:p>
        </w:tc>
      </w:tr>
      <w:tr w:rsidR="00A5468B" w14:paraId="0D069775" w14:textId="77777777" w:rsidTr="00A5468B">
        <w:tc>
          <w:tcPr>
            <w:tcW w:w="9017" w:type="dxa"/>
          </w:tcPr>
          <w:p w14:paraId="63173985" w14:textId="77777777" w:rsidR="00A5468B" w:rsidRDefault="00A5468B" w:rsidP="00BC020D">
            <w:pPr>
              <w:rPr>
                <w:rFonts w:hint="eastAsia"/>
              </w:rPr>
            </w:pPr>
          </w:p>
        </w:tc>
      </w:tr>
    </w:tbl>
    <w:p w14:paraId="3E4E8417" w14:textId="77777777" w:rsidR="00BC020D" w:rsidRDefault="00BC020D" w:rsidP="00BC020D">
      <w:pPr>
        <w:rPr>
          <w:rFonts w:hint="eastAsia"/>
        </w:rPr>
      </w:pPr>
    </w:p>
    <w:p w14:paraId="7E730F0E" w14:textId="77777777" w:rsidR="00A5468B" w:rsidRDefault="00A5468B" w:rsidP="00BC020D">
      <w:pPr>
        <w:rPr>
          <w:rFonts w:hint="eastAsia"/>
        </w:rPr>
      </w:pPr>
    </w:p>
    <w:p w14:paraId="1F1593EF" w14:textId="77777777" w:rsidR="00A5468B" w:rsidRPr="00BC020D" w:rsidRDefault="00A5468B" w:rsidP="00BC020D">
      <w:pPr>
        <w:rPr>
          <w:rFonts w:hint="eastAsia"/>
        </w:rPr>
      </w:pPr>
    </w:p>
    <w:p w14:paraId="0FD14830" w14:textId="22A3EE63" w:rsidR="003C0C74" w:rsidRPr="008E6829" w:rsidRDefault="007821D7" w:rsidP="008E6829">
      <w:pPr>
        <w:pStyle w:val="1"/>
        <w:rPr>
          <w:rFonts w:asciiTheme="majorEastAsia" w:hAnsiTheme="majorEastAsia" w:cstheme="majorEastAsia"/>
        </w:rPr>
      </w:pPr>
      <w:bookmarkStart w:id="44" w:name="_Toc503808744"/>
      <w:r>
        <w:rPr>
          <w:rFonts w:asciiTheme="majorEastAsia" w:hAnsiTheme="majorEastAsia" w:cstheme="majorEastAsia"/>
        </w:rPr>
        <w:t>Atom</w:t>
      </w:r>
      <w:bookmarkEnd w:id="44"/>
    </w:p>
    <w:p w14:paraId="264EB179" w14:textId="77777777" w:rsidR="007821D7" w:rsidRDefault="007821D7" w:rsidP="007821D7">
      <w:pPr>
        <w:pStyle w:val="2"/>
        <w:rPr>
          <w:rFonts w:asciiTheme="majorEastAsia" w:hAnsiTheme="majorEastAsia" w:cstheme="majorEastAsia"/>
        </w:rPr>
      </w:pPr>
      <w:bookmarkStart w:id="45" w:name="_Toc503808745"/>
      <w:r>
        <w:rPr>
          <w:rFonts w:asciiTheme="majorEastAsia" w:hAnsiTheme="majorEastAsia" w:cstheme="majorEastAsia"/>
        </w:rPr>
        <w:t>How to use Atom</w:t>
      </w:r>
      <w:bookmarkEnd w:id="45"/>
    </w:p>
    <w:p w14:paraId="1E71BEB2" w14:textId="77777777" w:rsidR="008E6829" w:rsidRDefault="008E6829" w:rsidP="008E6829"/>
    <w:p w14:paraId="20DD00AE" w14:textId="39D0E86F" w:rsidR="008E6829" w:rsidRDefault="008E6829" w:rsidP="008E6829">
      <w:pPr>
        <w:pStyle w:val="2"/>
      </w:pPr>
      <w:bookmarkStart w:id="46" w:name="_Toc503808746"/>
      <w:r>
        <w:t>Open file</w:t>
      </w:r>
      <w:bookmarkEnd w:id="46"/>
    </w:p>
    <w:p w14:paraId="4B7EEEF6" w14:textId="2F7F40BD" w:rsidR="008E6829" w:rsidRDefault="008E6829" w:rsidP="008E6829">
      <w:pPr>
        <w:rPr>
          <w:rFonts w:hint="eastAsia"/>
        </w:rPr>
      </w:pPr>
      <w:r>
        <w:t xml:space="preserve">atom </w:t>
      </w:r>
      <w:r>
        <w:rPr>
          <w:rFonts w:hint="eastAsia"/>
        </w:rPr>
        <w:t>ファイル名で特定のファイルを開いて編集出来る。</w:t>
      </w:r>
    </w:p>
    <w:p w14:paraId="3FE3550C" w14:textId="05E7C59A" w:rsidR="008E6829" w:rsidRPr="008E6829" w:rsidRDefault="008E6829" w:rsidP="008E6829">
      <w:pPr>
        <w:rPr>
          <w:rFonts w:hint="eastAsia"/>
        </w:rPr>
      </w:pPr>
      <w:r>
        <w:rPr>
          <w:rFonts w:hint="eastAsia"/>
          <w:noProof/>
        </w:rPr>
        <w:drawing>
          <wp:inline distT="0" distB="0" distL="0" distR="0" wp14:anchorId="27944AA3" wp14:editId="08FDA7C2">
            <wp:extent cx="4211955" cy="392407"/>
            <wp:effectExtent l="0" t="0" r="4445"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png"/>
                    <pic:cNvPicPr/>
                  </pic:nvPicPr>
                  <pic:blipFill>
                    <a:blip r:embed="rId186">
                      <a:extLst>
                        <a:ext uri="{28A0092B-C50C-407E-A947-70E740481C1C}">
                          <a14:useLocalDpi xmlns:a14="http://schemas.microsoft.com/office/drawing/2010/main" val="0"/>
                        </a:ext>
                      </a:extLst>
                    </a:blip>
                    <a:stretch>
                      <a:fillRect/>
                    </a:stretch>
                  </pic:blipFill>
                  <pic:spPr>
                    <a:xfrm>
                      <a:off x="0" y="0"/>
                      <a:ext cx="4250463" cy="395995"/>
                    </a:xfrm>
                    <a:prstGeom prst="rect">
                      <a:avLst/>
                    </a:prstGeom>
                  </pic:spPr>
                </pic:pic>
              </a:graphicData>
            </a:graphic>
          </wp:inline>
        </w:drawing>
      </w:r>
    </w:p>
    <w:p w14:paraId="596FCEDA" w14:textId="77777777" w:rsidR="008E6829" w:rsidRPr="008E6829" w:rsidRDefault="008E6829" w:rsidP="008E6829"/>
    <w:p w14:paraId="2FC61A20" w14:textId="77777777" w:rsidR="007012E9" w:rsidRDefault="007012E9" w:rsidP="007821D7">
      <w:pPr>
        <w:pStyle w:val="1"/>
        <w:rPr>
          <w:rFonts w:asciiTheme="majorEastAsia" w:hAnsiTheme="majorEastAsia" w:cstheme="majorEastAsia"/>
        </w:rPr>
      </w:pPr>
      <w:bookmarkStart w:id="47" w:name="_Toc503808747"/>
      <w:r>
        <w:rPr>
          <w:rFonts w:asciiTheme="majorEastAsia" w:hAnsiTheme="majorEastAsia" w:cstheme="majorEastAsia"/>
        </w:rPr>
        <w:t>Python Program</w:t>
      </w:r>
      <w:bookmarkEnd w:id="47"/>
    </w:p>
    <w:p w14:paraId="3D21B4EA" w14:textId="77777777" w:rsidR="007012E9" w:rsidRDefault="007012E9" w:rsidP="007012E9">
      <w:pPr>
        <w:pStyle w:val="2"/>
        <w:rPr>
          <w:rFonts w:asciiTheme="majorEastAsia" w:hAnsiTheme="majorEastAsia" w:cstheme="majorEastAsia"/>
        </w:rPr>
      </w:pPr>
      <w:bookmarkStart w:id="48" w:name="_Toc503808748"/>
      <w:r>
        <w:rPr>
          <w:rFonts w:asciiTheme="majorEastAsia" w:hAnsiTheme="majorEastAsia" w:cstheme="majorEastAsia"/>
        </w:rPr>
        <w:t>Google search</w:t>
      </w:r>
      <w:bookmarkEnd w:id="48"/>
    </w:p>
    <w:p w14:paraId="3267136A" w14:textId="77777777" w:rsidR="005B5A8E" w:rsidRDefault="005B5A8E" w:rsidP="007012E9">
      <w:pPr>
        <w:pStyle w:val="2"/>
        <w:rPr>
          <w:rFonts w:asciiTheme="majorEastAsia" w:hAnsiTheme="majorEastAsia" w:cstheme="majorEastAsia"/>
        </w:rPr>
      </w:pPr>
      <w:bookmarkStart w:id="49" w:name="_Toc503808749"/>
      <w:r>
        <w:rPr>
          <w:rFonts w:asciiTheme="majorEastAsia" w:hAnsiTheme="majorEastAsia" w:cstheme="majorEastAsia"/>
        </w:rPr>
        <w:t>PyCon 2016</w:t>
      </w:r>
      <w:bookmarkEnd w:id="49"/>
    </w:p>
    <w:tbl>
      <w:tblPr>
        <w:tblStyle w:val="afb"/>
        <w:tblW w:w="0" w:type="auto"/>
        <w:tblLook w:val="04A0" w:firstRow="1" w:lastRow="0" w:firstColumn="1" w:lastColumn="0" w:noHBand="0" w:noVBand="1"/>
      </w:tblPr>
      <w:tblGrid>
        <w:gridCol w:w="9017"/>
      </w:tblGrid>
      <w:tr w:rsidR="00F97D07" w14:paraId="39F7A18D" w14:textId="77777777" w:rsidTr="00F97D07">
        <w:tc>
          <w:tcPr>
            <w:tcW w:w="9017" w:type="dxa"/>
          </w:tcPr>
          <w:p w14:paraId="1A7C3211" w14:textId="77777777" w:rsidR="00F97D07" w:rsidRDefault="00F97D07" w:rsidP="00F97D07">
            <w:r w:rsidRPr="008E5997">
              <w:rPr>
                <w:rFonts w:hint="eastAsia"/>
              </w:rPr>
              <w:t>週末サイエンティストのススメ</w:t>
            </w:r>
            <w:r>
              <w:t>:</w:t>
            </w:r>
          </w:p>
          <w:p w14:paraId="2999817B" w14:textId="77777777" w:rsidR="00F97D07" w:rsidRPr="008E5997" w:rsidRDefault="001D6AE7" w:rsidP="00F97D07">
            <w:hyperlink r:id="rId187" w:history="1">
              <w:r w:rsidR="00F97D07" w:rsidRPr="009B5603">
                <w:rPr>
                  <w:rStyle w:val="af7"/>
                </w:rPr>
                <w:t>https://pycon.jp/2016/ja/schedule/presentation/72/</w:t>
              </w:r>
            </w:hyperlink>
          </w:p>
          <w:p w14:paraId="61D3E2F5" w14:textId="77777777" w:rsidR="00F97D07" w:rsidRDefault="00F97D07" w:rsidP="00F97D07"/>
          <w:p w14:paraId="01091438" w14:textId="22EAE418" w:rsidR="00F97D07" w:rsidRDefault="00F97D07" w:rsidP="00F97D07">
            <w:r>
              <w:rPr>
                <w:rFonts w:hint="eastAsia"/>
              </w:rPr>
              <w:t>講演の中で紹介されていた書籍「</w:t>
            </w:r>
            <w:hyperlink r:id="rId188" w:history="1">
              <w:r>
                <w:rPr>
                  <w:rStyle w:val="af7"/>
                </w:rPr>
                <w:t>超一流になるのは才能か努力か? 単行本 – 2016/7/29</w:t>
              </w:r>
            </w:hyperlink>
            <w:r>
              <w:rPr>
                <w:rFonts w:hint="eastAsia"/>
              </w:rPr>
              <w:t>」、面白そうです。</w:t>
            </w:r>
            <w:r w:rsidR="001E541A">
              <w:rPr>
                <w:rFonts w:hint="eastAsia"/>
              </w:rPr>
              <w:t>いずれ、読んでみたい。</w:t>
            </w:r>
          </w:p>
          <w:p w14:paraId="252C4F23" w14:textId="77777777" w:rsidR="00F97D07" w:rsidRDefault="00F97D07" w:rsidP="00F97D07"/>
          <w:p w14:paraId="25451AF3" w14:textId="2DB02137" w:rsidR="00F97D07" w:rsidRPr="00F97D07" w:rsidRDefault="00F97D07" w:rsidP="00F97D07">
            <w:r w:rsidRPr="00F97D07">
              <w:rPr>
                <w:noProof/>
              </w:rPr>
              <w:lastRenderedPageBreak/>
              <w:drawing>
                <wp:inline distT="0" distB="0" distL="0" distR="0" wp14:anchorId="58F712F2" wp14:editId="51075B4E">
                  <wp:extent cx="1932075" cy="2810803"/>
                  <wp:effectExtent l="0" t="0" r="0" b="889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40488" cy="2823042"/>
                          </a:xfrm>
                          <a:prstGeom prst="rect">
                            <a:avLst/>
                          </a:prstGeom>
                        </pic:spPr>
                      </pic:pic>
                    </a:graphicData>
                  </a:graphic>
                </wp:inline>
              </w:drawing>
            </w:r>
          </w:p>
          <w:p w14:paraId="5459553A" w14:textId="77777777" w:rsidR="00F97D07" w:rsidRDefault="00F97D07" w:rsidP="00F97D07"/>
          <w:p w14:paraId="72F92192" w14:textId="1C8A34B4" w:rsidR="00D62FBF" w:rsidRDefault="001D6AE7" w:rsidP="00F97D07">
            <w:hyperlink r:id="rId190" w:history="1">
              <w:r w:rsidR="00D62FBF" w:rsidRPr="009B5603">
                <w:rPr>
                  <w:rStyle w:val="af7"/>
                </w:rPr>
                <w:t>http://jupyter.org/</w:t>
              </w:r>
            </w:hyperlink>
          </w:p>
          <w:p w14:paraId="6D6152C5" w14:textId="0A3A2063" w:rsidR="00D62FBF" w:rsidRDefault="001D6AE7" w:rsidP="00F97D07">
            <w:hyperlink r:id="rId191" w:history="1">
              <w:r w:rsidR="00D62FBF" w:rsidRPr="009B5603">
                <w:rPr>
                  <w:rStyle w:val="af7"/>
                </w:rPr>
                <w:t>http://techlife.cookpad.com/entry/write-once-share-anywhare</w:t>
              </w:r>
            </w:hyperlink>
          </w:p>
          <w:p w14:paraId="74D2464E" w14:textId="77777777" w:rsidR="00D62FBF" w:rsidRPr="00F97D07" w:rsidRDefault="00D62FBF" w:rsidP="00F97D07"/>
          <w:p w14:paraId="18B6CED0" w14:textId="77777777" w:rsidR="00F97D07" w:rsidRDefault="00F97D07" w:rsidP="00F97D07"/>
          <w:p w14:paraId="2ACDF332" w14:textId="77777777" w:rsidR="00F97D07" w:rsidRDefault="00F97D07" w:rsidP="00F97D07"/>
        </w:tc>
      </w:tr>
      <w:tr w:rsidR="00F97D07" w14:paraId="75BD31F0" w14:textId="77777777" w:rsidTr="00F97D07">
        <w:tc>
          <w:tcPr>
            <w:tcW w:w="9017" w:type="dxa"/>
          </w:tcPr>
          <w:p w14:paraId="6BFD76A3" w14:textId="77777777" w:rsidR="00F97D07" w:rsidRDefault="00F97D07" w:rsidP="00F97D07"/>
        </w:tc>
      </w:tr>
      <w:tr w:rsidR="00F97D07" w14:paraId="6E760001" w14:textId="77777777" w:rsidTr="00F97D07">
        <w:tc>
          <w:tcPr>
            <w:tcW w:w="9017" w:type="dxa"/>
          </w:tcPr>
          <w:p w14:paraId="7631C596" w14:textId="77777777" w:rsidR="00F97D07" w:rsidRDefault="00F97D07" w:rsidP="00F97D07"/>
        </w:tc>
      </w:tr>
      <w:tr w:rsidR="00F97D07" w14:paraId="380E7EA2" w14:textId="77777777" w:rsidTr="00F97D07">
        <w:tc>
          <w:tcPr>
            <w:tcW w:w="9017" w:type="dxa"/>
          </w:tcPr>
          <w:p w14:paraId="3FEB1196" w14:textId="77777777" w:rsidR="00F97D07" w:rsidRDefault="00F97D07" w:rsidP="00F97D07"/>
        </w:tc>
      </w:tr>
      <w:tr w:rsidR="00F97D07" w14:paraId="3437F58D" w14:textId="77777777" w:rsidTr="00F97D07">
        <w:tc>
          <w:tcPr>
            <w:tcW w:w="9017" w:type="dxa"/>
          </w:tcPr>
          <w:p w14:paraId="1F1CF035" w14:textId="77777777" w:rsidR="00F97D07" w:rsidRDefault="00F97D07" w:rsidP="00F97D07"/>
        </w:tc>
      </w:tr>
    </w:tbl>
    <w:p w14:paraId="3808650D" w14:textId="77777777" w:rsidR="00F97D07" w:rsidRPr="00F97D07" w:rsidRDefault="00F97D07" w:rsidP="00F97D07"/>
    <w:p w14:paraId="0F22B922" w14:textId="77777777" w:rsidR="005B5A8E" w:rsidRDefault="005B5A8E" w:rsidP="007012E9">
      <w:pPr>
        <w:pStyle w:val="2"/>
        <w:rPr>
          <w:rFonts w:asciiTheme="majorEastAsia" w:hAnsiTheme="majorEastAsia" w:cstheme="majorEastAsia"/>
        </w:rPr>
      </w:pPr>
      <w:bookmarkStart w:id="50" w:name="_Toc503808750"/>
      <w:r>
        <w:rPr>
          <w:rFonts w:asciiTheme="majorEastAsia" w:hAnsiTheme="majorEastAsia" w:cstheme="majorEastAsia"/>
        </w:rPr>
        <w:t>Pycon 2017</w:t>
      </w:r>
      <w:bookmarkEnd w:id="50"/>
    </w:p>
    <w:p w14:paraId="3152D62D" w14:textId="77777777" w:rsidR="00AF101F" w:rsidRDefault="00AF101F" w:rsidP="007012E9">
      <w:pPr>
        <w:pStyle w:val="2"/>
        <w:rPr>
          <w:rFonts w:asciiTheme="majorEastAsia" w:hAnsiTheme="majorEastAsia" w:cstheme="majorEastAsia"/>
        </w:rPr>
      </w:pPr>
    </w:p>
    <w:p w14:paraId="75E393A1" w14:textId="36A37050" w:rsidR="00FB080C" w:rsidRDefault="00FB080C" w:rsidP="00AF101F">
      <w:pPr>
        <w:pStyle w:val="1"/>
        <w:rPr>
          <w:rFonts w:asciiTheme="majorEastAsia" w:hAnsiTheme="majorEastAsia" w:cstheme="majorEastAsia"/>
        </w:rPr>
      </w:pPr>
      <w:bookmarkStart w:id="51" w:name="_Toc503808751"/>
      <w:r>
        <w:rPr>
          <w:rFonts w:asciiTheme="majorEastAsia" w:hAnsiTheme="majorEastAsia" w:cstheme="majorEastAsia"/>
        </w:rPr>
        <w:t>Jupyter Notebook</w:t>
      </w:r>
      <w:bookmarkEnd w:id="51"/>
    </w:p>
    <w:p w14:paraId="673C336E" w14:textId="77777777" w:rsidR="00902F90" w:rsidRDefault="00902F90" w:rsidP="00902F90">
      <w:pPr>
        <w:pStyle w:val="2"/>
      </w:pPr>
      <w:bookmarkStart w:id="52" w:name="_Toc503808752"/>
      <w:r>
        <w:t>Jupyter</w:t>
      </w:r>
      <w:r>
        <w:rPr>
          <w:rFonts w:hint="eastAsia"/>
        </w:rPr>
        <w:t>とは</w:t>
      </w:r>
      <w:bookmarkEnd w:id="52"/>
    </w:p>
    <w:tbl>
      <w:tblPr>
        <w:tblStyle w:val="afb"/>
        <w:tblW w:w="0" w:type="auto"/>
        <w:tblLook w:val="04A0" w:firstRow="1" w:lastRow="0" w:firstColumn="1" w:lastColumn="0" w:noHBand="0" w:noVBand="1"/>
      </w:tblPr>
      <w:tblGrid>
        <w:gridCol w:w="9017"/>
      </w:tblGrid>
      <w:tr w:rsidR="00902F90" w14:paraId="20457D5C" w14:textId="77777777" w:rsidTr="00902F90">
        <w:tc>
          <w:tcPr>
            <w:tcW w:w="9017" w:type="dxa"/>
          </w:tcPr>
          <w:p w14:paraId="503A3E6A" w14:textId="77777777" w:rsidR="00902F90" w:rsidRDefault="00902F90" w:rsidP="00902F90">
            <w:pPr>
              <w:rPr>
                <w:rFonts w:hint="eastAsia"/>
              </w:rPr>
            </w:pPr>
            <w:r>
              <w:t>Jupyter Notebook</w:t>
            </w:r>
            <w:r>
              <w:rPr>
                <w:rFonts w:hint="eastAsia"/>
              </w:rPr>
              <w:t>とは</w:t>
            </w:r>
            <w:r>
              <w:t>、Pythonのコードを含んだWebページ(ドキュメント)を作成</w:t>
            </w:r>
            <w:r>
              <w:rPr>
                <w:rFonts w:hint="eastAsia"/>
              </w:rPr>
              <w:t>するツールだそうです。</w:t>
            </w:r>
          </w:p>
          <w:p w14:paraId="65794185" w14:textId="77777777" w:rsidR="00902F90" w:rsidRDefault="00902F90" w:rsidP="00902F90"/>
          <w:p w14:paraId="77D3836C" w14:textId="77777777" w:rsidR="00902F90" w:rsidRDefault="00902F90" w:rsidP="00902F90">
            <w:r>
              <w:rPr>
                <w:rFonts w:hint="eastAsia"/>
              </w:rPr>
              <w:t>「</w:t>
            </w:r>
            <w:r>
              <w:t>Pythonコードは単純なテキストではなくきちんとPythonコードとして実行されるため、実行可能なコードとその結果を併せて保存しておくことができます。その上Webページのリッチな装飾で解説を入れ、公開／共有できるという至れり尽くせりなツールなのです。</w:t>
            </w:r>
            <w:r>
              <w:rPr>
                <w:rFonts w:hint="eastAsia"/>
              </w:rPr>
              <w:t>」</w:t>
            </w:r>
          </w:p>
          <w:p w14:paraId="0865CCF6" w14:textId="77777777" w:rsidR="00902F90" w:rsidRDefault="00902F90" w:rsidP="00902F90">
            <w:pPr>
              <w:rPr>
                <w:rFonts w:hint="eastAsia"/>
              </w:rPr>
            </w:pPr>
          </w:p>
          <w:p w14:paraId="44749D42" w14:textId="77777777" w:rsidR="00902F90" w:rsidRDefault="00902F90" w:rsidP="00902F90">
            <w:hyperlink r:id="rId192" w:history="1">
              <w:r w:rsidRPr="00F574A3">
                <w:rPr>
                  <w:rStyle w:val="af7"/>
                </w:rPr>
                <w:t>https://qiita.com/icoxfog417/items/175f69d06f4e590face9</w:t>
              </w:r>
            </w:hyperlink>
          </w:p>
          <w:p w14:paraId="48C1C70A" w14:textId="77777777" w:rsidR="00902F90" w:rsidRDefault="00902F90" w:rsidP="00902F90"/>
          <w:p w14:paraId="4CFDB136" w14:textId="77777777" w:rsidR="00902F90" w:rsidRDefault="00902F90" w:rsidP="00902F90">
            <w:pPr>
              <w:rPr>
                <w:rFonts w:hint="eastAsia"/>
              </w:rPr>
            </w:pPr>
            <w:r>
              <w:rPr>
                <w:rFonts w:hint="eastAsia"/>
              </w:rPr>
              <w:lastRenderedPageBreak/>
              <w:t>今後は、</w:t>
            </w:r>
            <w:r>
              <w:t xml:space="preserve">Jupyter Lab </w:t>
            </w:r>
            <w:r>
              <w:rPr>
                <w:rFonts w:hint="eastAsia"/>
              </w:rPr>
              <w:t>というツールになるらしい。</w:t>
            </w:r>
          </w:p>
          <w:p w14:paraId="3B8431A5" w14:textId="77777777" w:rsidR="00902F90" w:rsidRDefault="00902F90" w:rsidP="00902F90">
            <w:pPr>
              <w:rPr>
                <w:rFonts w:hint="eastAsia"/>
              </w:rPr>
            </w:pPr>
          </w:p>
          <w:p w14:paraId="5971564A" w14:textId="77777777" w:rsidR="00902F90" w:rsidRDefault="00902F90" w:rsidP="00902F90">
            <w:pPr>
              <w:rPr>
                <w:rFonts w:hint="eastAsia"/>
              </w:rPr>
            </w:pPr>
            <w:hyperlink r:id="rId193" w:history="1">
              <w:r w:rsidRPr="00F574A3">
                <w:rPr>
                  <w:rStyle w:val="af7"/>
                </w:rPr>
                <w:t>https://www.youtube.com/watch?v=Ejh0ftSjk6g</w:t>
              </w:r>
            </w:hyperlink>
          </w:p>
          <w:p w14:paraId="171BCAF3" w14:textId="77777777" w:rsidR="00902F90" w:rsidRPr="00902F90" w:rsidRDefault="00902F90" w:rsidP="00902F90"/>
        </w:tc>
      </w:tr>
    </w:tbl>
    <w:p w14:paraId="0B8DE652" w14:textId="77777777" w:rsidR="00902F90" w:rsidRPr="00902F90" w:rsidRDefault="00902F90" w:rsidP="00902F90"/>
    <w:p w14:paraId="13034937" w14:textId="77777777" w:rsidR="00902F90" w:rsidRDefault="00902F90" w:rsidP="00902F90">
      <w:pPr>
        <w:pStyle w:val="2"/>
      </w:pPr>
      <w:bookmarkStart w:id="53" w:name="_Toc503808753"/>
      <w:r>
        <w:t>Jupiter</w:t>
      </w:r>
      <w:r>
        <w:rPr>
          <w:rFonts w:hint="eastAsia"/>
        </w:rPr>
        <w:t>の開始方法</w:t>
      </w:r>
      <w:bookmarkEnd w:id="53"/>
    </w:p>
    <w:tbl>
      <w:tblPr>
        <w:tblStyle w:val="afb"/>
        <w:tblW w:w="0" w:type="auto"/>
        <w:tblLook w:val="04A0" w:firstRow="1" w:lastRow="0" w:firstColumn="1" w:lastColumn="0" w:noHBand="0" w:noVBand="1"/>
      </w:tblPr>
      <w:tblGrid>
        <w:gridCol w:w="9017"/>
      </w:tblGrid>
      <w:tr w:rsidR="00902F90" w14:paraId="54AF4126" w14:textId="77777777" w:rsidTr="00902F90">
        <w:tc>
          <w:tcPr>
            <w:tcW w:w="9017" w:type="dxa"/>
          </w:tcPr>
          <w:p w14:paraId="39169BFA" w14:textId="77777777" w:rsidR="00902F90" w:rsidRDefault="00902F90" w:rsidP="00902F90">
            <w:r>
              <w:t>jupyter notebook</w:t>
            </w:r>
            <w:r>
              <w:rPr>
                <w:rFonts w:hint="eastAsia"/>
              </w:rPr>
              <w:t>と入力すれば良い。</w:t>
            </w:r>
          </w:p>
          <w:p w14:paraId="336A9445" w14:textId="77777777" w:rsidR="00902F90" w:rsidRDefault="00902F90" w:rsidP="00902F90">
            <w:pPr>
              <w:rPr>
                <w:rFonts w:hint="eastAsia"/>
              </w:rPr>
            </w:pPr>
          </w:p>
          <w:p w14:paraId="1AC6FBBA" w14:textId="77777777" w:rsidR="00902F90" w:rsidRDefault="00902F90" w:rsidP="00902F90">
            <w:pPr>
              <w:rPr>
                <w:rFonts w:hint="eastAsia"/>
              </w:rPr>
            </w:pPr>
            <w:r>
              <w:rPr>
                <w:rFonts w:hint="eastAsia"/>
                <w:noProof/>
              </w:rPr>
              <w:drawing>
                <wp:inline distT="0" distB="0" distL="0" distR="0" wp14:anchorId="5EB3CE2F" wp14:editId="32F9C315">
                  <wp:extent cx="4368837" cy="1813936"/>
                  <wp:effectExtent l="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375467" cy="1816689"/>
                          </a:xfrm>
                          <a:prstGeom prst="rect">
                            <a:avLst/>
                          </a:prstGeom>
                        </pic:spPr>
                      </pic:pic>
                    </a:graphicData>
                  </a:graphic>
                </wp:inline>
              </w:drawing>
            </w:r>
          </w:p>
          <w:p w14:paraId="60E1E230" w14:textId="77777777" w:rsidR="00902F90" w:rsidRDefault="00902F90" w:rsidP="00E93D68"/>
        </w:tc>
      </w:tr>
    </w:tbl>
    <w:p w14:paraId="7A979C29" w14:textId="77777777" w:rsidR="00E93D68" w:rsidRDefault="00E93D68" w:rsidP="00E93D68"/>
    <w:p w14:paraId="5D70D845" w14:textId="77777777" w:rsidR="00902F90" w:rsidRDefault="00902F90" w:rsidP="00902F90">
      <w:pPr>
        <w:pStyle w:val="2"/>
        <w:rPr>
          <w:rFonts w:hint="eastAsia"/>
        </w:rPr>
      </w:pPr>
      <w:bookmarkStart w:id="54" w:name="_Toc503808754"/>
      <w:r>
        <w:rPr>
          <w:rFonts w:hint="eastAsia"/>
        </w:rPr>
        <w:t>編集方法</w:t>
      </w:r>
      <w:bookmarkEnd w:id="54"/>
    </w:p>
    <w:tbl>
      <w:tblPr>
        <w:tblStyle w:val="afb"/>
        <w:tblW w:w="0" w:type="auto"/>
        <w:tblLook w:val="04A0" w:firstRow="1" w:lastRow="0" w:firstColumn="1" w:lastColumn="0" w:noHBand="0" w:noVBand="1"/>
      </w:tblPr>
      <w:tblGrid>
        <w:gridCol w:w="9017"/>
      </w:tblGrid>
      <w:tr w:rsidR="00902F90" w14:paraId="097C39F0" w14:textId="77777777" w:rsidTr="00902F90">
        <w:tc>
          <w:tcPr>
            <w:tcW w:w="9017" w:type="dxa"/>
          </w:tcPr>
          <w:p w14:paraId="774BDA76" w14:textId="77777777" w:rsidR="00902F90" w:rsidRDefault="00902F90" w:rsidP="00902F90">
            <w:r>
              <w:t>Ctrl + Enter: セル内のプログラムを実行</w:t>
            </w:r>
          </w:p>
          <w:p w14:paraId="3408CF9D" w14:textId="77777777" w:rsidR="00902F90" w:rsidRDefault="00902F90" w:rsidP="00902F90">
            <w:r>
              <w:t>Shift + Enter: 下にセルを追加</w:t>
            </w:r>
          </w:p>
          <w:p w14:paraId="51117F7E" w14:textId="77777777" w:rsidR="00902F90" w:rsidRDefault="00902F90" w:rsidP="00902F90">
            <w:pPr>
              <w:rPr>
                <w:rFonts w:hint="eastAsia"/>
              </w:rPr>
            </w:pPr>
            <w:r>
              <w:rPr>
                <w:rFonts w:hint="eastAsia"/>
              </w:rPr>
              <w:t>セルをダブルクリック</w:t>
            </w:r>
            <w:r>
              <w:t>: セルを再度編集可能にする</w:t>
            </w:r>
          </w:p>
          <w:p w14:paraId="2754ED3A" w14:textId="77777777" w:rsidR="00902F90" w:rsidRDefault="00902F90" w:rsidP="00902F90">
            <w:pPr>
              <w:rPr>
                <w:rFonts w:hint="eastAsia"/>
              </w:rPr>
            </w:pPr>
            <w:r w:rsidRPr="00BF2D5B">
              <w:rPr>
                <w:rFonts w:hint="eastAsia"/>
              </w:rPr>
              <w:t>各種テキストを</w:t>
            </w:r>
            <w:r w:rsidRPr="00BF2D5B">
              <w:t xml:space="preserve"> Markdown 形式でメモとして残すことが可能です。</w:t>
            </w:r>
          </w:p>
          <w:p w14:paraId="001D857E" w14:textId="77777777" w:rsidR="00902F90" w:rsidRDefault="00902F90" w:rsidP="00902F90">
            <w:pPr>
              <w:rPr>
                <w:rFonts w:hint="eastAsia"/>
              </w:rPr>
            </w:pPr>
          </w:p>
          <w:p w14:paraId="0796E7D4" w14:textId="77777777" w:rsidR="00902F90" w:rsidRDefault="00902F90" w:rsidP="00902F90">
            <w:pPr>
              <w:rPr>
                <w:rFonts w:hint="eastAsia"/>
              </w:rPr>
            </w:pPr>
            <w:hyperlink r:id="rId195" w:history="1">
              <w:r w:rsidRPr="00F574A3">
                <w:rPr>
                  <w:rStyle w:val="af7"/>
                </w:rPr>
                <w:t>https://pythondatascience.plavox.info/python%E3%81%AE%E9%96%8B%E7%99%BA%E7%92%B0%E5%A2%83/jupyter-notebook%E3%82%92%E4%BD%BF%E3%81%A3%E3%81%A6%E3%81%BF%E3%82%88%E3%81%86</w:t>
              </w:r>
            </w:hyperlink>
          </w:p>
          <w:p w14:paraId="3C685471" w14:textId="77777777" w:rsidR="00902F90" w:rsidRPr="00902F90" w:rsidRDefault="00902F90" w:rsidP="00E93D68"/>
        </w:tc>
      </w:tr>
    </w:tbl>
    <w:p w14:paraId="32BDC696" w14:textId="77777777" w:rsidR="00902F90" w:rsidRDefault="00902F90" w:rsidP="00E93D68"/>
    <w:p w14:paraId="28473E7C" w14:textId="5034E646" w:rsidR="008C3200" w:rsidRDefault="008C3200" w:rsidP="00902F90">
      <w:pPr>
        <w:pStyle w:val="2"/>
        <w:rPr>
          <w:rFonts w:hint="eastAsia"/>
        </w:rPr>
      </w:pPr>
      <w:bookmarkStart w:id="55" w:name="_Toc503808755"/>
      <w:r>
        <w:rPr>
          <w:rFonts w:hint="eastAsia"/>
        </w:rPr>
        <w:t>ショートカット</w:t>
      </w:r>
    </w:p>
    <w:tbl>
      <w:tblPr>
        <w:tblStyle w:val="afb"/>
        <w:tblW w:w="0" w:type="auto"/>
        <w:tblLook w:val="04A0" w:firstRow="1" w:lastRow="0" w:firstColumn="1" w:lastColumn="0" w:noHBand="0" w:noVBand="1"/>
      </w:tblPr>
      <w:tblGrid>
        <w:gridCol w:w="9017"/>
      </w:tblGrid>
      <w:tr w:rsidR="008C3200" w14:paraId="6569992B" w14:textId="77777777" w:rsidTr="008C3200">
        <w:tc>
          <w:tcPr>
            <w:tcW w:w="9017" w:type="dxa"/>
          </w:tcPr>
          <w:p w14:paraId="1F26045A" w14:textId="5D3A8276" w:rsidR="008C3200" w:rsidRDefault="008C3200" w:rsidP="008C3200">
            <w:pPr>
              <w:rPr>
                <w:rFonts w:hint="eastAsia"/>
              </w:rPr>
            </w:pPr>
            <w:r>
              <w:t>Jupyter</w:t>
            </w:r>
            <w:r>
              <w:rPr>
                <w:rFonts w:hint="eastAsia"/>
              </w:rPr>
              <w:t>には便利なショートカットがいくつもある。</w:t>
            </w:r>
          </w:p>
          <w:p w14:paraId="548F8D86" w14:textId="77777777" w:rsidR="00A12280" w:rsidRDefault="00A12280" w:rsidP="008C3200">
            <w:pPr>
              <w:rPr>
                <w:rFonts w:hint="eastAsia"/>
              </w:rPr>
            </w:pPr>
          </w:p>
          <w:p w14:paraId="22353B87" w14:textId="3214C55C" w:rsidR="00A12280" w:rsidRDefault="00A12280" w:rsidP="008C3200">
            <w:pPr>
              <w:rPr>
                <w:rFonts w:hint="eastAsia"/>
              </w:rPr>
            </w:pPr>
            <w:r>
              <w:rPr>
                <w:rFonts w:hint="eastAsia"/>
              </w:rPr>
              <w:t>編集モードとコマンドモードがあるらしく、ESCを押すことでコマンドモードに移行して、使えるようになる。</w:t>
            </w:r>
          </w:p>
          <w:p w14:paraId="61E433CF" w14:textId="77777777" w:rsidR="00A12280" w:rsidRDefault="00A12280" w:rsidP="008C3200">
            <w:pPr>
              <w:rPr>
                <w:rFonts w:hint="eastAsia"/>
              </w:rPr>
            </w:pPr>
          </w:p>
          <w:p w14:paraId="1F4713DF" w14:textId="7F0955E1" w:rsidR="00A12280" w:rsidRDefault="00A12280" w:rsidP="008C3200">
            <w:pPr>
              <w:rPr>
                <w:rFonts w:hint="eastAsia"/>
              </w:rPr>
            </w:pPr>
            <w:r>
              <w:rPr>
                <w:rFonts w:hint="eastAsia"/>
              </w:rPr>
              <w:t>一番多用しそうなのは、</w:t>
            </w:r>
          </w:p>
          <w:p w14:paraId="0848FCAA" w14:textId="77777777" w:rsidR="00A12280" w:rsidRDefault="00A12280" w:rsidP="008C3200">
            <w:pPr>
              <w:rPr>
                <w:rFonts w:hint="eastAsia"/>
              </w:rPr>
            </w:pPr>
          </w:p>
          <w:p w14:paraId="6F396875" w14:textId="24309592" w:rsidR="00A12280" w:rsidRDefault="00A12280" w:rsidP="008C3200">
            <w:pPr>
              <w:rPr>
                <w:rFonts w:hint="eastAsia"/>
              </w:rPr>
            </w:pPr>
            <w:r>
              <w:rPr>
                <w:rFonts w:hint="eastAsia"/>
              </w:rPr>
              <w:t xml:space="preserve">　　Shift　＋　Enter：Pythonを実行させる</w:t>
            </w:r>
          </w:p>
          <w:p w14:paraId="76E6CD30" w14:textId="77777777" w:rsidR="00A12280" w:rsidRDefault="00A12280" w:rsidP="008C3200">
            <w:pPr>
              <w:rPr>
                <w:rFonts w:hint="eastAsia"/>
              </w:rPr>
            </w:pPr>
          </w:p>
          <w:p w14:paraId="28ABC7A7" w14:textId="77777777" w:rsidR="008C3200" w:rsidRDefault="008C3200" w:rsidP="008C3200">
            <w:pPr>
              <w:rPr>
                <w:rFonts w:hint="eastAsia"/>
              </w:rPr>
            </w:pPr>
          </w:p>
          <w:p w14:paraId="611722E3" w14:textId="1DBF6266" w:rsidR="008C3200" w:rsidRPr="008C3200" w:rsidRDefault="00A12280" w:rsidP="008C3200">
            <w:r>
              <w:rPr>
                <w:noProof/>
              </w:rPr>
              <w:drawing>
                <wp:inline distT="0" distB="0" distL="0" distR="0" wp14:anchorId="522EA61D" wp14:editId="2E9CE87B">
                  <wp:extent cx="5732145" cy="3521710"/>
                  <wp:effectExtent l="0" t="0" r="8255" b="889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png"/>
                          <pic:cNvPicPr/>
                        </pic:nvPicPr>
                        <pic:blipFill>
                          <a:blip r:embed="rId196">
                            <a:extLst>
                              <a:ext uri="{28A0092B-C50C-407E-A947-70E740481C1C}">
                                <a14:useLocalDpi xmlns:a14="http://schemas.microsoft.com/office/drawing/2010/main" val="0"/>
                              </a:ext>
                            </a:extLst>
                          </a:blip>
                          <a:stretch>
                            <a:fillRect/>
                          </a:stretch>
                        </pic:blipFill>
                        <pic:spPr>
                          <a:xfrm>
                            <a:off x="0" y="0"/>
                            <a:ext cx="5732145" cy="3521710"/>
                          </a:xfrm>
                          <a:prstGeom prst="rect">
                            <a:avLst/>
                          </a:prstGeom>
                        </pic:spPr>
                      </pic:pic>
                    </a:graphicData>
                  </a:graphic>
                </wp:inline>
              </w:drawing>
            </w:r>
          </w:p>
          <w:p w14:paraId="6518044B" w14:textId="77777777" w:rsidR="008C3200" w:rsidRDefault="008C3200" w:rsidP="008C3200">
            <w:pPr>
              <w:rPr>
                <w:rFonts w:hint="eastAsia"/>
              </w:rPr>
            </w:pPr>
          </w:p>
        </w:tc>
      </w:tr>
    </w:tbl>
    <w:p w14:paraId="33738412" w14:textId="77777777" w:rsidR="008C3200" w:rsidRPr="008C3200" w:rsidRDefault="008C3200" w:rsidP="008C3200">
      <w:pPr>
        <w:rPr>
          <w:rFonts w:hint="eastAsia"/>
        </w:rPr>
      </w:pPr>
    </w:p>
    <w:p w14:paraId="6E2BDA43" w14:textId="77777777" w:rsidR="00902F90" w:rsidRDefault="00902F90" w:rsidP="00902F90">
      <w:pPr>
        <w:pStyle w:val="2"/>
      </w:pPr>
      <w:r>
        <w:t>magic command: %</w:t>
      </w:r>
      <w:bookmarkEnd w:id="55"/>
    </w:p>
    <w:tbl>
      <w:tblPr>
        <w:tblStyle w:val="afb"/>
        <w:tblW w:w="0" w:type="auto"/>
        <w:tblLook w:val="04A0" w:firstRow="1" w:lastRow="0" w:firstColumn="1" w:lastColumn="0" w:noHBand="0" w:noVBand="1"/>
      </w:tblPr>
      <w:tblGrid>
        <w:gridCol w:w="9017"/>
      </w:tblGrid>
      <w:tr w:rsidR="00902F90" w14:paraId="63281596" w14:textId="77777777" w:rsidTr="00902F90">
        <w:tc>
          <w:tcPr>
            <w:tcW w:w="9017" w:type="dxa"/>
          </w:tcPr>
          <w:p w14:paraId="77EDCEB9" w14:textId="77777777" w:rsidR="00902F90" w:rsidRDefault="00902F90" w:rsidP="00902F90">
            <w:pPr>
              <w:rPr>
                <w:rFonts w:hint="eastAsia"/>
              </w:rPr>
            </w:pPr>
            <w:r>
              <w:rPr>
                <w:rFonts w:hint="eastAsia"/>
              </w:rPr>
              <w:t>「</w:t>
            </w:r>
            <w:r w:rsidRPr="007147EF">
              <w:t>matplotlibのグラフをNotebook上に記述する際には%matplotlib inlineと追加する必要がある点に注意です。 このような%で始まる記法はmagic commandsというJupyterやIPythonの独自記法です。</w:t>
            </w:r>
            <w:r>
              <w:rPr>
                <w:rFonts w:hint="eastAsia"/>
              </w:rPr>
              <w:t>」</w:t>
            </w:r>
          </w:p>
          <w:p w14:paraId="792095ED" w14:textId="77777777" w:rsidR="00902F90" w:rsidRDefault="00902F90" w:rsidP="00902F90">
            <w:pPr>
              <w:rPr>
                <w:rFonts w:hint="eastAsia"/>
              </w:rPr>
            </w:pPr>
          </w:p>
          <w:p w14:paraId="722495B6" w14:textId="77777777" w:rsidR="00902F90" w:rsidRDefault="00902F90" w:rsidP="00902F90">
            <w:pPr>
              <w:rPr>
                <w:rFonts w:hint="eastAsia"/>
              </w:rPr>
            </w:pPr>
          </w:p>
          <w:p w14:paraId="009067A0" w14:textId="77777777" w:rsidR="00902F90" w:rsidRDefault="00902F90" w:rsidP="00902F90">
            <w:pPr>
              <w:rPr>
                <w:rFonts w:hint="eastAsia"/>
              </w:rPr>
            </w:pPr>
            <w:hyperlink r:id="rId197" w:history="1">
              <w:r w:rsidRPr="00F574A3">
                <w:rPr>
                  <w:rStyle w:val="af7"/>
                </w:rPr>
                <w:t>https://deepage.net/machine_learning/2016/12/13/jupyter_notebook.html</w:t>
              </w:r>
            </w:hyperlink>
          </w:p>
          <w:p w14:paraId="6481D07C" w14:textId="77777777" w:rsidR="00902F90" w:rsidRDefault="00902F90" w:rsidP="00E93D68"/>
        </w:tc>
      </w:tr>
    </w:tbl>
    <w:p w14:paraId="43485435" w14:textId="77777777" w:rsidR="00902F90" w:rsidRDefault="00902F90" w:rsidP="00E93D68"/>
    <w:p w14:paraId="25C5065F" w14:textId="402B0E50" w:rsidR="00902F90" w:rsidRDefault="008C3200" w:rsidP="00902F90">
      <w:pPr>
        <w:pStyle w:val="2"/>
        <w:rPr>
          <w:rFonts w:hint="eastAsia"/>
        </w:rPr>
      </w:pPr>
      <w:bookmarkStart w:id="56" w:name="_Toc503808756"/>
      <w:r>
        <w:t>Jupy</w:t>
      </w:r>
      <w:r w:rsidR="00902F90">
        <w:t>ter</w:t>
      </w:r>
      <w:r w:rsidR="00902F90">
        <w:rPr>
          <w:rFonts w:hint="eastAsia"/>
        </w:rPr>
        <w:t>の終了方法</w:t>
      </w:r>
      <w:bookmarkEnd w:id="56"/>
    </w:p>
    <w:tbl>
      <w:tblPr>
        <w:tblStyle w:val="afb"/>
        <w:tblW w:w="0" w:type="auto"/>
        <w:tblLook w:val="04A0" w:firstRow="1" w:lastRow="0" w:firstColumn="1" w:lastColumn="0" w:noHBand="0" w:noVBand="1"/>
      </w:tblPr>
      <w:tblGrid>
        <w:gridCol w:w="9017"/>
      </w:tblGrid>
      <w:tr w:rsidR="00902F90" w14:paraId="40CEF1CD" w14:textId="77777777" w:rsidTr="00902F90">
        <w:tc>
          <w:tcPr>
            <w:tcW w:w="9017" w:type="dxa"/>
          </w:tcPr>
          <w:p w14:paraId="31889DAA" w14:textId="77777777" w:rsidR="00902F90" w:rsidRDefault="00902F90" w:rsidP="00902F90">
            <w:pPr>
              <w:rPr>
                <w:rFonts w:hint="eastAsia"/>
              </w:rPr>
            </w:pPr>
            <w:r>
              <w:t>Ctrl + C</w:t>
            </w:r>
          </w:p>
          <w:p w14:paraId="61155973" w14:textId="77777777" w:rsidR="00902F90" w:rsidRDefault="00902F90" w:rsidP="00902F90">
            <w:pPr>
              <w:rPr>
                <w:rFonts w:hint="eastAsia"/>
              </w:rPr>
            </w:pPr>
          </w:p>
          <w:p w14:paraId="0B1570B0" w14:textId="77777777" w:rsidR="00902F90" w:rsidRPr="004139F4" w:rsidRDefault="00902F90" w:rsidP="00902F90">
            <w:pPr>
              <w:rPr>
                <w:rFonts w:hint="eastAsia"/>
              </w:rPr>
            </w:pPr>
            <w:hyperlink r:id="rId198" w:history="1">
              <w:r w:rsidRPr="00F574A3">
                <w:rPr>
                  <w:rStyle w:val="af7"/>
                </w:rPr>
                <w:t>http://mashiroyuya.hatenablog.com/entry/2016/06/03/Jupyter%E3%82%92%E9%96%89%E3%81%98%E3%82%8B%E6%96%B9%E6%B3%95</w:t>
              </w:r>
            </w:hyperlink>
          </w:p>
          <w:p w14:paraId="0AF70030" w14:textId="77777777" w:rsidR="00902F90" w:rsidRPr="00902F90" w:rsidRDefault="00902F90" w:rsidP="00E93D68"/>
        </w:tc>
      </w:tr>
    </w:tbl>
    <w:p w14:paraId="5BBAF7D4" w14:textId="77777777" w:rsidR="00B77128" w:rsidRPr="00B77128" w:rsidRDefault="00B77128" w:rsidP="00B77128"/>
    <w:p w14:paraId="48567151" w14:textId="2344560E" w:rsidR="00AF101F" w:rsidRDefault="00AF101F" w:rsidP="00AF101F">
      <w:pPr>
        <w:pStyle w:val="1"/>
        <w:rPr>
          <w:rFonts w:asciiTheme="majorEastAsia" w:hAnsiTheme="majorEastAsia" w:cstheme="majorEastAsia"/>
        </w:rPr>
      </w:pPr>
      <w:bookmarkStart w:id="57" w:name="_Toc503808757"/>
      <w:r>
        <w:rPr>
          <w:rFonts w:asciiTheme="majorEastAsia" w:hAnsiTheme="majorEastAsia" w:cstheme="majorEastAsia"/>
        </w:rPr>
        <w:t>Mac Operation</w:t>
      </w:r>
      <w:bookmarkEnd w:id="57"/>
    </w:p>
    <w:p w14:paraId="43976D2E" w14:textId="77777777" w:rsidR="00AF101F" w:rsidRPr="00AF101F" w:rsidRDefault="00AF101F" w:rsidP="00AF101F"/>
    <w:p w14:paraId="42DE1405" w14:textId="1CC3F41F" w:rsidR="00BC0E64" w:rsidRPr="00BC0E64" w:rsidRDefault="00AF101F" w:rsidP="00BC0E64">
      <w:pPr>
        <w:pStyle w:val="2"/>
        <w:rPr>
          <w:rFonts w:asciiTheme="majorEastAsia" w:hAnsiTheme="majorEastAsia" w:cstheme="majorEastAsia"/>
        </w:rPr>
      </w:pPr>
      <w:bookmarkStart w:id="58" w:name="_Toc503808758"/>
      <w:r>
        <w:rPr>
          <w:rFonts w:asciiTheme="majorEastAsia" w:hAnsiTheme="majorEastAsia" w:cstheme="majorEastAsia"/>
        </w:rPr>
        <w:lastRenderedPageBreak/>
        <w:t>Screenshot</w:t>
      </w:r>
      <w:bookmarkEnd w:id="58"/>
      <w:r>
        <w:rPr>
          <w:rFonts w:asciiTheme="majorEastAsia" w:hAnsiTheme="majorEastAsia" w:cstheme="majorEastAsia"/>
        </w:rPr>
        <w:t xml:space="preserve"> </w:t>
      </w:r>
    </w:p>
    <w:tbl>
      <w:tblPr>
        <w:tblStyle w:val="afb"/>
        <w:tblW w:w="0" w:type="auto"/>
        <w:tblLook w:val="04A0" w:firstRow="1" w:lastRow="0" w:firstColumn="1" w:lastColumn="0" w:noHBand="0" w:noVBand="1"/>
      </w:tblPr>
      <w:tblGrid>
        <w:gridCol w:w="9017"/>
      </w:tblGrid>
      <w:tr w:rsidR="00BC0E64" w14:paraId="22E2A395" w14:textId="77777777" w:rsidTr="00BC0E64">
        <w:tc>
          <w:tcPr>
            <w:tcW w:w="9017" w:type="dxa"/>
          </w:tcPr>
          <w:p w14:paraId="3C532592" w14:textId="77777777" w:rsidR="00BC0E64" w:rsidRDefault="00BC0E64" w:rsidP="00BC0E64">
            <w:r>
              <w:rPr>
                <w:rFonts w:hint="eastAsia"/>
              </w:rPr>
              <w:t>スクリーンショットを撮る</w:t>
            </w:r>
            <w:r>
              <w:t>3つの方法。</w:t>
            </w:r>
          </w:p>
          <w:p w14:paraId="5CD536D1" w14:textId="77777777" w:rsidR="00BC0E64" w:rsidRDefault="00BC0E64" w:rsidP="00BC0E64"/>
          <w:p w14:paraId="7AA4D586" w14:textId="77777777" w:rsidR="00BC0E64" w:rsidRDefault="00BC0E64" w:rsidP="00BC0E64">
            <w:r>
              <w:t>1.[command]キー　+　[Shift]キー　+　[3]キー</w:t>
            </w:r>
          </w:p>
          <w:p w14:paraId="20A08193" w14:textId="77777777" w:rsidR="00BC0E64" w:rsidRDefault="00BC0E64" w:rsidP="00BC0E64">
            <w:r>
              <w:rPr>
                <w:rFonts w:hint="eastAsia"/>
              </w:rPr>
              <w:t xml:space="preserve">　　画面全体</w:t>
            </w:r>
          </w:p>
          <w:p w14:paraId="48979CAC" w14:textId="77777777" w:rsidR="00BC0E64" w:rsidRDefault="00BC0E64" w:rsidP="00BC0E64"/>
          <w:p w14:paraId="7B625C21" w14:textId="77777777" w:rsidR="00BC0E64" w:rsidRDefault="00BC0E64" w:rsidP="00BC0E64">
            <w:r>
              <w:t>2.[command]キー　+　[Shift]キー　+　[4]キー</w:t>
            </w:r>
          </w:p>
          <w:p w14:paraId="0775628A" w14:textId="77777777" w:rsidR="00BC0E64" w:rsidRDefault="00BC0E64" w:rsidP="00BC0E64">
            <w:r>
              <w:rPr>
                <w:rFonts w:hint="eastAsia"/>
              </w:rPr>
              <w:t xml:space="preserve">　　ドラッグで選択した部分</w:t>
            </w:r>
          </w:p>
          <w:p w14:paraId="3D52080C" w14:textId="77777777" w:rsidR="00BC0E64" w:rsidRDefault="00BC0E64" w:rsidP="00BC0E64"/>
          <w:p w14:paraId="0F0B8BE1" w14:textId="77777777" w:rsidR="00BC0E64" w:rsidRDefault="00BC0E64" w:rsidP="00BC0E64">
            <w:r>
              <w:t>3.[command]キー　+　[Shift]キー　+　[4]キー　+　[Space]キー</w:t>
            </w:r>
          </w:p>
          <w:p w14:paraId="4901F035" w14:textId="77777777" w:rsidR="00BC0E64" w:rsidRDefault="00BC0E64" w:rsidP="00BC0E64">
            <w:r>
              <w:rPr>
                <w:rFonts w:hint="eastAsia"/>
              </w:rPr>
              <w:t xml:space="preserve">　　カメラアイコンが表示される。カメラアイコンで選択した一つのウインドウ</w:t>
            </w:r>
          </w:p>
          <w:p w14:paraId="6A69074E" w14:textId="77777777" w:rsidR="00BC0E64" w:rsidRDefault="00BC0E64" w:rsidP="00BC0E64"/>
          <w:p w14:paraId="24791671" w14:textId="77777777" w:rsidR="00BC0E64" w:rsidRDefault="00BC0E64" w:rsidP="00BC0E64">
            <w:r>
              <w:rPr>
                <w:rFonts w:hint="eastAsia"/>
              </w:rPr>
              <w:t>カメラのアイコンが現れる。</w:t>
            </w:r>
            <w:r>
              <w:t xml:space="preserve"> ウィンドウを選択してクリック。</w:t>
            </w:r>
          </w:p>
          <w:p w14:paraId="70D337B0" w14:textId="77777777" w:rsidR="00BC0E64" w:rsidRDefault="00BC0E64" w:rsidP="00BC0E64"/>
          <w:p w14:paraId="55C5DE01" w14:textId="720C4076" w:rsidR="00BC0E64" w:rsidRPr="00BC0E64" w:rsidRDefault="001D6AE7" w:rsidP="00BC0E64">
            <w:hyperlink r:id="rId199" w:history="1">
              <w:r w:rsidR="00BC0E64" w:rsidRPr="00A944E4">
                <w:rPr>
                  <w:rStyle w:val="af7"/>
                </w:rPr>
                <w:t>https://hamachan.info/mac/kihon/screen.html</w:t>
              </w:r>
            </w:hyperlink>
          </w:p>
        </w:tc>
      </w:tr>
    </w:tbl>
    <w:p w14:paraId="0FA6107C" w14:textId="0D098FCB" w:rsidR="00AF101F" w:rsidRPr="00BC0E64" w:rsidRDefault="00AF101F" w:rsidP="00AF101F"/>
    <w:p w14:paraId="66C3623C" w14:textId="77777777" w:rsidR="00AF101F" w:rsidRDefault="00AF101F" w:rsidP="00AF101F">
      <w:pPr>
        <w:pStyle w:val="2"/>
        <w:rPr>
          <w:rFonts w:asciiTheme="majorEastAsia" w:hAnsiTheme="majorEastAsia" w:cstheme="majorEastAsia"/>
        </w:rPr>
      </w:pPr>
      <w:bookmarkStart w:id="59" w:name="_Toc503808759"/>
      <w:r>
        <w:rPr>
          <w:rFonts w:asciiTheme="majorEastAsia" w:hAnsiTheme="majorEastAsia" w:cstheme="majorEastAsia"/>
        </w:rPr>
        <w:t>Paint</w:t>
      </w:r>
      <w:bookmarkEnd w:id="59"/>
    </w:p>
    <w:tbl>
      <w:tblPr>
        <w:tblStyle w:val="afb"/>
        <w:tblW w:w="0" w:type="auto"/>
        <w:tblLook w:val="04A0" w:firstRow="1" w:lastRow="0" w:firstColumn="1" w:lastColumn="0" w:noHBand="0" w:noVBand="1"/>
      </w:tblPr>
      <w:tblGrid>
        <w:gridCol w:w="9017"/>
      </w:tblGrid>
      <w:tr w:rsidR="003C0C74" w14:paraId="3AA4A247" w14:textId="77777777" w:rsidTr="003C0C74">
        <w:tc>
          <w:tcPr>
            <w:tcW w:w="9017" w:type="dxa"/>
          </w:tcPr>
          <w:p w14:paraId="7B614649" w14:textId="77777777" w:rsidR="003C0C74" w:rsidRDefault="003C0C74" w:rsidP="003C0C74">
            <w:pPr>
              <w:pStyle w:val="2"/>
              <w:pBdr>
                <w:bottom w:val="single" w:sz="24" w:space="8" w:color="58CE91"/>
              </w:pBdr>
              <w:shd w:val="clear" w:color="auto" w:fill="FFFFFF"/>
              <w:spacing w:before="375" w:after="150" w:line="240" w:lineRule="atLeast"/>
              <w:outlineLvl w:val="1"/>
              <w:rPr>
                <w:rFonts w:ascii="Helvetica" w:eastAsia="Times New Roman" w:hAnsi="Helvetica"/>
                <w:color w:val="505050"/>
                <w:sz w:val="30"/>
                <w:szCs w:val="30"/>
              </w:rPr>
            </w:pPr>
            <w:bookmarkStart w:id="60" w:name="_Toc503808760"/>
            <w:r>
              <w:rPr>
                <w:rFonts w:ascii="Helvetica" w:eastAsia="Times New Roman" w:hAnsi="Helvetica"/>
                <w:b/>
                <w:bCs/>
                <w:color w:val="505050"/>
                <w:sz w:val="30"/>
                <w:szCs w:val="30"/>
              </w:rPr>
              <w:t>Mac</w:t>
            </w:r>
            <w:r>
              <w:rPr>
                <w:rFonts w:ascii="MS Mincho" w:eastAsia="MS Mincho" w:hAnsi="MS Mincho" w:cs="MS Mincho"/>
                <w:b/>
                <w:bCs/>
                <w:color w:val="505050"/>
                <w:sz w:val="30"/>
                <w:szCs w:val="30"/>
              </w:rPr>
              <w:t>標準装備の「プレビュー」は、描画ソフトでもある</w:t>
            </w:r>
            <w:bookmarkEnd w:id="60"/>
          </w:p>
          <w:p w14:paraId="5DD24F6F" w14:textId="77777777" w:rsidR="003C0C74" w:rsidRDefault="003C0C74" w:rsidP="003C0C74">
            <w:pPr>
              <w:pStyle w:val="Web"/>
              <w:shd w:val="clear" w:color="auto" w:fill="FFFFFF"/>
              <w:spacing w:before="0" w:beforeAutospacing="0" w:after="0" w:afterAutospacing="0"/>
              <w:rPr>
                <w:rFonts w:ascii="Arial" w:hAnsi="Arial" w:cs="Arial"/>
                <w:color w:val="333333"/>
                <w:sz w:val="20"/>
                <w:szCs w:val="20"/>
              </w:rPr>
            </w:pPr>
            <w:r>
              <w:rPr>
                <w:rFonts w:ascii="Arial" w:hAnsi="Arial" w:cs="Arial"/>
                <w:color w:val="333333"/>
                <w:sz w:val="20"/>
                <w:szCs w:val="20"/>
              </w:rPr>
              <w:t>Mac</w:t>
            </w:r>
            <w:r>
              <w:rPr>
                <w:rFonts w:ascii="Arial" w:hAnsi="Arial" w:cs="Arial"/>
                <w:color w:val="333333"/>
                <w:sz w:val="20"/>
                <w:szCs w:val="20"/>
              </w:rPr>
              <w:t>の</w:t>
            </w:r>
            <w:r>
              <w:rPr>
                <w:rFonts w:ascii="Arial" w:hAnsi="Arial" w:cs="Arial"/>
                <w:color w:val="333333"/>
                <w:sz w:val="20"/>
                <w:szCs w:val="20"/>
              </w:rPr>
              <w:t>Finder</w:t>
            </w:r>
            <w:r>
              <w:rPr>
                <w:rFonts w:ascii="Arial" w:hAnsi="Arial" w:cs="Arial"/>
                <w:color w:val="333333"/>
                <w:sz w:val="20"/>
                <w:szCs w:val="20"/>
              </w:rPr>
              <w:t>から、</w:t>
            </w:r>
            <w:r>
              <w:rPr>
                <w:rFonts w:ascii="Arial" w:hAnsi="Arial" w:cs="Arial"/>
                <w:color w:val="333333"/>
                <w:sz w:val="20"/>
                <w:szCs w:val="20"/>
              </w:rPr>
              <w:t>JPEG</w:t>
            </w:r>
            <w:r>
              <w:rPr>
                <w:rFonts w:ascii="Arial" w:hAnsi="Arial" w:cs="Arial"/>
                <w:color w:val="333333"/>
                <w:sz w:val="20"/>
                <w:szCs w:val="20"/>
              </w:rPr>
              <w:t>、</w:t>
            </w:r>
            <w:r>
              <w:rPr>
                <w:rFonts w:ascii="Arial" w:hAnsi="Arial" w:cs="Arial"/>
                <w:color w:val="333333"/>
                <w:sz w:val="20"/>
                <w:szCs w:val="20"/>
              </w:rPr>
              <w:t>PNG</w:t>
            </w:r>
            <w:r>
              <w:rPr>
                <w:rFonts w:ascii="Arial" w:hAnsi="Arial" w:cs="Arial"/>
                <w:color w:val="333333"/>
                <w:sz w:val="20"/>
                <w:szCs w:val="20"/>
              </w:rPr>
              <w:t>、</w:t>
            </w:r>
            <w:r>
              <w:rPr>
                <w:rFonts w:ascii="Arial" w:hAnsi="Arial" w:cs="Arial"/>
                <w:color w:val="333333"/>
                <w:sz w:val="20"/>
                <w:szCs w:val="20"/>
              </w:rPr>
              <w:t>PDF</w:t>
            </w:r>
            <w:r>
              <w:rPr>
                <w:rFonts w:ascii="Arial" w:hAnsi="Arial" w:cs="Arial"/>
                <w:color w:val="333333"/>
                <w:sz w:val="20"/>
                <w:szCs w:val="20"/>
              </w:rPr>
              <w:t>といったデータ形式のファイルをダブルクリックすると、「プレビュー」ソフトが起動します。</w:t>
            </w:r>
            <w:r>
              <w:rPr>
                <w:rFonts w:ascii="Arial" w:hAnsi="Arial" w:cs="Arial"/>
                <w:color w:val="333333"/>
                <w:sz w:val="20"/>
                <w:szCs w:val="20"/>
              </w:rPr>
              <w:br/>
            </w:r>
            <w:r>
              <w:rPr>
                <w:rFonts w:ascii="Arial" w:hAnsi="Arial" w:cs="Arial"/>
                <w:color w:val="333333"/>
                <w:sz w:val="20"/>
                <w:szCs w:val="20"/>
              </w:rPr>
              <w:t>この「プレビュー」ソフトは、</w:t>
            </w:r>
            <w:r>
              <w:rPr>
                <w:rFonts w:ascii="Arial" w:hAnsi="Arial" w:cs="Arial"/>
                <w:color w:val="333333"/>
                <w:sz w:val="20"/>
                <w:szCs w:val="20"/>
              </w:rPr>
              <w:t>JPEG</w:t>
            </w:r>
            <w:r>
              <w:rPr>
                <w:rFonts w:ascii="Arial" w:hAnsi="Arial" w:cs="Arial"/>
                <w:color w:val="333333"/>
                <w:sz w:val="20"/>
                <w:szCs w:val="20"/>
              </w:rPr>
              <w:t>や</w:t>
            </w:r>
            <w:r>
              <w:rPr>
                <w:rFonts w:ascii="Arial" w:hAnsi="Arial" w:cs="Arial"/>
                <w:color w:val="333333"/>
                <w:sz w:val="20"/>
                <w:szCs w:val="20"/>
              </w:rPr>
              <w:t>PDF</w:t>
            </w:r>
            <w:r>
              <w:rPr>
                <w:rFonts w:ascii="Arial" w:hAnsi="Arial" w:cs="Arial"/>
                <w:color w:val="333333"/>
                <w:sz w:val="20"/>
                <w:szCs w:val="20"/>
              </w:rPr>
              <w:t>といった画像情報ファイルを参照できるだけでなく、描画する機能も有しているのです。何気なく</w:t>
            </w:r>
            <w:r>
              <w:rPr>
                <w:rFonts w:ascii="Arial" w:hAnsi="Arial" w:cs="Arial"/>
                <w:color w:val="333333"/>
                <w:sz w:val="20"/>
                <w:szCs w:val="20"/>
              </w:rPr>
              <w:t>Mac</w:t>
            </w:r>
            <w:r>
              <w:rPr>
                <w:rFonts w:ascii="Arial" w:hAnsi="Arial" w:cs="Arial"/>
                <w:color w:val="333333"/>
                <w:sz w:val="20"/>
                <w:szCs w:val="20"/>
              </w:rPr>
              <w:t>を使っていると意外とこの機能に気がついていない人が多いのです。</w:t>
            </w:r>
          </w:p>
          <w:p w14:paraId="683E4B56" w14:textId="77777777" w:rsidR="003C0C74" w:rsidRDefault="003C0C74" w:rsidP="003C0C74">
            <w:pPr>
              <w:pStyle w:val="3"/>
              <w:pBdr>
                <w:left w:val="single" w:sz="36" w:space="11" w:color="58CE91"/>
              </w:pBdr>
              <w:shd w:val="clear" w:color="auto" w:fill="FFFFFF"/>
              <w:spacing w:before="375" w:after="150" w:line="240" w:lineRule="atLeast"/>
              <w:outlineLvl w:val="2"/>
              <w:rPr>
                <w:rFonts w:ascii="Helvetica" w:eastAsia="Times New Roman" w:hAnsi="Helvetica" w:cs="Times New Roman"/>
                <w:color w:val="333333"/>
                <w:sz w:val="30"/>
                <w:szCs w:val="30"/>
              </w:rPr>
            </w:pPr>
            <w:bookmarkStart w:id="61" w:name="_Toc503808761"/>
            <w:r>
              <w:rPr>
                <w:rFonts w:ascii="MS Mincho" w:eastAsia="MS Mincho" w:hAnsi="MS Mincho" w:cs="MS Mincho"/>
                <w:b/>
                <w:bCs/>
                <w:color w:val="333333"/>
                <w:sz w:val="30"/>
                <w:szCs w:val="30"/>
              </w:rPr>
              <w:t>「プレビュー」の作図機能</w:t>
            </w:r>
            <w:bookmarkEnd w:id="61"/>
          </w:p>
          <w:p w14:paraId="38DCFF4E" w14:textId="77777777" w:rsidR="003C0C74" w:rsidRDefault="003C0C74" w:rsidP="003C0C74">
            <w:pPr>
              <w:pStyle w:val="Web"/>
              <w:shd w:val="clear" w:color="auto" w:fill="FFFFFF"/>
              <w:spacing w:before="0" w:beforeAutospacing="0" w:after="300" w:afterAutospacing="0"/>
              <w:rPr>
                <w:rFonts w:ascii="Arial" w:hAnsi="Arial" w:cs="Arial"/>
                <w:color w:val="333333"/>
                <w:sz w:val="20"/>
                <w:szCs w:val="20"/>
              </w:rPr>
            </w:pPr>
            <w:r>
              <w:rPr>
                <w:rFonts w:ascii="Arial" w:hAnsi="Arial" w:cs="Arial"/>
                <w:color w:val="333333"/>
                <w:sz w:val="20"/>
                <w:szCs w:val="20"/>
              </w:rPr>
              <w:t>試しに「プレビュー」で適当な</w:t>
            </w:r>
            <w:r>
              <w:rPr>
                <w:rFonts w:ascii="Arial" w:hAnsi="Arial" w:cs="Arial"/>
                <w:color w:val="333333"/>
                <w:sz w:val="20"/>
                <w:szCs w:val="20"/>
              </w:rPr>
              <w:t>JPEG</w:t>
            </w:r>
            <w:r>
              <w:rPr>
                <w:rFonts w:ascii="Arial" w:hAnsi="Arial" w:cs="Arial"/>
                <w:color w:val="333333"/>
                <w:sz w:val="20"/>
                <w:szCs w:val="20"/>
              </w:rPr>
              <w:t>ファイルを開いてみてください。そして、［メニュー］から［表示］ー［マークアップツールバーを表示］としてみてください。簡単な描画のためのツールバーが表示されます。</w:t>
            </w:r>
          </w:p>
          <w:p w14:paraId="113B1DBE" w14:textId="38FD61D3" w:rsidR="003C0C74" w:rsidRDefault="003C0C74" w:rsidP="003C0C74">
            <w:pPr>
              <w:shd w:val="clear" w:color="auto" w:fill="FFFFFF"/>
              <w:rPr>
                <w:rFonts w:ascii="Arial" w:eastAsia="Times New Roman" w:hAnsi="Arial" w:cs="Arial"/>
                <w:color w:val="333333"/>
                <w:sz w:val="20"/>
                <w:szCs w:val="20"/>
              </w:rPr>
            </w:pPr>
            <w:r>
              <w:rPr>
                <w:rFonts w:ascii="Arial" w:eastAsia="Times New Roman" w:hAnsi="Arial" w:cs="Arial"/>
                <w:noProof/>
                <w:color w:val="333333"/>
                <w:sz w:val="20"/>
                <w:szCs w:val="20"/>
              </w:rPr>
              <w:lastRenderedPageBreak/>
              <w:drawing>
                <wp:inline distT="0" distB="0" distL="0" distR="0" wp14:anchorId="7CC3B770" wp14:editId="292AB144">
                  <wp:extent cx="4407554" cy="3199840"/>
                  <wp:effectExtent l="0" t="0" r="12065" b="635"/>
                  <wp:docPr id="2" name="図 2" descr="02_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2_Preview"/>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34994" cy="3219761"/>
                          </a:xfrm>
                          <a:prstGeom prst="rect">
                            <a:avLst/>
                          </a:prstGeom>
                          <a:noFill/>
                          <a:ln>
                            <a:noFill/>
                          </a:ln>
                        </pic:spPr>
                      </pic:pic>
                    </a:graphicData>
                  </a:graphic>
                </wp:inline>
              </w:drawing>
            </w:r>
          </w:p>
          <w:p w14:paraId="68FBBD98" w14:textId="77777777" w:rsidR="003C0C74" w:rsidRPr="003C0C74" w:rsidRDefault="003C0C74" w:rsidP="003C0C74">
            <w:pPr>
              <w:rPr>
                <w:rFonts w:ascii="Times New Roman" w:eastAsia="Times New Roman" w:hAnsi="Times New Roman" w:cs="Times New Roman"/>
                <w:sz w:val="24"/>
                <w:szCs w:val="24"/>
              </w:rPr>
            </w:pPr>
            <w:r w:rsidRPr="003C0C74">
              <w:rPr>
                <w:rFonts w:ascii="MS Mincho" w:eastAsia="MS Mincho" w:hAnsi="MS Mincho" w:cs="MS Mincho"/>
                <w:color w:val="333333"/>
                <w:sz w:val="20"/>
                <w:szCs w:val="20"/>
                <w:shd w:val="clear" w:color="auto" w:fill="FFFFFF"/>
              </w:rPr>
              <w:t>「プレビュー」の作図機能には、直線、矢印、長方形、長方形（角丸）、楕円、吹出し、文字等が使えます。また、線の太さ、色、塗りつぶしの指定もできます。</w:t>
            </w:r>
          </w:p>
          <w:p w14:paraId="19447689" w14:textId="77777777" w:rsidR="003C0C74" w:rsidRDefault="003C0C74" w:rsidP="003C0C74"/>
          <w:p w14:paraId="75432569" w14:textId="5D52180C" w:rsidR="003C0C74" w:rsidRDefault="001D6AE7" w:rsidP="003C0C74">
            <w:hyperlink r:id="rId201" w:history="1">
              <w:r w:rsidR="003C0C74" w:rsidRPr="00A944E4">
                <w:rPr>
                  <w:rStyle w:val="af7"/>
                </w:rPr>
                <w:t>http://minto.tech/mac-paint/</w:t>
              </w:r>
            </w:hyperlink>
          </w:p>
          <w:p w14:paraId="308A09BF" w14:textId="639F6719" w:rsidR="003C0C74" w:rsidRDefault="003C0C74" w:rsidP="003C0C74"/>
        </w:tc>
      </w:tr>
      <w:tr w:rsidR="00DC7005" w14:paraId="633E4A98" w14:textId="77777777" w:rsidTr="003C0C74">
        <w:tc>
          <w:tcPr>
            <w:tcW w:w="9017" w:type="dxa"/>
          </w:tcPr>
          <w:p w14:paraId="67C0A7EC" w14:textId="446B639D" w:rsidR="00DC7005" w:rsidRDefault="000C0CED" w:rsidP="00DC7005">
            <w:r>
              <w:rPr>
                <w:rFonts w:hint="eastAsia"/>
              </w:rPr>
              <w:lastRenderedPageBreak/>
              <w:t>スクリーンショットをWORDに貼り付けるには、</w:t>
            </w:r>
          </w:p>
          <w:p w14:paraId="66D95061" w14:textId="797ADED7" w:rsidR="000C0CED" w:rsidRDefault="000C0CED" w:rsidP="00DC7005">
            <w:r>
              <w:rPr>
                <w:rFonts w:hint="eastAsia"/>
              </w:rPr>
              <w:t>挿入　スクリーンショットと選択してから、貼り付けたい画像を選択する。</w:t>
            </w:r>
          </w:p>
          <w:p w14:paraId="79C3E666" w14:textId="54FCB2F5" w:rsidR="000C0CED" w:rsidRDefault="000C0CED" w:rsidP="00DC7005">
            <w:r>
              <w:rPr>
                <w:rFonts w:hint="eastAsia"/>
              </w:rPr>
              <w:t>これも、Windowsとは使い勝手が違う。</w:t>
            </w:r>
          </w:p>
          <w:p w14:paraId="64F6E87E" w14:textId="77777777" w:rsidR="00DC7005" w:rsidRDefault="00DC7005" w:rsidP="00DC7005"/>
          <w:p w14:paraId="7FBF26BE" w14:textId="3135D4E7" w:rsidR="00DC7005" w:rsidRDefault="000C0CED" w:rsidP="00DC7005">
            <w:r>
              <w:rPr>
                <w:rFonts w:hint="eastAsia"/>
                <w:noProof/>
              </w:rPr>
              <w:drawing>
                <wp:inline distT="0" distB="0" distL="0" distR="0" wp14:anchorId="79355E62" wp14:editId="290F7392">
                  <wp:extent cx="5207819" cy="3413611"/>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a:blip r:embed="rId202">
                            <a:extLst>
                              <a:ext uri="{28A0092B-C50C-407E-A947-70E740481C1C}">
                                <a14:useLocalDpi xmlns:a14="http://schemas.microsoft.com/office/drawing/2010/main" val="0"/>
                              </a:ext>
                            </a:extLst>
                          </a:blip>
                          <a:stretch>
                            <a:fillRect/>
                          </a:stretch>
                        </pic:blipFill>
                        <pic:spPr>
                          <a:xfrm>
                            <a:off x="0" y="0"/>
                            <a:ext cx="5212811" cy="3416883"/>
                          </a:xfrm>
                          <a:prstGeom prst="rect">
                            <a:avLst/>
                          </a:prstGeom>
                        </pic:spPr>
                      </pic:pic>
                    </a:graphicData>
                  </a:graphic>
                </wp:inline>
              </w:drawing>
            </w:r>
          </w:p>
        </w:tc>
      </w:tr>
      <w:tr w:rsidR="00DC7005" w14:paraId="7FDEDAB6" w14:textId="77777777" w:rsidTr="003C0C74">
        <w:tc>
          <w:tcPr>
            <w:tcW w:w="9017" w:type="dxa"/>
          </w:tcPr>
          <w:p w14:paraId="079F013B" w14:textId="77777777" w:rsidR="00DC7005" w:rsidRDefault="00DC7005" w:rsidP="00DC7005"/>
          <w:p w14:paraId="79FEE1D6" w14:textId="77777777" w:rsidR="00DC7005" w:rsidRPr="00DC7005" w:rsidRDefault="00DC7005" w:rsidP="00DC7005"/>
          <w:p w14:paraId="03917FC2" w14:textId="77777777" w:rsidR="00DC7005" w:rsidRPr="00DC7005" w:rsidRDefault="00DC7005" w:rsidP="00DC7005"/>
        </w:tc>
      </w:tr>
    </w:tbl>
    <w:p w14:paraId="71C522B7" w14:textId="04220C7D" w:rsidR="003C0C74" w:rsidRDefault="00A23BA9" w:rsidP="00A23BA9">
      <w:pPr>
        <w:pStyle w:val="2"/>
      </w:pPr>
      <w:bookmarkStart w:id="62" w:name="_Toc503808762"/>
      <w:r>
        <w:lastRenderedPageBreak/>
        <w:t>Finder (Explorer)</w:t>
      </w:r>
      <w:bookmarkEnd w:id="62"/>
    </w:p>
    <w:tbl>
      <w:tblPr>
        <w:tblStyle w:val="afb"/>
        <w:tblW w:w="0" w:type="auto"/>
        <w:tblLook w:val="04A0" w:firstRow="1" w:lastRow="0" w:firstColumn="1" w:lastColumn="0" w:noHBand="0" w:noVBand="1"/>
      </w:tblPr>
      <w:tblGrid>
        <w:gridCol w:w="9017"/>
      </w:tblGrid>
      <w:tr w:rsidR="00A23BA9" w14:paraId="598058CD" w14:textId="77777777" w:rsidTr="00A23BA9">
        <w:tc>
          <w:tcPr>
            <w:tcW w:w="9017" w:type="dxa"/>
          </w:tcPr>
          <w:p w14:paraId="0C74E444" w14:textId="1AA1C26B" w:rsidR="00A23BA9" w:rsidRDefault="001E72B0" w:rsidP="00A23BA9">
            <w:pPr>
              <w:pStyle w:val="2"/>
              <w:outlineLvl w:val="1"/>
            </w:pPr>
            <w:bookmarkStart w:id="63" w:name="_Toc503808763"/>
            <w:r w:rsidRPr="001E72B0">
              <w:rPr>
                <w:rFonts w:hint="eastAsia"/>
              </w:rPr>
              <w:t>簡単！</w:t>
            </w:r>
            <w:r w:rsidRPr="001E72B0">
              <w:t>MacのFinderを使いやすくする１０のカスタマイズ</w:t>
            </w:r>
            <w:bookmarkEnd w:id="63"/>
          </w:p>
          <w:p w14:paraId="68E47793" w14:textId="0C13833F" w:rsidR="001E72B0" w:rsidRDefault="001D6AE7" w:rsidP="001E72B0">
            <w:hyperlink r:id="rId203" w:history="1">
              <w:r w:rsidR="001E72B0" w:rsidRPr="00A944E4">
                <w:rPr>
                  <w:rStyle w:val="af7"/>
                </w:rPr>
                <w:t>http://maccle.com/my-tips/9-tips-improvement-mac-finder/</w:t>
              </w:r>
            </w:hyperlink>
          </w:p>
          <w:p w14:paraId="1E5C644B" w14:textId="084C0EE7" w:rsidR="001E72B0" w:rsidRPr="001E72B0" w:rsidRDefault="001E72B0" w:rsidP="001E72B0"/>
        </w:tc>
      </w:tr>
      <w:tr w:rsidR="00A23BA9" w14:paraId="2304F1D4" w14:textId="77777777" w:rsidTr="00A23BA9">
        <w:tc>
          <w:tcPr>
            <w:tcW w:w="9017" w:type="dxa"/>
          </w:tcPr>
          <w:p w14:paraId="2BDB9C39" w14:textId="77777777" w:rsidR="00A23BA9" w:rsidRDefault="00A23BA9" w:rsidP="00A23BA9">
            <w:pPr>
              <w:pStyle w:val="2"/>
              <w:outlineLvl w:val="1"/>
            </w:pPr>
          </w:p>
        </w:tc>
      </w:tr>
      <w:tr w:rsidR="00A23BA9" w14:paraId="09B44FA1" w14:textId="77777777" w:rsidTr="00A23BA9">
        <w:tc>
          <w:tcPr>
            <w:tcW w:w="9017" w:type="dxa"/>
          </w:tcPr>
          <w:p w14:paraId="0FBE118F" w14:textId="77777777" w:rsidR="00A23BA9" w:rsidRDefault="00A23BA9" w:rsidP="00A23BA9">
            <w:pPr>
              <w:pStyle w:val="2"/>
              <w:outlineLvl w:val="1"/>
            </w:pPr>
          </w:p>
        </w:tc>
      </w:tr>
      <w:tr w:rsidR="00A23BA9" w14:paraId="1B0637B6" w14:textId="77777777" w:rsidTr="00A23BA9">
        <w:tc>
          <w:tcPr>
            <w:tcW w:w="9017" w:type="dxa"/>
          </w:tcPr>
          <w:p w14:paraId="655F7B33" w14:textId="77777777" w:rsidR="00A23BA9" w:rsidRDefault="00A23BA9" w:rsidP="00A23BA9">
            <w:pPr>
              <w:pStyle w:val="2"/>
              <w:outlineLvl w:val="1"/>
            </w:pPr>
          </w:p>
        </w:tc>
      </w:tr>
    </w:tbl>
    <w:p w14:paraId="0E2031C5" w14:textId="77777777" w:rsidR="00A23BA9" w:rsidRPr="003C0C74" w:rsidRDefault="00A23BA9" w:rsidP="00A23BA9">
      <w:pPr>
        <w:pStyle w:val="2"/>
      </w:pPr>
    </w:p>
    <w:p w14:paraId="756BB658" w14:textId="77777777" w:rsidR="000C0CED" w:rsidRDefault="000C0CED" w:rsidP="00AF101F">
      <w:pPr>
        <w:pStyle w:val="1"/>
        <w:rPr>
          <w:rFonts w:asciiTheme="majorEastAsia" w:hAnsiTheme="majorEastAsia" w:cstheme="majorEastAsia"/>
        </w:rPr>
      </w:pPr>
      <w:bookmarkStart w:id="64" w:name="_Toc503808764"/>
      <w:r>
        <w:rPr>
          <w:rFonts w:asciiTheme="majorEastAsia" w:hAnsiTheme="majorEastAsia" w:cstheme="majorEastAsia"/>
        </w:rPr>
        <w:t>Mac</w:t>
      </w:r>
      <w:r>
        <w:rPr>
          <w:rFonts w:asciiTheme="majorEastAsia" w:hAnsiTheme="majorEastAsia" w:cstheme="majorEastAsia" w:hint="eastAsia"/>
        </w:rPr>
        <w:t>の仕様とか、設定</w:t>
      </w:r>
      <w:bookmarkEnd w:id="64"/>
    </w:p>
    <w:tbl>
      <w:tblPr>
        <w:tblStyle w:val="afb"/>
        <w:tblW w:w="0" w:type="auto"/>
        <w:tblLook w:val="04A0" w:firstRow="1" w:lastRow="0" w:firstColumn="1" w:lastColumn="0" w:noHBand="0" w:noVBand="1"/>
      </w:tblPr>
      <w:tblGrid>
        <w:gridCol w:w="9017"/>
      </w:tblGrid>
      <w:tr w:rsidR="000C0CED" w14:paraId="16E84D8A" w14:textId="77777777" w:rsidTr="000C0CED">
        <w:tc>
          <w:tcPr>
            <w:tcW w:w="9017" w:type="dxa"/>
          </w:tcPr>
          <w:p w14:paraId="2290E6AE" w14:textId="721F6B00" w:rsidR="000C0CED" w:rsidRDefault="000C0CED" w:rsidP="00C14C38">
            <w:pPr>
              <w:pStyle w:val="2"/>
              <w:outlineLvl w:val="1"/>
              <w:rPr>
                <w:rFonts w:asciiTheme="majorEastAsia" w:hAnsiTheme="majorEastAsia" w:cstheme="majorEastAsia"/>
                <w:lang w:val="en-GB"/>
              </w:rPr>
            </w:pPr>
            <w:bookmarkStart w:id="65" w:name="_Toc503808765"/>
            <w:r>
              <w:rPr>
                <w:rFonts w:asciiTheme="majorEastAsia" w:hAnsiTheme="majorEastAsia" w:cstheme="majorEastAsia" w:hint="eastAsia"/>
                <w:lang w:val="en-GB"/>
              </w:rPr>
              <w:t>クリップボードについて</w:t>
            </w:r>
            <w:bookmarkEnd w:id="65"/>
          </w:p>
          <w:p w14:paraId="040D8D09" w14:textId="77777777" w:rsidR="000C0CED" w:rsidRDefault="000C0CED" w:rsidP="00C14C38">
            <w:pPr>
              <w:pStyle w:val="2"/>
              <w:outlineLvl w:val="1"/>
              <w:rPr>
                <w:rFonts w:asciiTheme="majorEastAsia" w:hAnsiTheme="majorEastAsia" w:cstheme="majorEastAsia"/>
                <w:lang w:val="en-GB"/>
              </w:rPr>
            </w:pPr>
          </w:p>
        </w:tc>
      </w:tr>
      <w:tr w:rsidR="000C0CED" w14:paraId="5ECD5777" w14:textId="77777777" w:rsidTr="000C0CED">
        <w:tc>
          <w:tcPr>
            <w:tcW w:w="9017" w:type="dxa"/>
          </w:tcPr>
          <w:p w14:paraId="325CF6D4" w14:textId="77777777" w:rsidR="000C0CED" w:rsidRDefault="00EE5157" w:rsidP="00E3398B">
            <w:pPr>
              <w:pStyle w:val="2"/>
              <w:outlineLvl w:val="1"/>
              <w:rPr>
                <w:lang w:val="en-GB"/>
              </w:rPr>
            </w:pPr>
            <w:bookmarkStart w:id="66" w:name="_Toc503808766"/>
            <w:r>
              <w:rPr>
                <w:lang w:val="en-GB"/>
              </w:rPr>
              <w:t>Basemap</w:t>
            </w:r>
            <w:r>
              <w:rPr>
                <w:rFonts w:hint="eastAsia"/>
                <w:lang w:val="en-GB"/>
              </w:rPr>
              <w:t>インストール方法</w:t>
            </w:r>
            <w:bookmarkEnd w:id="66"/>
          </w:p>
          <w:p w14:paraId="3375F6A3" w14:textId="77777777" w:rsidR="00EE5157" w:rsidRDefault="00EE5157" w:rsidP="00EE5157"/>
          <w:p w14:paraId="06B66EE7" w14:textId="1011849A" w:rsidR="00EE5157" w:rsidRDefault="00EE5157" w:rsidP="00EE5157">
            <w:r>
              <w:t>pip install basemap</w:t>
            </w:r>
            <w:r>
              <w:rPr>
                <w:rFonts w:hint="eastAsia"/>
              </w:rPr>
              <w:t>だとインストール出来なかった。</w:t>
            </w:r>
          </w:p>
          <w:p w14:paraId="0B18CE15" w14:textId="4265BC8F" w:rsidR="00EE5157" w:rsidRDefault="00DE1E40" w:rsidP="00EE5157">
            <w:r>
              <w:rPr>
                <w:rFonts w:hint="eastAsia"/>
              </w:rPr>
              <w:t>ネットで調べたところ、下記の手順でインストール出来そうだとわかった。ところが、</w:t>
            </w:r>
            <w:r>
              <w:t>wget</w:t>
            </w:r>
            <w:r>
              <w:rPr>
                <w:rFonts w:hint="eastAsia"/>
              </w:rPr>
              <w:t>もインスールされていなかった。幸い、</w:t>
            </w:r>
            <w:r>
              <w:t>brew install wget</w:t>
            </w:r>
            <w:r>
              <w:rPr>
                <w:rFonts w:hint="eastAsia"/>
              </w:rPr>
              <w:t>でインストール出来た。</w:t>
            </w:r>
          </w:p>
          <w:p w14:paraId="09344B3E" w14:textId="77777777" w:rsidR="00DE1E40" w:rsidRDefault="00DE1E40" w:rsidP="00EE5157"/>
          <w:tbl>
            <w:tblPr>
              <w:tblStyle w:val="afb"/>
              <w:tblW w:w="0" w:type="auto"/>
              <w:tblLook w:val="04A0" w:firstRow="1" w:lastRow="0" w:firstColumn="1" w:lastColumn="0" w:noHBand="0" w:noVBand="1"/>
            </w:tblPr>
            <w:tblGrid>
              <w:gridCol w:w="7539"/>
            </w:tblGrid>
            <w:tr w:rsidR="00DE1E40" w14:paraId="19A1001C" w14:textId="77777777" w:rsidTr="00DE1E40">
              <w:tc>
                <w:tcPr>
                  <w:tcW w:w="7539" w:type="dxa"/>
                </w:tcPr>
                <w:p w14:paraId="0C39514B" w14:textId="77777777" w:rsidR="00DE1E40" w:rsidRDefault="00DE1E40" w:rsidP="00DE1E40">
                  <w:r>
                    <w:t>$ brew install geos</w:t>
                  </w:r>
                </w:p>
                <w:p w14:paraId="0DF05C27" w14:textId="77777777" w:rsidR="00DE1E40" w:rsidRDefault="00DE1E40" w:rsidP="00DE1E40">
                  <w:r>
                    <w:t>#$ pip install Pillow html5lib BeautifulSoup4</w:t>
                  </w:r>
                </w:p>
                <w:p w14:paraId="590BF698" w14:textId="77777777" w:rsidR="00DE1E40" w:rsidRDefault="00DE1E40" w:rsidP="00DE1E40">
                  <w:r>
                    <w:t>$ wget https://jaist.dl.sourceforge.net/project/matplotlib/matplotlib-toolkits/basemap-1.0.7/basemap-1.0.7.tar.gz</w:t>
                  </w:r>
                </w:p>
                <w:p w14:paraId="3B00086D" w14:textId="77777777" w:rsidR="00DE1E40" w:rsidRDefault="00DE1E40" w:rsidP="00DE1E40">
                  <w:r>
                    <w:t>$ tar zxvf basemap-1.0.7.tar.gz</w:t>
                  </w:r>
                </w:p>
                <w:p w14:paraId="0B5003F5" w14:textId="77777777" w:rsidR="00DE1E40" w:rsidRDefault="00DE1E40" w:rsidP="00DE1E40">
                  <w:r>
                    <w:t>$ cd basemap-1.0.7</w:t>
                  </w:r>
                </w:p>
                <w:p w14:paraId="1C19821B" w14:textId="17B496FD" w:rsidR="00DE1E40" w:rsidRDefault="00DE1E40" w:rsidP="00DE1E40">
                  <w:r>
                    <w:t>$ python setup.py install</w:t>
                  </w:r>
                </w:p>
              </w:tc>
            </w:tr>
          </w:tbl>
          <w:p w14:paraId="36375008" w14:textId="77777777" w:rsidR="00DE1E40" w:rsidRDefault="00DE1E40" w:rsidP="00EE5157"/>
          <w:p w14:paraId="274AD284" w14:textId="2DAE3C33" w:rsidR="00DE1E40" w:rsidRDefault="00D248F8" w:rsidP="00EE5157">
            <w:r>
              <w:t>Unux</w:t>
            </w:r>
            <w:r>
              <w:rPr>
                <w:rFonts w:hint="eastAsia"/>
              </w:rPr>
              <w:t>の世界は、こういうところが年々経っても変わらない、面倒くさい。</w:t>
            </w:r>
          </w:p>
          <w:p w14:paraId="60546BEB" w14:textId="77777777" w:rsidR="00D248F8" w:rsidRPr="00D248F8" w:rsidRDefault="00D248F8" w:rsidP="00EE5157"/>
          <w:p w14:paraId="7C7AEBA4" w14:textId="77777777" w:rsidR="00DE1E40" w:rsidRDefault="00DE1E40" w:rsidP="00EE5157"/>
          <w:p w14:paraId="0B6551F6" w14:textId="77777777" w:rsidR="00EE5157" w:rsidRDefault="001D6AE7" w:rsidP="00EE5157">
            <w:hyperlink r:id="rId204" w:history="1">
              <w:r w:rsidR="00DE1E40" w:rsidRPr="009B5603">
                <w:rPr>
                  <w:rStyle w:val="af7"/>
                </w:rPr>
                <w:t>https://qiita.com/msrks/items/ed18a2653bc177a24cca</w:t>
              </w:r>
            </w:hyperlink>
          </w:p>
          <w:p w14:paraId="68F3749B" w14:textId="7441624E" w:rsidR="00D248F8" w:rsidRPr="00D248F8" w:rsidRDefault="00D248F8" w:rsidP="00EE5157"/>
        </w:tc>
      </w:tr>
      <w:tr w:rsidR="000C0CED" w14:paraId="78BC9701" w14:textId="77777777" w:rsidTr="000C0CED">
        <w:tc>
          <w:tcPr>
            <w:tcW w:w="9017" w:type="dxa"/>
          </w:tcPr>
          <w:p w14:paraId="06A1656C" w14:textId="77777777" w:rsidR="000C0CED" w:rsidRDefault="000C0CED" w:rsidP="00AF101F">
            <w:pPr>
              <w:pStyle w:val="1"/>
              <w:outlineLvl w:val="0"/>
              <w:rPr>
                <w:rFonts w:asciiTheme="majorEastAsia" w:hAnsiTheme="majorEastAsia" w:cstheme="majorEastAsia"/>
                <w:lang w:val="en-GB"/>
              </w:rPr>
            </w:pPr>
          </w:p>
        </w:tc>
      </w:tr>
      <w:tr w:rsidR="000C0CED" w14:paraId="11D6181D" w14:textId="77777777" w:rsidTr="000C0CED">
        <w:tc>
          <w:tcPr>
            <w:tcW w:w="9017" w:type="dxa"/>
          </w:tcPr>
          <w:p w14:paraId="75F9F919" w14:textId="77777777" w:rsidR="000C0CED" w:rsidRDefault="000C0CED" w:rsidP="00AF101F">
            <w:pPr>
              <w:pStyle w:val="1"/>
              <w:outlineLvl w:val="0"/>
              <w:rPr>
                <w:rFonts w:asciiTheme="majorEastAsia" w:hAnsiTheme="majorEastAsia" w:cstheme="majorEastAsia"/>
                <w:lang w:val="en-GB"/>
              </w:rPr>
            </w:pPr>
          </w:p>
        </w:tc>
      </w:tr>
      <w:tr w:rsidR="000C0CED" w14:paraId="73ABD82B" w14:textId="77777777" w:rsidTr="000C0CED">
        <w:tc>
          <w:tcPr>
            <w:tcW w:w="9017" w:type="dxa"/>
          </w:tcPr>
          <w:p w14:paraId="5D67D6E4" w14:textId="77777777" w:rsidR="000C0CED" w:rsidRDefault="000C0CED" w:rsidP="00AF101F">
            <w:pPr>
              <w:pStyle w:val="1"/>
              <w:outlineLvl w:val="0"/>
              <w:rPr>
                <w:rFonts w:asciiTheme="majorEastAsia" w:hAnsiTheme="majorEastAsia" w:cstheme="majorEastAsia"/>
                <w:lang w:val="en-GB"/>
              </w:rPr>
            </w:pPr>
          </w:p>
        </w:tc>
      </w:tr>
    </w:tbl>
    <w:p w14:paraId="33FB2F06" w14:textId="30687E47" w:rsidR="007821D7" w:rsidRDefault="007C73D3" w:rsidP="00AF101F">
      <w:pPr>
        <w:pStyle w:val="1"/>
        <w:rPr>
          <w:rFonts w:asciiTheme="majorEastAsia" w:hAnsiTheme="majorEastAsia" w:cstheme="majorEastAsia" w:hint="eastAsia"/>
          <w:lang w:val="en-GB"/>
        </w:rPr>
      </w:pPr>
      <w:bookmarkStart w:id="67" w:name="_Toc503808767"/>
      <w:r>
        <w:rPr>
          <w:rFonts w:asciiTheme="majorEastAsia" w:hAnsiTheme="majorEastAsia" w:cstheme="majorEastAsia" w:hint="eastAsia"/>
          <w:lang w:val="en-GB"/>
        </w:rPr>
        <w:t>参考文献</w:t>
      </w:r>
      <w:bookmarkEnd w:id="67"/>
    </w:p>
    <w:p w14:paraId="276812FA" w14:textId="6123CEE4" w:rsidR="006A767D" w:rsidRPr="006A767D" w:rsidRDefault="006A767D" w:rsidP="006A767D">
      <w:pPr>
        <w:pStyle w:val="2"/>
        <w:rPr>
          <w:rFonts w:hint="eastAsia"/>
          <w:lang w:val="en-GB"/>
        </w:rPr>
      </w:pPr>
      <w:bookmarkStart w:id="68" w:name="_Toc503808768"/>
      <w:r w:rsidRPr="004C4B12">
        <w:rPr>
          <w:lang w:val="en-GB"/>
        </w:rPr>
        <w:t>GitHubの教科書</w:t>
      </w:r>
      <w:bookmarkEnd w:id="68"/>
      <w:r w:rsidRPr="004C4B12">
        <w:rPr>
          <w:lang w:val="en-GB"/>
        </w:rPr>
        <w:t xml:space="preserve"> </w:t>
      </w:r>
    </w:p>
    <w:tbl>
      <w:tblPr>
        <w:tblStyle w:val="afb"/>
        <w:tblW w:w="0" w:type="auto"/>
        <w:tblLook w:val="04A0" w:firstRow="1" w:lastRow="0" w:firstColumn="1" w:lastColumn="0" w:noHBand="0" w:noVBand="1"/>
      </w:tblPr>
      <w:tblGrid>
        <w:gridCol w:w="9017"/>
      </w:tblGrid>
      <w:tr w:rsidR="007C73D3" w14:paraId="1E9ECAE8" w14:textId="77777777" w:rsidTr="007C73D3">
        <w:tc>
          <w:tcPr>
            <w:tcW w:w="9017" w:type="dxa"/>
          </w:tcPr>
          <w:p w14:paraId="0D27641C" w14:textId="77777777" w:rsidR="007C73D3" w:rsidRPr="004C4B12" w:rsidRDefault="007C73D3" w:rsidP="000C0CED"/>
          <w:p w14:paraId="3B3848A2" w14:textId="7EEB75A9" w:rsidR="007C73D3" w:rsidRDefault="004C4B12" w:rsidP="000C0CED">
            <w:pPr>
              <w:rPr>
                <w:lang w:val="en-GB"/>
              </w:rPr>
            </w:pPr>
            <w:r w:rsidRPr="004C4B12">
              <w:rPr>
                <w:lang w:val="en-GB"/>
              </w:rPr>
              <w:t>Web制作者のためのGitHubの教科書 チームの効率を最大化する共同開発ツール Web制作者のための教科書シリーズ Kindle版</w:t>
            </w:r>
          </w:p>
          <w:p w14:paraId="2EF417A3" w14:textId="77777777" w:rsidR="004C4B12" w:rsidRDefault="004C4B12" w:rsidP="000C0CED">
            <w:pPr>
              <w:rPr>
                <w:lang w:val="en-GB"/>
              </w:rPr>
            </w:pPr>
          </w:p>
          <w:p w14:paraId="6B149C29" w14:textId="00E007A3" w:rsidR="004C4B12" w:rsidRDefault="004C4B12" w:rsidP="000C0CED">
            <w:pPr>
              <w:rPr>
                <w:lang w:val="en-GB"/>
              </w:rPr>
            </w:pPr>
            <w:r>
              <w:rPr>
                <w:lang w:val="en-GB"/>
              </w:rPr>
              <w:t xml:space="preserve">  </w:t>
            </w:r>
            <w:r>
              <w:rPr>
                <w:noProof/>
              </w:rPr>
              <w:drawing>
                <wp:inline distT="0" distB="0" distL="0" distR="0" wp14:anchorId="1BAC38F3" wp14:editId="5D437B5A">
                  <wp:extent cx="970734" cy="1251835"/>
                  <wp:effectExtent l="0" t="0" r="0" b="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989558" cy="1276110"/>
                          </a:xfrm>
                          <a:prstGeom prst="rect">
                            <a:avLst/>
                          </a:prstGeom>
                        </pic:spPr>
                      </pic:pic>
                    </a:graphicData>
                  </a:graphic>
                </wp:inline>
              </w:drawing>
            </w:r>
          </w:p>
          <w:p w14:paraId="2D91A6D2" w14:textId="77777777" w:rsidR="004C4B12" w:rsidRDefault="004C4B12" w:rsidP="000C0CED">
            <w:pPr>
              <w:rPr>
                <w:lang w:val="en-GB"/>
              </w:rPr>
            </w:pPr>
          </w:p>
          <w:p w14:paraId="7B0004BD" w14:textId="16FF3C1F" w:rsidR="00716C0A" w:rsidRPr="00716C0A" w:rsidRDefault="00716C0A" w:rsidP="000C0CED">
            <w:pPr>
              <w:rPr>
                <w:rFonts w:hint="eastAsia"/>
              </w:rPr>
            </w:pPr>
            <w:r>
              <w:rPr>
                <w:rFonts w:hint="eastAsia"/>
                <w:lang w:val="en-GB"/>
              </w:rPr>
              <w:t>特徴：</w:t>
            </w:r>
            <w:r>
              <w:t xml:space="preserve"> git</w:t>
            </w:r>
            <w:r>
              <w:rPr>
                <w:rFonts w:hint="eastAsia"/>
              </w:rPr>
              <w:t>と</w:t>
            </w:r>
            <w:r>
              <w:t>sourcetree</w:t>
            </w:r>
            <w:r>
              <w:rPr>
                <w:rFonts w:hint="eastAsia"/>
              </w:rPr>
              <w:t>の使い方が紹介されている。</w:t>
            </w:r>
          </w:p>
          <w:p w14:paraId="4AC2C0B8" w14:textId="77777777" w:rsidR="00716C0A" w:rsidRDefault="00716C0A" w:rsidP="000C0CED">
            <w:pPr>
              <w:rPr>
                <w:lang w:val="en-GB"/>
              </w:rPr>
            </w:pPr>
          </w:p>
          <w:p w14:paraId="4BC3C921" w14:textId="007859D3" w:rsidR="004C4B12" w:rsidRPr="004C4B12" w:rsidRDefault="004C4B12" w:rsidP="000C0CED">
            <w:r>
              <w:rPr>
                <w:lang w:val="en-GB"/>
              </w:rPr>
              <w:t>1-7</w:t>
            </w:r>
            <w:r>
              <w:rPr>
                <w:rFonts w:hint="eastAsia"/>
                <w:lang w:val="en-GB"/>
              </w:rPr>
              <w:t>章：</w:t>
            </w:r>
            <w:r>
              <w:t xml:space="preserve"> </w:t>
            </w:r>
          </w:p>
          <w:p w14:paraId="3107E489" w14:textId="77777777" w:rsidR="004C4B12" w:rsidRDefault="004C4B12" w:rsidP="000C0CED">
            <w:pPr>
              <w:rPr>
                <w:lang w:val="en-GB"/>
              </w:rPr>
            </w:pPr>
          </w:p>
          <w:p w14:paraId="10B7CCFB" w14:textId="77777777" w:rsidR="004C4B12" w:rsidRDefault="004C4B12" w:rsidP="000C0CED">
            <w:pPr>
              <w:rPr>
                <w:lang w:val="en-GB"/>
              </w:rPr>
            </w:pPr>
          </w:p>
          <w:p w14:paraId="653B9F6E" w14:textId="454A7146" w:rsidR="004C4B12" w:rsidRDefault="004C4B12" w:rsidP="000C0CED">
            <w:pPr>
              <w:rPr>
                <w:lang w:val="en-GB"/>
              </w:rPr>
            </w:pPr>
            <w:hyperlink r:id="rId206" w:history="1">
              <w:r w:rsidRPr="00F574A3">
                <w:rPr>
                  <w:rStyle w:val="af7"/>
                  <w:lang w:val="en-GB"/>
                </w:rPr>
                <w:t>https://www.amazon.co.jp/Web%E5%88%B6%E4%BD%9C%E8%80%85%E3%81%AE%E3%81%9F%E3%82%81%E3%81%AEGitHub%E3%81%AE%E6%95%99%E7%A7%91%E6%9B%B8-%E3%83%81%E3%83%BC%E3%83%A0%E3%81%AE%E5%8A%B9%E7%8E%87%E3%82%92%E6%9C%80%E5%A4%A7%E5%8C%96%E3%81%99%E3%82%8B%E5%85%B1%E5%90%8C%E9%96%8B%E7%99%BA%E3%83%84%E3%83%BC%E3%83%AB-Web%E5%88%B6%E4%BD%9C%E8%80%85%E3%81%AE%E3%81%9F%E3%82%81%E3%81%AE%E6%95%99%E7%A7%91%E6%9B%B8%E3%82%B7%E3%83%AA%E3%83%BC%E3%82%BA-%E5%A1%A9%E8%B0%B7-%E5%95%93-ebook/dp/B00QPSXY1I/ref=sr_1_1?ie=UTF8&amp;qid=1515844896&amp;sr=8-1&amp;keywords=github%E3%81%AE%E6%95%99%E7%A7%91%E6%9B%B8</w:t>
              </w:r>
            </w:hyperlink>
          </w:p>
          <w:p w14:paraId="2E1EFE1D" w14:textId="77777777" w:rsidR="004C4B12" w:rsidRDefault="004C4B12" w:rsidP="000C0CED">
            <w:pPr>
              <w:rPr>
                <w:lang w:val="en-GB"/>
              </w:rPr>
            </w:pPr>
          </w:p>
          <w:p w14:paraId="7535738C" w14:textId="77777777" w:rsidR="007C73D3" w:rsidRDefault="007C73D3" w:rsidP="000C0CED">
            <w:pPr>
              <w:rPr>
                <w:rFonts w:hint="eastAsia"/>
                <w:lang w:val="en-GB"/>
              </w:rPr>
            </w:pPr>
          </w:p>
        </w:tc>
      </w:tr>
      <w:tr w:rsidR="007C73D3" w14:paraId="04286A69" w14:textId="77777777" w:rsidTr="007C73D3">
        <w:tc>
          <w:tcPr>
            <w:tcW w:w="9017" w:type="dxa"/>
          </w:tcPr>
          <w:p w14:paraId="4CDAE24C" w14:textId="77777777" w:rsidR="007C73D3" w:rsidRDefault="007C73D3" w:rsidP="000C0CED">
            <w:pPr>
              <w:rPr>
                <w:rFonts w:hint="eastAsia"/>
                <w:lang w:val="en-GB"/>
              </w:rPr>
            </w:pPr>
          </w:p>
        </w:tc>
      </w:tr>
      <w:tr w:rsidR="007C73D3" w14:paraId="5B74C381" w14:textId="77777777" w:rsidTr="007C73D3">
        <w:tc>
          <w:tcPr>
            <w:tcW w:w="9017" w:type="dxa"/>
          </w:tcPr>
          <w:p w14:paraId="1D86E7BB" w14:textId="77777777" w:rsidR="007C73D3" w:rsidRDefault="007C73D3" w:rsidP="000C0CED">
            <w:pPr>
              <w:rPr>
                <w:rFonts w:hint="eastAsia"/>
                <w:lang w:val="en-GB"/>
              </w:rPr>
            </w:pPr>
          </w:p>
        </w:tc>
      </w:tr>
      <w:tr w:rsidR="007C73D3" w14:paraId="3D47D0F1" w14:textId="77777777" w:rsidTr="007C73D3">
        <w:tc>
          <w:tcPr>
            <w:tcW w:w="9017" w:type="dxa"/>
          </w:tcPr>
          <w:p w14:paraId="297D0C26" w14:textId="77777777" w:rsidR="007C73D3" w:rsidRDefault="007C73D3" w:rsidP="000C0CED">
            <w:pPr>
              <w:rPr>
                <w:rFonts w:hint="eastAsia"/>
                <w:lang w:val="en-GB"/>
              </w:rPr>
            </w:pPr>
          </w:p>
        </w:tc>
      </w:tr>
      <w:tr w:rsidR="007C73D3" w14:paraId="1111E98F" w14:textId="77777777" w:rsidTr="007C73D3">
        <w:tc>
          <w:tcPr>
            <w:tcW w:w="9017" w:type="dxa"/>
          </w:tcPr>
          <w:p w14:paraId="07277DCE" w14:textId="77777777" w:rsidR="007C73D3" w:rsidRDefault="007C73D3" w:rsidP="000C0CED">
            <w:pPr>
              <w:rPr>
                <w:rFonts w:hint="eastAsia"/>
                <w:lang w:val="en-GB"/>
              </w:rPr>
            </w:pPr>
          </w:p>
        </w:tc>
      </w:tr>
      <w:tr w:rsidR="007C73D3" w14:paraId="7CFCE699" w14:textId="77777777" w:rsidTr="007C73D3">
        <w:tc>
          <w:tcPr>
            <w:tcW w:w="9017" w:type="dxa"/>
          </w:tcPr>
          <w:p w14:paraId="7739BC62" w14:textId="77777777" w:rsidR="007C73D3" w:rsidRDefault="007C73D3" w:rsidP="000C0CED">
            <w:pPr>
              <w:rPr>
                <w:rFonts w:hint="eastAsia"/>
                <w:lang w:val="en-GB"/>
              </w:rPr>
            </w:pPr>
          </w:p>
        </w:tc>
      </w:tr>
    </w:tbl>
    <w:p w14:paraId="2DDE1187" w14:textId="77777777" w:rsidR="000C0CED" w:rsidRDefault="000C0CED" w:rsidP="000C0CED">
      <w:pPr>
        <w:rPr>
          <w:rFonts w:hint="eastAsia"/>
          <w:lang w:val="en-GB"/>
        </w:rPr>
      </w:pPr>
    </w:p>
    <w:p w14:paraId="33C12836" w14:textId="77777777" w:rsidR="007C73D3" w:rsidRDefault="007C73D3" w:rsidP="000C0CED">
      <w:pPr>
        <w:rPr>
          <w:rFonts w:hint="eastAsia"/>
          <w:lang w:val="en-GB"/>
        </w:rPr>
      </w:pPr>
    </w:p>
    <w:p w14:paraId="14305EDC" w14:textId="77777777" w:rsidR="007C73D3" w:rsidRPr="000C0CED" w:rsidRDefault="007C73D3" w:rsidP="000C0CED">
      <w:pPr>
        <w:rPr>
          <w:rFonts w:hint="eastAsia"/>
          <w:lang w:val="en-GB"/>
        </w:rPr>
      </w:pPr>
    </w:p>
    <w:sectPr w:rsidR="007C73D3" w:rsidRPr="000C0CED">
      <w:footerReference w:type="default" r:id="rId207"/>
      <w:pgSz w:w="11907" w:h="16839"/>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D6911F" w14:textId="77777777" w:rsidR="002B7A4D" w:rsidRDefault="002B7A4D">
      <w:r>
        <w:separator/>
      </w:r>
    </w:p>
    <w:p w14:paraId="468A24C2" w14:textId="77777777" w:rsidR="002B7A4D" w:rsidRDefault="002B7A4D"/>
  </w:endnote>
  <w:endnote w:type="continuationSeparator" w:id="0">
    <w:p w14:paraId="6D51D600" w14:textId="77777777" w:rsidR="002B7A4D" w:rsidRDefault="002B7A4D">
      <w:r>
        <w:continuationSeparator/>
      </w:r>
    </w:p>
    <w:p w14:paraId="778BB43C" w14:textId="77777777" w:rsidR="002B7A4D" w:rsidRDefault="002B7A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auto"/>
    <w:pitch w:val="variable"/>
    <w:sig w:usb0="E00002FF" w:usb1="2AC7FDFF" w:usb2="00000016" w:usb3="00000000" w:csb0="0002009F" w:csb1="00000000"/>
  </w:font>
  <w:font w:name="Angsana New">
    <w:panose1 w:val="02020603050405020304"/>
    <w:charset w:val="00"/>
    <w:family w:val="auto"/>
    <w:pitch w:val="variable"/>
    <w:sig w:usb0="81000003" w:usb1="00000000" w:usb2="00000000" w:usb3="00000000" w:csb0="00010001" w:csb1="00000000"/>
  </w:font>
  <w:font w:name="Monaco">
    <w:panose1 w:val="02000500000000000000"/>
    <w:charset w:val="00"/>
    <w:family w:val="auto"/>
    <w:pitch w:val="variable"/>
    <w:sig w:usb0="00000003" w:usb1="00000000" w:usb2="00000000" w:usb3="00000000" w:csb0="00000001" w:csb1="00000000"/>
  </w:font>
  <w:font w:name="Yu Mincho">
    <w:panose1 w:val="02020400000000000000"/>
    <w:charset w:val="80"/>
    <w:family w:val="auto"/>
    <w:pitch w:val="variable"/>
    <w:sig w:usb0="800002E7" w:usb1="2AC7FCFF" w:usb2="00000012" w:usb3="00000000" w:csb0="0002009F" w:csb1="00000000"/>
  </w:font>
  <w:font w:name="Helvetica Neue">
    <w:panose1 w:val="02000503000000020004"/>
    <w:charset w:val="00"/>
    <w:family w:val="auto"/>
    <w:pitch w:val="variable"/>
    <w:sig w:usb0="E50002FF" w:usb1="500079DB" w:usb2="00000010" w:usb3="00000000" w:csb0="00000001" w:csb1="00000000"/>
  </w:font>
  <w:font w:name="Cordia New">
    <w:panose1 w:val="020B0304020202020204"/>
    <w:charset w:val="00"/>
    <w:family w:val="auto"/>
    <w:pitch w:val="variable"/>
    <w:sig w:usb0="81000003" w:usb1="00000000" w:usb2="00000000" w:usb3="00000000" w:csb0="00010001" w:csb1="00000000"/>
  </w:font>
  <w:font w:name="Helvetica">
    <w:panose1 w:val="00000000000000000000"/>
    <w:charset w:val="00"/>
    <w:family w:val="auto"/>
    <w:pitch w:val="variable"/>
    <w:sig w:usb0="E00002FF" w:usb1="5000785B" w:usb2="00000000" w:usb3="00000000" w:csb0="0000019F" w:csb1="00000000"/>
  </w:font>
  <w:font w:name="MS Mincho">
    <w:panose1 w:val="02020609040205080304"/>
    <w:charset w:val="80"/>
    <w:family w:val="auto"/>
    <w:pitch w:val="variable"/>
    <w:sig w:usb0="E00002FF" w:usb1="6AC7FDFB" w:usb2="08000012" w:usb3="00000000" w:csb0="0002009F" w:csb1="00000000"/>
  </w:font>
  <w:font w:name=".Hiragino Kaku Gothic Interface">
    <w:panose1 w:val="020B0300000000000000"/>
    <w:charset w:val="80"/>
    <w:family w:val="auto"/>
    <w:pitch w:val="variable"/>
    <w:sig w:usb0="E00002FF" w:usb1="7AC7FFFF" w:usb2="00000012" w:usb3="00000000" w:csb0="0002000D"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0699706"/>
      <w:docPartObj>
        <w:docPartGallery w:val="Page Numbers (Bottom of Page)"/>
        <w:docPartUnique/>
      </w:docPartObj>
    </w:sdtPr>
    <w:sdtEndPr>
      <w:rPr>
        <w:noProof/>
      </w:rPr>
    </w:sdtEndPr>
    <w:sdtContent>
      <w:p w14:paraId="54D6C9E9" w14:textId="77777777" w:rsidR="008C3200" w:rsidRDefault="008C3200">
        <w:pPr>
          <w:pStyle w:val="a7"/>
        </w:pPr>
        <w:r>
          <w:fldChar w:fldCharType="begin"/>
        </w:r>
        <w:r>
          <w:instrText xml:space="preserve"> PAGE   \* MERGEFORMAT </w:instrText>
        </w:r>
        <w:r>
          <w:fldChar w:fldCharType="separate"/>
        </w:r>
        <w:r w:rsidR="008A189A">
          <w:rPr>
            <w:noProof/>
          </w:rPr>
          <w:t>38</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A39E7C" w14:textId="77777777" w:rsidR="002B7A4D" w:rsidRDefault="002B7A4D">
      <w:r>
        <w:separator/>
      </w:r>
    </w:p>
    <w:p w14:paraId="2703C680" w14:textId="77777777" w:rsidR="002B7A4D" w:rsidRDefault="002B7A4D"/>
  </w:footnote>
  <w:footnote w:type="continuationSeparator" w:id="0">
    <w:p w14:paraId="5B8FDF18" w14:textId="77777777" w:rsidR="002B7A4D" w:rsidRDefault="002B7A4D">
      <w:r>
        <w:continuationSeparator/>
      </w:r>
    </w:p>
    <w:p w14:paraId="396E951A" w14:textId="77777777" w:rsidR="002B7A4D" w:rsidRDefault="002B7A4D"/>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30A86DE"/>
    <w:lvl w:ilvl="0">
      <w:start w:val="1"/>
      <w:numFmt w:val="decimal"/>
      <w:lvlText w:val="%1."/>
      <w:lvlJc w:val="left"/>
      <w:pPr>
        <w:tabs>
          <w:tab w:val="num" w:pos="360"/>
        </w:tabs>
        <w:ind w:left="360" w:hanging="360"/>
      </w:pPr>
    </w:lvl>
  </w:abstractNum>
  <w:abstractNum w:abstractNumId="1">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nsid w:val="0A010B78"/>
    <w:multiLevelType w:val="hybridMultilevel"/>
    <w:tmpl w:val="5B6CC4D0"/>
    <w:lvl w:ilvl="0" w:tplc="0409000F">
      <w:start w:val="1"/>
      <w:numFmt w:val="decimal"/>
      <w:lvlText w:val="%1."/>
      <w:lvlJc w:val="left"/>
      <w:pPr>
        <w:ind w:left="480" w:hanging="480"/>
      </w:p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
    <w:nsid w:val="20906CDF"/>
    <w:multiLevelType w:val="hybridMultilevel"/>
    <w:tmpl w:val="A9D02FCA"/>
    <w:lvl w:ilvl="0" w:tplc="A78AD9E8">
      <w:start w:val="1"/>
      <w:numFmt w:val="bullet"/>
      <w:pStyle w:val="a"/>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746FE1"/>
    <w:multiLevelType w:val="hybridMultilevel"/>
    <w:tmpl w:val="24C2B0D2"/>
    <w:lvl w:ilvl="0" w:tplc="2B12B25C">
      <w:start w:val="3"/>
      <w:numFmt w:val="bullet"/>
      <w:lvlText w:val=""/>
      <w:lvlJc w:val="left"/>
      <w:pPr>
        <w:ind w:left="720" w:hanging="360"/>
      </w:pPr>
      <w:rPr>
        <w:rFonts w:ascii="Wingdings" w:eastAsiaTheme="majorEastAsia" w:hAnsi="Wingdings" w:cstheme="majorBidi" w:hint="default"/>
      </w:rPr>
    </w:lvl>
    <w:lvl w:ilvl="1" w:tplc="0409000B" w:tentative="1">
      <w:start w:val="1"/>
      <w:numFmt w:val="bullet"/>
      <w:lvlText w:val=""/>
      <w:lvlJc w:val="left"/>
      <w:pPr>
        <w:ind w:left="1320" w:hanging="480"/>
      </w:pPr>
      <w:rPr>
        <w:rFonts w:ascii="Wingdings" w:hAnsi="Wingdings" w:hint="default"/>
      </w:rPr>
    </w:lvl>
    <w:lvl w:ilvl="2" w:tplc="0409000D"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B" w:tentative="1">
      <w:start w:val="1"/>
      <w:numFmt w:val="bullet"/>
      <w:lvlText w:val=""/>
      <w:lvlJc w:val="left"/>
      <w:pPr>
        <w:ind w:left="2760" w:hanging="480"/>
      </w:pPr>
      <w:rPr>
        <w:rFonts w:ascii="Wingdings" w:hAnsi="Wingdings" w:hint="default"/>
      </w:rPr>
    </w:lvl>
    <w:lvl w:ilvl="5" w:tplc="0409000D"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B" w:tentative="1">
      <w:start w:val="1"/>
      <w:numFmt w:val="bullet"/>
      <w:lvlText w:val=""/>
      <w:lvlJc w:val="left"/>
      <w:pPr>
        <w:ind w:left="4200" w:hanging="480"/>
      </w:pPr>
      <w:rPr>
        <w:rFonts w:ascii="Wingdings" w:hAnsi="Wingdings" w:hint="default"/>
      </w:rPr>
    </w:lvl>
    <w:lvl w:ilvl="8" w:tplc="0409000D" w:tentative="1">
      <w:start w:val="1"/>
      <w:numFmt w:val="bullet"/>
      <w:lvlText w:val=""/>
      <w:lvlJc w:val="left"/>
      <w:pPr>
        <w:ind w:left="4680" w:hanging="480"/>
      </w:pPr>
      <w:rPr>
        <w:rFonts w:ascii="Wingdings" w:hAnsi="Wingdings" w:hint="default"/>
      </w:rPr>
    </w:lvl>
  </w:abstractNum>
  <w:abstractNum w:abstractNumId="5">
    <w:nsid w:val="2F4D56CC"/>
    <w:multiLevelType w:val="hybridMultilevel"/>
    <w:tmpl w:val="1DA48BA0"/>
    <w:lvl w:ilvl="0" w:tplc="0409000F">
      <w:start w:val="1"/>
      <w:numFmt w:val="decimal"/>
      <w:lvlText w:val="%1."/>
      <w:lvlJc w:val="left"/>
      <w:pPr>
        <w:ind w:left="480" w:hanging="480"/>
      </w:pPr>
    </w:lvl>
    <w:lvl w:ilvl="1" w:tplc="04090017">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6">
    <w:nsid w:val="68AB4355"/>
    <w:multiLevelType w:val="hybridMultilevel"/>
    <w:tmpl w:val="DCB843A0"/>
    <w:lvl w:ilvl="0" w:tplc="CE0E85FE">
      <w:start w:val="1"/>
      <w:numFmt w:val="decimal"/>
      <w:pStyle w:val="a0"/>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68B25258"/>
    <w:multiLevelType w:val="hybridMultilevel"/>
    <w:tmpl w:val="B48017E6"/>
    <w:lvl w:ilvl="0" w:tplc="4FEEAF46">
      <w:start w:val="3"/>
      <w:numFmt w:val="bullet"/>
      <w:lvlText w:val=""/>
      <w:lvlJc w:val="left"/>
      <w:pPr>
        <w:ind w:left="360" w:hanging="360"/>
      </w:pPr>
      <w:rPr>
        <w:rFonts w:ascii="Wingdings" w:eastAsiaTheme="majorEastAsia" w:hAnsi="Wingdings" w:cstheme="majorBidi"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8">
    <w:nsid w:val="6BB2476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1"/>
  </w:num>
  <w:num w:numId="2">
    <w:abstractNumId w:val="0"/>
  </w:num>
  <w:num w:numId="3">
    <w:abstractNumId w:val="3"/>
  </w:num>
  <w:num w:numId="4">
    <w:abstractNumId w:val="6"/>
  </w:num>
  <w:num w:numId="5">
    <w:abstractNumId w:val="3"/>
  </w:num>
  <w:num w:numId="6">
    <w:abstractNumId w:val="6"/>
  </w:num>
  <w:num w:numId="7">
    <w:abstractNumId w:val="2"/>
  </w:num>
  <w:num w:numId="8">
    <w:abstractNumId w:val="5"/>
  </w:num>
  <w:num w:numId="9">
    <w:abstractNumId w:val="8"/>
  </w:num>
  <w:num w:numId="10">
    <w:abstractNumId w:val="7"/>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oNotDisplayPageBoundaries/>
  <w:bordersDoNotSurroundHeader/>
  <w:bordersDoNotSurroundFooter/>
  <w:attachedTemplate r:id="rId1"/>
  <w:defaultTabStop w:val="72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C3F"/>
    <w:rsid w:val="0000138F"/>
    <w:rsid w:val="00014565"/>
    <w:rsid w:val="00032DA7"/>
    <w:rsid w:val="0004199B"/>
    <w:rsid w:val="000460E9"/>
    <w:rsid w:val="00067743"/>
    <w:rsid w:val="00074028"/>
    <w:rsid w:val="00082742"/>
    <w:rsid w:val="00094B46"/>
    <w:rsid w:val="000C0CED"/>
    <w:rsid w:val="000D5B65"/>
    <w:rsid w:val="000E68F4"/>
    <w:rsid w:val="000F18D1"/>
    <w:rsid w:val="000F5971"/>
    <w:rsid w:val="000F7053"/>
    <w:rsid w:val="001003F3"/>
    <w:rsid w:val="00101E9D"/>
    <w:rsid w:val="00117E80"/>
    <w:rsid w:val="0012230F"/>
    <w:rsid w:val="0012308B"/>
    <w:rsid w:val="0013351B"/>
    <w:rsid w:val="00135511"/>
    <w:rsid w:val="00140B69"/>
    <w:rsid w:val="00144980"/>
    <w:rsid w:val="00150C94"/>
    <w:rsid w:val="00176222"/>
    <w:rsid w:val="0018184B"/>
    <w:rsid w:val="00182AFF"/>
    <w:rsid w:val="00190809"/>
    <w:rsid w:val="00191113"/>
    <w:rsid w:val="00196091"/>
    <w:rsid w:val="001A11B4"/>
    <w:rsid w:val="001C03B4"/>
    <w:rsid w:val="001D0E8E"/>
    <w:rsid w:val="001D6AE7"/>
    <w:rsid w:val="001E34C5"/>
    <w:rsid w:val="001E541A"/>
    <w:rsid w:val="001E72B0"/>
    <w:rsid w:val="001F35EC"/>
    <w:rsid w:val="00211339"/>
    <w:rsid w:val="00222BA3"/>
    <w:rsid w:val="00225716"/>
    <w:rsid w:val="00244BC9"/>
    <w:rsid w:val="0024512A"/>
    <w:rsid w:val="00251E5C"/>
    <w:rsid w:val="002531F0"/>
    <w:rsid w:val="00283583"/>
    <w:rsid w:val="00283C17"/>
    <w:rsid w:val="002A280A"/>
    <w:rsid w:val="002A4B32"/>
    <w:rsid w:val="002B7A4D"/>
    <w:rsid w:val="002C6610"/>
    <w:rsid w:val="002C6A21"/>
    <w:rsid w:val="002C7AAB"/>
    <w:rsid w:val="002D32D9"/>
    <w:rsid w:val="002F0877"/>
    <w:rsid w:val="0030473C"/>
    <w:rsid w:val="00306F08"/>
    <w:rsid w:val="00307B0C"/>
    <w:rsid w:val="003209EF"/>
    <w:rsid w:val="00324F95"/>
    <w:rsid w:val="00325AC2"/>
    <w:rsid w:val="00350B99"/>
    <w:rsid w:val="003642B3"/>
    <w:rsid w:val="003849F7"/>
    <w:rsid w:val="003900EB"/>
    <w:rsid w:val="003A7DD5"/>
    <w:rsid w:val="003C0C74"/>
    <w:rsid w:val="004139F4"/>
    <w:rsid w:val="00424882"/>
    <w:rsid w:val="00473D23"/>
    <w:rsid w:val="00482107"/>
    <w:rsid w:val="00485102"/>
    <w:rsid w:val="00492347"/>
    <w:rsid w:val="00496092"/>
    <w:rsid w:val="004A1497"/>
    <w:rsid w:val="004A4F30"/>
    <w:rsid w:val="004C4B12"/>
    <w:rsid w:val="004F0254"/>
    <w:rsid w:val="00502C3F"/>
    <w:rsid w:val="00534ADD"/>
    <w:rsid w:val="00536544"/>
    <w:rsid w:val="00554B0D"/>
    <w:rsid w:val="00567DF3"/>
    <w:rsid w:val="00590A6A"/>
    <w:rsid w:val="005A10A2"/>
    <w:rsid w:val="005B0BD4"/>
    <w:rsid w:val="005B5A8E"/>
    <w:rsid w:val="005D0722"/>
    <w:rsid w:val="005F3E3F"/>
    <w:rsid w:val="005F63B3"/>
    <w:rsid w:val="006347D1"/>
    <w:rsid w:val="00636F01"/>
    <w:rsid w:val="00642D2E"/>
    <w:rsid w:val="006628B1"/>
    <w:rsid w:val="00687432"/>
    <w:rsid w:val="00687B93"/>
    <w:rsid w:val="006A6B8F"/>
    <w:rsid w:val="006A767D"/>
    <w:rsid w:val="006B644C"/>
    <w:rsid w:val="006B7E4B"/>
    <w:rsid w:val="006D4ED5"/>
    <w:rsid w:val="006E68BF"/>
    <w:rsid w:val="00701124"/>
    <w:rsid w:val="007012E9"/>
    <w:rsid w:val="00705F56"/>
    <w:rsid w:val="0071254C"/>
    <w:rsid w:val="007147EF"/>
    <w:rsid w:val="00716C0A"/>
    <w:rsid w:val="007205A9"/>
    <w:rsid w:val="0073582B"/>
    <w:rsid w:val="0074422D"/>
    <w:rsid w:val="007539FB"/>
    <w:rsid w:val="00754F13"/>
    <w:rsid w:val="007664AD"/>
    <w:rsid w:val="007821D7"/>
    <w:rsid w:val="0078577D"/>
    <w:rsid w:val="007861F0"/>
    <w:rsid w:val="0079058A"/>
    <w:rsid w:val="007976D2"/>
    <w:rsid w:val="007A59AE"/>
    <w:rsid w:val="007A5DB2"/>
    <w:rsid w:val="007B7BC0"/>
    <w:rsid w:val="007C73D3"/>
    <w:rsid w:val="007E4867"/>
    <w:rsid w:val="0084216D"/>
    <w:rsid w:val="00856576"/>
    <w:rsid w:val="0085697C"/>
    <w:rsid w:val="00857087"/>
    <w:rsid w:val="00861111"/>
    <w:rsid w:val="00881F1A"/>
    <w:rsid w:val="0089609D"/>
    <w:rsid w:val="008A189A"/>
    <w:rsid w:val="008B3210"/>
    <w:rsid w:val="008B79BF"/>
    <w:rsid w:val="008C3200"/>
    <w:rsid w:val="008E20F1"/>
    <w:rsid w:val="008E506C"/>
    <w:rsid w:val="008E5997"/>
    <w:rsid w:val="008E6829"/>
    <w:rsid w:val="008F5D1B"/>
    <w:rsid w:val="008F667B"/>
    <w:rsid w:val="008F7403"/>
    <w:rsid w:val="00902F90"/>
    <w:rsid w:val="00904230"/>
    <w:rsid w:val="00907777"/>
    <w:rsid w:val="00924473"/>
    <w:rsid w:val="00934DE3"/>
    <w:rsid w:val="00941229"/>
    <w:rsid w:val="009439E0"/>
    <w:rsid w:val="00953E0E"/>
    <w:rsid w:val="00955F91"/>
    <w:rsid w:val="00961CB0"/>
    <w:rsid w:val="00970AA5"/>
    <w:rsid w:val="009721CB"/>
    <w:rsid w:val="009843BC"/>
    <w:rsid w:val="009912C4"/>
    <w:rsid w:val="009C3FAF"/>
    <w:rsid w:val="009C596D"/>
    <w:rsid w:val="009D7F89"/>
    <w:rsid w:val="009E3ABB"/>
    <w:rsid w:val="00A03AE9"/>
    <w:rsid w:val="00A12280"/>
    <w:rsid w:val="00A23BA9"/>
    <w:rsid w:val="00A3279C"/>
    <w:rsid w:val="00A32DAE"/>
    <w:rsid w:val="00A4153D"/>
    <w:rsid w:val="00A50460"/>
    <w:rsid w:val="00A5468B"/>
    <w:rsid w:val="00A66D92"/>
    <w:rsid w:val="00A7555E"/>
    <w:rsid w:val="00A77538"/>
    <w:rsid w:val="00A81020"/>
    <w:rsid w:val="00A92CE4"/>
    <w:rsid w:val="00AB1BA1"/>
    <w:rsid w:val="00AC08A2"/>
    <w:rsid w:val="00AC0FBD"/>
    <w:rsid w:val="00AC43B3"/>
    <w:rsid w:val="00AC48EA"/>
    <w:rsid w:val="00AD3425"/>
    <w:rsid w:val="00AD79C2"/>
    <w:rsid w:val="00AF101F"/>
    <w:rsid w:val="00AF3015"/>
    <w:rsid w:val="00AF56AF"/>
    <w:rsid w:val="00B06869"/>
    <w:rsid w:val="00B116BA"/>
    <w:rsid w:val="00B321DF"/>
    <w:rsid w:val="00B33DA1"/>
    <w:rsid w:val="00B35FAA"/>
    <w:rsid w:val="00B42EE2"/>
    <w:rsid w:val="00B532A3"/>
    <w:rsid w:val="00B6120D"/>
    <w:rsid w:val="00B6566C"/>
    <w:rsid w:val="00B6649C"/>
    <w:rsid w:val="00B718B5"/>
    <w:rsid w:val="00B73191"/>
    <w:rsid w:val="00B7518E"/>
    <w:rsid w:val="00B77128"/>
    <w:rsid w:val="00B86491"/>
    <w:rsid w:val="00BA6240"/>
    <w:rsid w:val="00BC020D"/>
    <w:rsid w:val="00BC0A87"/>
    <w:rsid w:val="00BC0E64"/>
    <w:rsid w:val="00BF2D5B"/>
    <w:rsid w:val="00C00DE6"/>
    <w:rsid w:val="00C128D8"/>
    <w:rsid w:val="00C14C38"/>
    <w:rsid w:val="00C15A89"/>
    <w:rsid w:val="00C17EF3"/>
    <w:rsid w:val="00CA5036"/>
    <w:rsid w:val="00CB4F29"/>
    <w:rsid w:val="00CD5F7F"/>
    <w:rsid w:val="00CF0FC8"/>
    <w:rsid w:val="00CF54D7"/>
    <w:rsid w:val="00D248F8"/>
    <w:rsid w:val="00D2739D"/>
    <w:rsid w:val="00D32C2C"/>
    <w:rsid w:val="00D40FDF"/>
    <w:rsid w:val="00D46D36"/>
    <w:rsid w:val="00D53223"/>
    <w:rsid w:val="00D575D3"/>
    <w:rsid w:val="00D62FBF"/>
    <w:rsid w:val="00D91D28"/>
    <w:rsid w:val="00D9509A"/>
    <w:rsid w:val="00D96E6C"/>
    <w:rsid w:val="00D96FCF"/>
    <w:rsid w:val="00DA2724"/>
    <w:rsid w:val="00DC2A98"/>
    <w:rsid w:val="00DC5E00"/>
    <w:rsid w:val="00DC7005"/>
    <w:rsid w:val="00DE1E40"/>
    <w:rsid w:val="00DF480F"/>
    <w:rsid w:val="00DF68A6"/>
    <w:rsid w:val="00E02A8D"/>
    <w:rsid w:val="00E07263"/>
    <w:rsid w:val="00E12DD5"/>
    <w:rsid w:val="00E12EE2"/>
    <w:rsid w:val="00E13B0E"/>
    <w:rsid w:val="00E25442"/>
    <w:rsid w:val="00E3063B"/>
    <w:rsid w:val="00E3318F"/>
    <w:rsid w:val="00E3398B"/>
    <w:rsid w:val="00E36503"/>
    <w:rsid w:val="00E5032B"/>
    <w:rsid w:val="00E57F52"/>
    <w:rsid w:val="00E809FD"/>
    <w:rsid w:val="00E833C7"/>
    <w:rsid w:val="00E8694A"/>
    <w:rsid w:val="00E922E0"/>
    <w:rsid w:val="00E93D68"/>
    <w:rsid w:val="00E93F7F"/>
    <w:rsid w:val="00EA0C79"/>
    <w:rsid w:val="00EA5017"/>
    <w:rsid w:val="00EC06DE"/>
    <w:rsid w:val="00EC09C8"/>
    <w:rsid w:val="00ED2954"/>
    <w:rsid w:val="00ED4088"/>
    <w:rsid w:val="00EE5157"/>
    <w:rsid w:val="00EF6378"/>
    <w:rsid w:val="00F264E2"/>
    <w:rsid w:val="00F325AB"/>
    <w:rsid w:val="00F42B17"/>
    <w:rsid w:val="00F61548"/>
    <w:rsid w:val="00F77A2E"/>
    <w:rsid w:val="00F90214"/>
    <w:rsid w:val="00F97D07"/>
    <w:rsid w:val="00FA10F4"/>
    <w:rsid w:val="00FA16AA"/>
    <w:rsid w:val="00FB080C"/>
    <w:rsid w:val="00FC1340"/>
    <w:rsid w:val="00FD3DCB"/>
    <w:rsid w:val="00FE2F4B"/>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79DCD7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9"/>
    <w:lsdException w:name="List Number" w:uiPriority="9"/>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1">
    <w:name w:val="Normal"/>
    <w:qFormat/>
    <w:rsid w:val="005B5A8E"/>
  </w:style>
  <w:style w:type="paragraph" w:styleId="1">
    <w:name w:val="heading 1"/>
    <w:basedOn w:val="a1"/>
    <w:next w:val="a1"/>
    <w:link w:val="10"/>
    <w:uiPriority w:val="9"/>
    <w:qFormat/>
    <w:rsid w:val="005B5A8E"/>
    <w:pPr>
      <w:spacing w:before="480" w:after="0"/>
      <w:contextualSpacing/>
      <w:outlineLvl w:val="0"/>
    </w:pPr>
    <w:rPr>
      <w:smallCaps/>
      <w:spacing w:val="5"/>
      <w:sz w:val="36"/>
      <w:szCs w:val="36"/>
    </w:rPr>
  </w:style>
  <w:style w:type="paragraph" w:styleId="2">
    <w:name w:val="heading 2"/>
    <w:basedOn w:val="a1"/>
    <w:next w:val="a1"/>
    <w:link w:val="20"/>
    <w:uiPriority w:val="9"/>
    <w:unhideWhenUsed/>
    <w:qFormat/>
    <w:rsid w:val="006347D1"/>
    <w:pPr>
      <w:spacing w:before="200" w:after="0" w:line="271" w:lineRule="auto"/>
      <w:outlineLvl w:val="1"/>
    </w:pPr>
    <w:rPr>
      <w:smallCaps/>
      <w:sz w:val="28"/>
      <w:szCs w:val="28"/>
    </w:rPr>
  </w:style>
  <w:style w:type="paragraph" w:styleId="3">
    <w:name w:val="heading 3"/>
    <w:basedOn w:val="a1"/>
    <w:next w:val="a1"/>
    <w:link w:val="30"/>
    <w:uiPriority w:val="9"/>
    <w:unhideWhenUsed/>
    <w:qFormat/>
    <w:rsid w:val="005B5A8E"/>
    <w:pPr>
      <w:spacing w:before="200" w:after="0" w:line="271" w:lineRule="auto"/>
      <w:outlineLvl w:val="2"/>
    </w:pPr>
    <w:rPr>
      <w:i/>
      <w:iCs/>
      <w:smallCaps/>
      <w:spacing w:val="5"/>
      <w:sz w:val="26"/>
      <w:szCs w:val="26"/>
    </w:rPr>
  </w:style>
  <w:style w:type="paragraph" w:styleId="4">
    <w:name w:val="heading 4"/>
    <w:basedOn w:val="a1"/>
    <w:next w:val="a1"/>
    <w:link w:val="40"/>
    <w:uiPriority w:val="9"/>
    <w:semiHidden/>
    <w:unhideWhenUsed/>
    <w:qFormat/>
    <w:rsid w:val="005B5A8E"/>
    <w:pPr>
      <w:spacing w:after="0" w:line="271" w:lineRule="auto"/>
      <w:outlineLvl w:val="3"/>
    </w:pPr>
    <w:rPr>
      <w:b/>
      <w:bCs/>
      <w:spacing w:val="5"/>
      <w:sz w:val="24"/>
      <w:szCs w:val="24"/>
    </w:rPr>
  </w:style>
  <w:style w:type="paragraph" w:styleId="5">
    <w:name w:val="heading 5"/>
    <w:basedOn w:val="a1"/>
    <w:next w:val="a1"/>
    <w:link w:val="50"/>
    <w:uiPriority w:val="9"/>
    <w:semiHidden/>
    <w:unhideWhenUsed/>
    <w:qFormat/>
    <w:rsid w:val="005B5A8E"/>
    <w:pPr>
      <w:spacing w:after="0" w:line="271" w:lineRule="auto"/>
      <w:outlineLvl w:val="4"/>
    </w:pPr>
    <w:rPr>
      <w:i/>
      <w:iCs/>
      <w:sz w:val="24"/>
      <w:szCs w:val="24"/>
    </w:rPr>
  </w:style>
  <w:style w:type="paragraph" w:styleId="6">
    <w:name w:val="heading 6"/>
    <w:basedOn w:val="a1"/>
    <w:next w:val="a1"/>
    <w:link w:val="60"/>
    <w:uiPriority w:val="9"/>
    <w:semiHidden/>
    <w:unhideWhenUsed/>
    <w:qFormat/>
    <w:rsid w:val="005B5A8E"/>
    <w:pPr>
      <w:shd w:val="clear" w:color="auto" w:fill="FFFFFF" w:themeFill="background1"/>
      <w:spacing w:after="0" w:line="271" w:lineRule="auto"/>
      <w:outlineLvl w:val="5"/>
    </w:pPr>
    <w:rPr>
      <w:b/>
      <w:bCs/>
      <w:color w:val="595959" w:themeColor="text1" w:themeTint="A6"/>
      <w:spacing w:val="5"/>
    </w:rPr>
  </w:style>
  <w:style w:type="paragraph" w:styleId="7">
    <w:name w:val="heading 7"/>
    <w:basedOn w:val="a1"/>
    <w:next w:val="a1"/>
    <w:link w:val="70"/>
    <w:uiPriority w:val="9"/>
    <w:semiHidden/>
    <w:unhideWhenUsed/>
    <w:qFormat/>
    <w:rsid w:val="005B5A8E"/>
    <w:pPr>
      <w:spacing w:after="0"/>
      <w:outlineLvl w:val="6"/>
    </w:pPr>
    <w:rPr>
      <w:b/>
      <w:bCs/>
      <w:i/>
      <w:iCs/>
      <w:color w:val="5A5A5A" w:themeColor="text1" w:themeTint="A5"/>
      <w:sz w:val="20"/>
      <w:szCs w:val="20"/>
    </w:rPr>
  </w:style>
  <w:style w:type="paragraph" w:styleId="8">
    <w:name w:val="heading 8"/>
    <w:basedOn w:val="a1"/>
    <w:next w:val="a1"/>
    <w:link w:val="80"/>
    <w:uiPriority w:val="9"/>
    <w:semiHidden/>
    <w:unhideWhenUsed/>
    <w:qFormat/>
    <w:rsid w:val="005B5A8E"/>
    <w:pPr>
      <w:spacing w:after="0"/>
      <w:outlineLvl w:val="7"/>
    </w:pPr>
    <w:rPr>
      <w:b/>
      <w:bCs/>
      <w:color w:val="7F7F7F" w:themeColor="text1" w:themeTint="80"/>
      <w:sz w:val="20"/>
      <w:szCs w:val="20"/>
    </w:rPr>
  </w:style>
  <w:style w:type="paragraph" w:styleId="9">
    <w:name w:val="heading 9"/>
    <w:basedOn w:val="a1"/>
    <w:next w:val="a1"/>
    <w:link w:val="90"/>
    <w:uiPriority w:val="9"/>
    <w:semiHidden/>
    <w:unhideWhenUsed/>
    <w:qFormat/>
    <w:rsid w:val="005B5A8E"/>
    <w:pPr>
      <w:spacing w:after="0" w:line="271" w:lineRule="auto"/>
      <w:outlineLvl w:val="8"/>
    </w:pPr>
    <w:rPr>
      <w:b/>
      <w:bCs/>
      <w:i/>
      <w:iCs/>
      <w:color w:val="7F7F7F" w:themeColor="text1" w:themeTint="80"/>
      <w:sz w:val="18"/>
      <w:szCs w:val="1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
    <w:name w:val="List Bullet"/>
    <w:basedOn w:val="a1"/>
    <w:uiPriority w:val="9"/>
    <w:rsid w:val="005B5A8E"/>
    <w:pPr>
      <w:numPr>
        <w:numId w:val="5"/>
      </w:numPr>
    </w:pPr>
  </w:style>
  <w:style w:type="character" w:customStyle="1" w:styleId="10">
    <w:name w:val="見出し 1 (文字)"/>
    <w:basedOn w:val="a2"/>
    <w:link w:val="1"/>
    <w:uiPriority w:val="9"/>
    <w:rsid w:val="005B5A8E"/>
    <w:rPr>
      <w:smallCaps/>
      <w:spacing w:val="5"/>
      <w:sz w:val="36"/>
      <w:szCs w:val="36"/>
    </w:rPr>
  </w:style>
  <w:style w:type="paragraph" w:styleId="a0">
    <w:name w:val="List Number"/>
    <w:basedOn w:val="a1"/>
    <w:uiPriority w:val="9"/>
    <w:rsid w:val="005B5A8E"/>
    <w:pPr>
      <w:numPr>
        <w:numId w:val="6"/>
      </w:numPr>
    </w:pPr>
  </w:style>
  <w:style w:type="paragraph" w:styleId="a5">
    <w:name w:val="header"/>
    <w:basedOn w:val="a1"/>
    <w:link w:val="a6"/>
    <w:uiPriority w:val="99"/>
    <w:unhideWhenUsed/>
    <w:rsid w:val="005B5A8E"/>
    <w:pPr>
      <w:spacing w:after="0" w:line="240" w:lineRule="auto"/>
    </w:pPr>
  </w:style>
  <w:style w:type="character" w:customStyle="1" w:styleId="a6">
    <w:name w:val="ヘッダー (文字)"/>
    <w:basedOn w:val="a2"/>
    <w:link w:val="a5"/>
    <w:uiPriority w:val="99"/>
    <w:rsid w:val="005B5A8E"/>
  </w:style>
  <w:style w:type="paragraph" w:styleId="a7">
    <w:name w:val="footer"/>
    <w:basedOn w:val="a1"/>
    <w:link w:val="a8"/>
    <w:uiPriority w:val="99"/>
    <w:unhideWhenUsed/>
    <w:qFormat/>
    <w:rsid w:val="005B5A8E"/>
    <w:pPr>
      <w:spacing w:after="0" w:line="240" w:lineRule="auto"/>
    </w:pPr>
  </w:style>
  <w:style w:type="character" w:customStyle="1" w:styleId="a8">
    <w:name w:val="フッター (文字)"/>
    <w:basedOn w:val="a2"/>
    <w:link w:val="a7"/>
    <w:uiPriority w:val="99"/>
    <w:rsid w:val="005B5A8E"/>
  </w:style>
  <w:style w:type="character" w:styleId="a9">
    <w:name w:val="Placeholder Text"/>
    <w:basedOn w:val="a2"/>
    <w:uiPriority w:val="99"/>
    <w:semiHidden/>
    <w:rPr>
      <w:color w:val="808080"/>
    </w:rPr>
  </w:style>
  <w:style w:type="paragraph" w:styleId="aa">
    <w:name w:val="Title"/>
    <w:basedOn w:val="a1"/>
    <w:next w:val="a1"/>
    <w:link w:val="ab"/>
    <w:uiPriority w:val="10"/>
    <w:qFormat/>
    <w:rsid w:val="005B5A8E"/>
    <w:pPr>
      <w:spacing w:after="300" w:line="240" w:lineRule="auto"/>
      <w:contextualSpacing/>
    </w:pPr>
    <w:rPr>
      <w:smallCaps/>
      <w:sz w:val="52"/>
      <w:szCs w:val="52"/>
    </w:rPr>
  </w:style>
  <w:style w:type="character" w:customStyle="1" w:styleId="ab">
    <w:name w:val="表題 (文字)"/>
    <w:basedOn w:val="a2"/>
    <w:link w:val="aa"/>
    <w:uiPriority w:val="10"/>
    <w:rsid w:val="005B5A8E"/>
    <w:rPr>
      <w:smallCaps/>
      <w:sz w:val="52"/>
      <w:szCs w:val="52"/>
    </w:rPr>
  </w:style>
  <w:style w:type="paragraph" w:styleId="ac">
    <w:name w:val="Subtitle"/>
    <w:basedOn w:val="a1"/>
    <w:next w:val="a1"/>
    <w:link w:val="ad"/>
    <w:uiPriority w:val="11"/>
    <w:qFormat/>
    <w:rsid w:val="005B5A8E"/>
    <w:rPr>
      <w:i/>
      <w:iCs/>
      <w:smallCaps/>
      <w:spacing w:val="10"/>
      <w:sz w:val="28"/>
      <w:szCs w:val="28"/>
    </w:rPr>
  </w:style>
  <w:style w:type="character" w:customStyle="1" w:styleId="ad">
    <w:name w:val="副題 (文字)"/>
    <w:basedOn w:val="a2"/>
    <w:link w:val="ac"/>
    <w:uiPriority w:val="11"/>
    <w:rsid w:val="005B5A8E"/>
    <w:rPr>
      <w:i/>
      <w:iCs/>
      <w:smallCaps/>
      <w:spacing w:val="10"/>
      <w:sz w:val="28"/>
      <w:szCs w:val="28"/>
    </w:rPr>
  </w:style>
  <w:style w:type="character" w:styleId="21">
    <w:name w:val="Intense Reference"/>
    <w:uiPriority w:val="32"/>
    <w:qFormat/>
    <w:rsid w:val="005B5A8E"/>
    <w:rPr>
      <w:b/>
      <w:bCs/>
      <w:smallCaps/>
    </w:rPr>
  </w:style>
  <w:style w:type="character" w:styleId="ae">
    <w:name w:val="Book Title"/>
    <w:basedOn w:val="a2"/>
    <w:uiPriority w:val="33"/>
    <w:qFormat/>
    <w:rsid w:val="005B5A8E"/>
    <w:rPr>
      <w:i/>
      <w:iCs/>
      <w:smallCaps/>
      <w:spacing w:val="5"/>
    </w:rPr>
  </w:style>
  <w:style w:type="character" w:customStyle="1" w:styleId="20">
    <w:name w:val="見出し 2 (文字)"/>
    <w:basedOn w:val="a2"/>
    <w:link w:val="2"/>
    <w:uiPriority w:val="9"/>
    <w:rsid w:val="006347D1"/>
    <w:rPr>
      <w:smallCaps/>
      <w:sz w:val="28"/>
      <w:szCs w:val="28"/>
    </w:rPr>
  </w:style>
  <w:style w:type="character" w:customStyle="1" w:styleId="30">
    <w:name w:val="見出し 3 (文字)"/>
    <w:basedOn w:val="a2"/>
    <w:link w:val="3"/>
    <w:uiPriority w:val="9"/>
    <w:rsid w:val="005B5A8E"/>
    <w:rPr>
      <w:i/>
      <w:iCs/>
      <w:smallCaps/>
      <w:spacing w:val="5"/>
      <w:sz w:val="26"/>
      <w:szCs w:val="26"/>
    </w:rPr>
  </w:style>
  <w:style w:type="character" w:customStyle="1" w:styleId="40">
    <w:name w:val="見出し 4 (文字)"/>
    <w:basedOn w:val="a2"/>
    <w:link w:val="4"/>
    <w:uiPriority w:val="9"/>
    <w:semiHidden/>
    <w:rsid w:val="005B5A8E"/>
    <w:rPr>
      <w:b/>
      <w:bCs/>
      <w:spacing w:val="5"/>
      <w:sz w:val="24"/>
      <w:szCs w:val="24"/>
    </w:rPr>
  </w:style>
  <w:style w:type="character" w:customStyle="1" w:styleId="50">
    <w:name w:val="見出し 5 (文字)"/>
    <w:basedOn w:val="a2"/>
    <w:link w:val="5"/>
    <w:uiPriority w:val="9"/>
    <w:semiHidden/>
    <w:rsid w:val="005B5A8E"/>
    <w:rPr>
      <w:i/>
      <w:iCs/>
      <w:sz w:val="24"/>
      <w:szCs w:val="24"/>
    </w:rPr>
  </w:style>
  <w:style w:type="character" w:customStyle="1" w:styleId="60">
    <w:name w:val="見出し 6 (文字)"/>
    <w:basedOn w:val="a2"/>
    <w:link w:val="6"/>
    <w:uiPriority w:val="9"/>
    <w:semiHidden/>
    <w:rsid w:val="005B5A8E"/>
    <w:rPr>
      <w:b/>
      <w:bCs/>
      <w:color w:val="595959" w:themeColor="text1" w:themeTint="A6"/>
      <w:spacing w:val="5"/>
      <w:shd w:val="clear" w:color="auto" w:fill="FFFFFF" w:themeFill="background1"/>
    </w:rPr>
  </w:style>
  <w:style w:type="character" w:customStyle="1" w:styleId="70">
    <w:name w:val="見出し 7 (文字)"/>
    <w:basedOn w:val="a2"/>
    <w:link w:val="7"/>
    <w:uiPriority w:val="9"/>
    <w:semiHidden/>
    <w:rsid w:val="005B5A8E"/>
    <w:rPr>
      <w:b/>
      <w:bCs/>
      <w:i/>
      <w:iCs/>
      <w:color w:val="5A5A5A" w:themeColor="text1" w:themeTint="A5"/>
      <w:sz w:val="20"/>
      <w:szCs w:val="20"/>
    </w:rPr>
  </w:style>
  <w:style w:type="character" w:customStyle="1" w:styleId="80">
    <w:name w:val="見出し 8 (文字)"/>
    <w:basedOn w:val="a2"/>
    <w:link w:val="8"/>
    <w:uiPriority w:val="9"/>
    <w:semiHidden/>
    <w:rsid w:val="005B5A8E"/>
    <w:rPr>
      <w:b/>
      <w:bCs/>
      <w:color w:val="7F7F7F" w:themeColor="text1" w:themeTint="80"/>
      <w:sz w:val="20"/>
      <w:szCs w:val="20"/>
    </w:rPr>
  </w:style>
  <w:style w:type="character" w:customStyle="1" w:styleId="90">
    <w:name w:val="見出し 9 (文字)"/>
    <w:basedOn w:val="a2"/>
    <w:link w:val="9"/>
    <w:uiPriority w:val="9"/>
    <w:semiHidden/>
    <w:rsid w:val="005B5A8E"/>
    <w:rPr>
      <w:b/>
      <w:bCs/>
      <w:i/>
      <w:iCs/>
      <w:color w:val="7F7F7F" w:themeColor="text1" w:themeTint="80"/>
      <w:sz w:val="18"/>
      <w:szCs w:val="18"/>
    </w:rPr>
  </w:style>
  <w:style w:type="character" w:styleId="af">
    <w:name w:val="Subtle Emphasis"/>
    <w:uiPriority w:val="19"/>
    <w:qFormat/>
    <w:rsid w:val="005B5A8E"/>
    <w:rPr>
      <w:i/>
      <w:iCs/>
    </w:rPr>
  </w:style>
  <w:style w:type="character" w:styleId="af0">
    <w:name w:val="Emphasis"/>
    <w:uiPriority w:val="20"/>
    <w:qFormat/>
    <w:rsid w:val="005B5A8E"/>
    <w:rPr>
      <w:b/>
      <w:bCs/>
      <w:i/>
      <w:iCs/>
      <w:spacing w:val="10"/>
    </w:rPr>
  </w:style>
  <w:style w:type="character" w:styleId="22">
    <w:name w:val="Intense Emphasis"/>
    <w:uiPriority w:val="21"/>
    <w:qFormat/>
    <w:rsid w:val="005B5A8E"/>
    <w:rPr>
      <w:b/>
      <w:bCs/>
      <w:i/>
      <w:iCs/>
    </w:rPr>
  </w:style>
  <w:style w:type="character" w:styleId="af1">
    <w:name w:val="Strong"/>
    <w:uiPriority w:val="22"/>
    <w:qFormat/>
    <w:rsid w:val="005B5A8E"/>
    <w:rPr>
      <w:b/>
      <w:bCs/>
    </w:rPr>
  </w:style>
  <w:style w:type="paragraph" w:styleId="af2">
    <w:name w:val="Quote"/>
    <w:basedOn w:val="a1"/>
    <w:next w:val="a1"/>
    <w:link w:val="af3"/>
    <w:uiPriority w:val="29"/>
    <w:qFormat/>
    <w:rsid w:val="005B5A8E"/>
    <w:rPr>
      <w:i/>
      <w:iCs/>
    </w:rPr>
  </w:style>
  <w:style w:type="character" w:customStyle="1" w:styleId="af3">
    <w:name w:val="引用文 (文字)"/>
    <w:basedOn w:val="a2"/>
    <w:link w:val="af2"/>
    <w:uiPriority w:val="29"/>
    <w:rsid w:val="005B5A8E"/>
    <w:rPr>
      <w:i/>
      <w:iCs/>
    </w:rPr>
  </w:style>
  <w:style w:type="paragraph" w:styleId="23">
    <w:name w:val="Intense Quote"/>
    <w:basedOn w:val="a1"/>
    <w:next w:val="a1"/>
    <w:link w:val="24"/>
    <w:uiPriority w:val="30"/>
    <w:qFormat/>
    <w:rsid w:val="005B5A8E"/>
    <w:pPr>
      <w:pBdr>
        <w:top w:val="single" w:sz="4" w:space="10" w:color="auto"/>
        <w:bottom w:val="single" w:sz="4" w:space="10" w:color="auto"/>
      </w:pBdr>
      <w:spacing w:before="240" w:after="240" w:line="300" w:lineRule="auto"/>
      <w:ind w:left="1152" w:right="1152"/>
      <w:jc w:val="both"/>
    </w:pPr>
    <w:rPr>
      <w:i/>
      <w:iCs/>
    </w:rPr>
  </w:style>
  <w:style w:type="character" w:customStyle="1" w:styleId="24">
    <w:name w:val="引用文 2 (文字)"/>
    <w:basedOn w:val="a2"/>
    <w:link w:val="23"/>
    <w:uiPriority w:val="30"/>
    <w:rsid w:val="005B5A8E"/>
    <w:rPr>
      <w:i/>
      <w:iCs/>
    </w:rPr>
  </w:style>
  <w:style w:type="character" w:styleId="af4">
    <w:name w:val="Subtle Reference"/>
    <w:basedOn w:val="a2"/>
    <w:uiPriority w:val="31"/>
    <w:qFormat/>
    <w:rsid w:val="005B5A8E"/>
    <w:rPr>
      <w:smallCaps/>
    </w:rPr>
  </w:style>
  <w:style w:type="paragraph" w:styleId="af5">
    <w:name w:val="caption"/>
    <w:basedOn w:val="a1"/>
    <w:next w:val="a1"/>
    <w:uiPriority w:val="35"/>
    <w:semiHidden/>
    <w:unhideWhenUsed/>
    <w:rsid w:val="005B5A8E"/>
    <w:pPr>
      <w:spacing w:line="240" w:lineRule="auto"/>
    </w:pPr>
    <w:rPr>
      <w:b/>
      <w:bCs/>
      <w:smallCaps/>
      <w:color w:val="44546A" w:themeColor="text2"/>
      <w:spacing w:val="6"/>
      <w:szCs w:val="18"/>
    </w:rPr>
  </w:style>
  <w:style w:type="paragraph" w:styleId="af6">
    <w:name w:val="TOC Heading"/>
    <w:basedOn w:val="1"/>
    <w:next w:val="a1"/>
    <w:uiPriority w:val="39"/>
    <w:unhideWhenUsed/>
    <w:qFormat/>
    <w:rsid w:val="005B5A8E"/>
    <w:pPr>
      <w:outlineLvl w:val="9"/>
    </w:pPr>
  </w:style>
  <w:style w:type="character" w:styleId="af7">
    <w:name w:val="Hyperlink"/>
    <w:basedOn w:val="a2"/>
    <w:uiPriority w:val="99"/>
    <w:unhideWhenUsed/>
    <w:rPr>
      <w:color w:val="0563C1" w:themeColor="hyperlink"/>
      <w:u w:val="single"/>
    </w:rPr>
  </w:style>
  <w:style w:type="paragraph" w:styleId="af8">
    <w:name w:val="No Spacing"/>
    <w:basedOn w:val="a1"/>
    <w:link w:val="af9"/>
    <w:uiPriority w:val="1"/>
    <w:qFormat/>
    <w:rsid w:val="005B5A8E"/>
    <w:pPr>
      <w:spacing w:after="0" w:line="240" w:lineRule="auto"/>
    </w:pPr>
  </w:style>
  <w:style w:type="character" w:customStyle="1" w:styleId="af9">
    <w:name w:val="行間詰め (文字)"/>
    <w:basedOn w:val="a2"/>
    <w:link w:val="af8"/>
    <w:uiPriority w:val="1"/>
    <w:rsid w:val="005B5A8E"/>
  </w:style>
  <w:style w:type="paragraph" w:styleId="afa">
    <w:name w:val="List Paragraph"/>
    <w:basedOn w:val="a1"/>
    <w:uiPriority w:val="34"/>
    <w:qFormat/>
    <w:rsid w:val="005B5A8E"/>
    <w:pPr>
      <w:ind w:left="720"/>
      <w:contextualSpacing/>
    </w:pPr>
  </w:style>
  <w:style w:type="paragraph" w:customStyle="1" w:styleId="PersonalName">
    <w:name w:val="Personal Name"/>
    <w:basedOn w:val="aa"/>
    <w:rsid w:val="005B5A8E"/>
    <w:rPr>
      <w:b/>
      <w:caps/>
      <w:color w:val="000000"/>
      <w:sz w:val="28"/>
      <w:szCs w:val="28"/>
    </w:rPr>
  </w:style>
  <w:style w:type="table" w:styleId="afb">
    <w:name w:val="Table Grid"/>
    <w:basedOn w:val="a3"/>
    <w:uiPriority w:val="39"/>
    <w:rsid w:val="00BC0E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Web">
    <w:name w:val="Normal (Web)"/>
    <w:basedOn w:val="a1"/>
    <w:uiPriority w:val="99"/>
    <w:semiHidden/>
    <w:unhideWhenUsed/>
    <w:rsid w:val="003C0C74"/>
    <w:pPr>
      <w:spacing w:before="100" w:beforeAutospacing="1" w:after="100" w:afterAutospacing="1" w:line="240" w:lineRule="auto"/>
    </w:pPr>
    <w:rPr>
      <w:rFonts w:ascii="Times New Roman" w:hAnsi="Times New Roman" w:cs="Times New Roman"/>
      <w:sz w:val="24"/>
      <w:szCs w:val="24"/>
    </w:rPr>
  </w:style>
  <w:style w:type="paragraph" w:styleId="afc">
    <w:name w:val="Closing"/>
    <w:basedOn w:val="a1"/>
    <w:link w:val="afd"/>
    <w:uiPriority w:val="99"/>
    <w:unhideWhenUsed/>
    <w:rsid w:val="00881F1A"/>
    <w:pPr>
      <w:jc w:val="right"/>
    </w:pPr>
  </w:style>
  <w:style w:type="character" w:customStyle="1" w:styleId="afd">
    <w:name w:val="結語 (文字)"/>
    <w:basedOn w:val="a2"/>
    <w:link w:val="afc"/>
    <w:uiPriority w:val="99"/>
    <w:rsid w:val="00881F1A"/>
  </w:style>
  <w:style w:type="paragraph" w:customStyle="1" w:styleId="p1">
    <w:name w:val="p1"/>
    <w:basedOn w:val="a1"/>
    <w:rsid w:val="002C6A21"/>
    <w:pPr>
      <w:shd w:val="clear" w:color="auto" w:fill="000000"/>
      <w:spacing w:after="0" w:line="240" w:lineRule="auto"/>
    </w:pPr>
    <w:rPr>
      <w:rFonts w:ascii="Monaco" w:hAnsi="Monaco" w:cs="Times New Roman"/>
      <w:color w:val="F4F4F4"/>
      <w:sz w:val="27"/>
      <w:szCs w:val="27"/>
    </w:rPr>
  </w:style>
  <w:style w:type="character" w:customStyle="1" w:styleId="s1">
    <w:name w:val="s1"/>
    <w:basedOn w:val="a2"/>
    <w:rsid w:val="002C6A21"/>
  </w:style>
  <w:style w:type="character" w:customStyle="1" w:styleId="apple-converted-space">
    <w:name w:val="apple-converted-space"/>
    <w:basedOn w:val="a2"/>
    <w:rsid w:val="002C6A21"/>
  </w:style>
  <w:style w:type="paragraph" w:styleId="11">
    <w:name w:val="toc 1"/>
    <w:basedOn w:val="a1"/>
    <w:next w:val="a1"/>
    <w:autoRedefine/>
    <w:uiPriority w:val="39"/>
    <w:unhideWhenUsed/>
    <w:rsid w:val="00283C17"/>
    <w:pPr>
      <w:spacing w:before="120" w:after="0"/>
    </w:pPr>
    <w:rPr>
      <w:rFonts w:asciiTheme="minorHAnsi" w:eastAsiaTheme="minorHAnsi"/>
      <w:b/>
      <w:bCs/>
      <w:sz w:val="24"/>
      <w:szCs w:val="24"/>
    </w:rPr>
  </w:style>
  <w:style w:type="paragraph" w:styleId="25">
    <w:name w:val="toc 2"/>
    <w:basedOn w:val="a1"/>
    <w:next w:val="a1"/>
    <w:autoRedefine/>
    <w:uiPriority w:val="39"/>
    <w:unhideWhenUsed/>
    <w:rsid w:val="0071254C"/>
    <w:pPr>
      <w:spacing w:after="0"/>
      <w:ind w:left="220"/>
    </w:pPr>
    <w:rPr>
      <w:rFonts w:asciiTheme="minorHAnsi" w:eastAsiaTheme="minorHAnsi"/>
      <w:b/>
      <w:bCs/>
    </w:rPr>
  </w:style>
  <w:style w:type="paragraph" w:styleId="31">
    <w:name w:val="toc 3"/>
    <w:basedOn w:val="a1"/>
    <w:next w:val="a1"/>
    <w:autoRedefine/>
    <w:uiPriority w:val="39"/>
    <w:unhideWhenUsed/>
    <w:rsid w:val="00E12DD5"/>
    <w:pPr>
      <w:spacing w:after="0"/>
      <w:ind w:left="440"/>
    </w:pPr>
    <w:rPr>
      <w:rFonts w:asciiTheme="minorHAnsi" w:eastAsiaTheme="minorHAnsi"/>
    </w:rPr>
  </w:style>
  <w:style w:type="paragraph" w:styleId="41">
    <w:name w:val="toc 4"/>
    <w:basedOn w:val="a1"/>
    <w:next w:val="a1"/>
    <w:autoRedefine/>
    <w:uiPriority w:val="39"/>
    <w:semiHidden/>
    <w:unhideWhenUsed/>
    <w:rsid w:val="00283C17"/>
    <w:pPr>
      <w:spacing w:after="0"/>
      <w:ind w:left="660"/>
    </w:pPr>
    <w:rPr>
      <w:rFonts w:asciiTheme="minorHAnsi" w:eastAsiaTheme="minorHAnsi"/>
      <w:sz w:val="20"/>
      <w:szCs w:val="20"/>
    </w:rPr>
  </w:style>
  <w:style w:type="paragraph" w:styleId="51">
    <w:name w:val="toc 5"/>
    <w:basedOn w:val="a1"/>
    <w:next w:val="a1"/>
    <w:autoRedefine/>
    <w:uiPriority w:val="39"/>
    <w:semiHidden/>
    <w:unhideWhenUsed/>
    <w:rsid w:val="00283C17"/>
    <w:pPr>
      <w:spacing w:after="0"/>
      <w:ind w:left="880"/>
    </w:pPr>
    <w:rPr>
      <w:rFonts w:asciiTheme="minorHAnsi" w:eastAsiaTheme="minorHAnsi"/>
      <w:sz w:val="20"/>
      <w:szCs w:val="20"/>
    </w:rPr>
  </w:style>
  <w:style w:type="paragraph" w:styleId="61">
    <w:name w:val="toc 6"/>
    <w:basedOn w:val="a1"/>
    <w:next w:val="a1"/>
    <w:autoRedefine/>
    <w:uiPriority w:val="39"/>
    <w:semiHidden/>
    <w:unhideWhenUsed/>
    <w:rsid w:val="00283C17"/>
    <w:pPr>
      <w:spacing w:after="0"/>
      <w:ind w:left="1100"/>
    </w:pPr>
    <w:rPr>
      <w:rFonts w:asciiTheme="minorHAnsi" w:eastAsiaTheme="minorHAnsi"/>
      <w:sz w:val="20"/>
      <w:szCs w:val="20"/>
    </w:rPr>
  </w:style>
  <w:style w:type="paragraph" w:styleId="71">
    <w:name w:val="toc 7"/>
    <w:basedOn w:val="a1"/>
    <w:next w:val="a1"/>
    <w:autoRedefine/>
    <w:uiPriority w:val="39"/>
    <w:semiHidden/>
    <w:unhideWhenUsed/>
    <w:rsid w:val="00283C17"/>
    <w:pPr>
      <w:spacing w:after="0"/>
      <w:ind w:left="1320"/>
    </w:pPr>
    <w:rPr>
      <w:rFonts w:asciiTheme="minorHAnsi" w:eastAsiaTheme="minorHAnsi"/>
      <w:sz w:val="20"/>
      <w:szCs w:val="20"/>
    </w:rPr>
  </w:style>
  <w:style w:type="paragraph" w:styleId="81">
    <w:name w:val="toc 8"/>
    <w:basedOn w:val="a1"/>
    <w:next w:val="a1"/>
    <w:autoRedefine/>
    <w:uiPriority w:val="39"/>
    <w:semiHidden/>
    <w:unhideWhenUsed/>
    <w:rsid w:val="00283C17"/>
    <w:pPr>
      <w:spacing w:after="0"/>
      <w:ind w:left="1540"/>
    </w:pPr>
    <w:rPr>
      <w:rFonts w:asciiTheme="minorHAnsi" w:eastAsiaTheme="minorHAnsi"/>
      <w:sz w:val="20"/>
      <w:szCs w:val="20"/>
    </w:rPr>
  </w:style>
  <w:style w:type="paragraph" w:styleId="91">
    <w:name w:val="toc 9"/>
    <w:basedOn w:val="a1"/>
    <w:next w:val="a1"/>
    <w:autoRedefine/>
    <w:uiPriority w:val="39"/>
    <w:semiHidden/>
    <w:unhideWhenUsed/>
    <w:rsid w:val="00283C17"/>
    <w:pPr>
      <w:spacing w:after="0"/>
      <w:ind w:left="1760"/>
    </w:pPr>
    <w:rPr>
      <w:rFonts w:asciiTheme="minorHAnsi" w:eastAsiaTheme="minorHAnsi"/>
      <w:sz w:val="20"/>
      <w:szCs w:val="20"/>
    </w:rPr>
  </w:style>
  <w:style w:type="character" w:styleId="afe">
    <w:name w:val="FollowedHyperlink"/>
    <w:basedOn w:val="a2"/>
    <w:uiPriority w:val="99"/>
    <w:semiHidden/>
    <w:unhideWhenUsed/>
    <w:rsid w:val="007A59AE"/>
    <w:rPr>
      <w:color w:val="954F72" w:themeColor="followedHyperlink"/>
      <w:u w:val="single"/>
    </w:rPr>
  </w:style>
  <w:style w:type="paragraph" w:customStyle="1" w:styleId="p3">
    <w:name w:val="p3"/>
    <w:basedOn w:val="a1"/>
    <w:rsid w:val="00BC0A87"/>
    <w:pPr>
      <w:spacing w:after="0" w:line="240" w:lineRule="auto"/>
    </w:pPr>
    <w:rPr>
      <w:rFonts w:ascii="Helvetica Neue" w:hAnsi="Helvetica Neue" w:cs="Times New Roman"/>
      <w:color w:val="454545"/>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418642">
      <w:bodyDiv w:val="1"/>
      <w:marLeft w:val="0"/>
      <w:marRight w:val="0"/>
      <w:marTop w:val="0"/>
      <w:marBottom w:val="0"/>
      <w:divBdr>
        <w:top w:val="none" w:sz="0" w:space="0" w:color="auto"/>
        <w:left w:val="none" w:sz="0" w:space="0" w:color="auto"/>
        <w:bottom w:val="none" w:sz="0" w:space="0" w:color="auto"/>
        <w:right w:val="none" w:sz="0" w:space="0" w:color="auto"/>
      </w:divBdr>
    </w:div>
    <w:div w:id="149370815">
      <w:bodyDiv w:val="1"/>
      <w:marLeft w:val="0"/>
      <w:marRight w:val="0"/>
      <w:marTop w:val="0"/>
      <w:marBottom w:val="0"/>
      <w:divBdr>
        <w:top w:val="none" w:sz="0" w:space="0" w:color="auto"/>
        <w:left w:val="none" w:sz="0" w:space="0" w:color="auto"/>
        <w:bottom w:val="none" w:sz="0" w:space="0" w:color="auto"/>
        <w:right w:val="none" w:sz="0" w:space="0" w:color="auto"/>
      </w:divBdr>
    </w:div>
    <w:div w:id="241792602">
      <w:bodyDiv w:val="1"/>
      <w:marLeft w:val="0"/>
      <w:marRight w:val="0"/>
      <w:marTop w:val="0"/>
      <w:marBottom w:val="0"/>
      <w:divBdr>
        <w:top w:val="none" w:sz="0" w:space="0" w:color="auto"/>
        <w:left w:val="none" w:sz="0" w:space="0" w:color="auto"/>
        <w:bottom w:val="none" w:sz="0" w:space="0" w:color="auto"/>
        <w:right w:val="none" w:sz="0" w:space="0" w:color="auto"/>
      </w:divBdr>
    </w:div>
    <w:div w:id="266347717">
      <w:bodyDiv w:val="1"/>
      <w:marLeft w:val="0"/>
      <w:marRight w:val="0"/>
      <w:marTop w:val="0"/>
      <w:marBottom w:val="0"/>
      <w:divBdr>
        <w:top w:val="none" w:sz="0" w:space="0" w:color="auto"/>
        <w:left w:val="none" w:sz="0" w:space="0" w:color="auto"/>
        <w:bottom w:val="none" w:sz="0" w:space="0" w:color="auto"/>
        <w:right w:val="none" w:sz="0" w:space="0" w:color="auto"/>
      </w:divBdr>
    </w:div>
    <w:div w:id="567149337">
      <w:bodyDiv w:val="1"/>
      <w:marLeft w:val="0"/>
      <w:marRight w:val="0"/>
      <w:marTop w:val="0"/>
      <w:marBottom w:val="0"/>
      <w:divBdr>
        <w:top w:val="none" w:sz="0" w:space="0" w:color="auto"/>
        <w:left w:val="none" w:sz="0" w:space="0" w:color="auto"/>
        <w:bottom w:val="none" w:sz="0" w:space="0" w:color="auto"/>
        <w:right w:val="none" w:sz="0" w:space="0" w:color="auto"/>
      </w:divBdr>
      <w:divsChild>
        <w:div w:id="2049334353">
          <w:marLeft w:val="0"/>
          <w:marRight w:val="0"/>
          <w:marTop w:val="0"/>
          <w:marBottom w:val="0"/>
          <w:divBdr>
            <w:top w:val="none" w:sz="0" w:space="0" w:color="auto"/>
            <w:left w:val="none" w:sz="0" w:space="0" w:color="auto"/>
            <w:bottom w:val="none" w:sz="0" w:space="0" w:color="auto"/>
            <w:right w:val="none" w:sz="0" w:space="0" w:color="auto"/>
          </w:divBdr>
        </w:div>
      </w:divsChild>
    </w:div>
    <w:div w:id="800808369">
      <w:bodyDiv w:val="1"/>
      <w:marLeft w:val="0"/>
      <w:marRight w:val="0"/>
      <w:marTop w:val="0"/>
      <w:marBottom w:val="0"/>
      <w:divBdr>
        <w:top w:val="none" w:sz="0" w:space="0" w:color="auto"/>
        <w:left w:val="none" w:sz="0" w:space="0" w:color="auto"/>
        <w:bottom w:val="none" w:sz="0" w:space="0" w:color="auto"/>
        <w:right w:val="none" w:sz="0" w:space="0" w:color="auto"/>
      </w:divBdr>
    </w:div>
    <w:div w:id="1231423207">
      <w:bodyDiv w:val="1"/>
      <w:marLeft w:val="0"/>
      <w:marRight w:val="0"/>
      <w:marTop w:val="0"/>
      <w:marBottom w:val="0"/>
      <w:divBdr>
        <w:top w:val="none" w:sz="0" w:space="0" w:color="auto"/>
        <w:left w:val="none" w:sz="0" w:space="0" w:color="auto"/>
        <w:bottom w:val="none" w:sz="0" w:space="0" w:color="auto"/>
        <w:right w:val="none" w:sz="0" w:space="0" w:color="auto"/>
      </w:divBdr>
      <w:divsChild>
        <w:div w:id="1327710275">
          <w:marLeft w:val="0"/>
          <w:marRight w:val="0"/>
          <w:marTop w:val="420"/>
          <w:marBottom w:val="0"/>
          <w:divBdr>
            <w:top w:val="none" w:sz="0" w:space="0" w:color="auto"/>
            <w:left w:val="none" w:sz="0" w:space="0" w:color="auto"/>
            <w:bottom w:val="none" w:sz="0" w:space="0" w:color="auto"/>
            <w:right w:val="none" w:sz="0" w:space="0" w:color="auto"/>
          </w:divBdr>
          <w:divsChild>
            <w:div w:id="931162115">
              <w:marLeft w:val="0"/>
              <w:marRight w:val="0"/>
              <w:marTop w:val="0"/>
              <w:marBottom w:val="0"/>
              <w:divBdr>
                <w:top w:val="none" w:sz="0" w:space="0" w:color="auto"/>
                <w:left w:val="none" w:sz="0" w:space="0" w:color="auto"/>
                <w:bottom w:val="none" w:sz="0" w:space="0" w:color="auto"/>
                <w:right w:val="none" w:sz="0" w:space="0" w:color="auto"/>
              </w:divBdr>
            </w:div>
          </w:divsChild>
        </w:div>
        <w:div w:id="1685549933">
          <w:marLeft w:val="0"/>
          <w:marRight w:val="0"/>
          <w:marTop w:val="420"/>
          <w:marBottom w:val="0"/>
          <w:divBdr>
            <w:top w:val="none" w:sz="0" w:space="0" w:color="auto"/>
            <w:left w:val="none" w:sz="0" w:space="0" w:color="auto"/>
            <w:bottom w:val="none" w:sz="0" w:space="0" w:color="auto"/>
            <w:right w:val="none" w:sz="0" w:space="0" w:color="auto"/>
          </w:divBdr>
          <w:divsChild>
            <w:div w:id="1463306390">
              <w:marLeft w:val="0"/>
              <w:marRight w:val="0"/>
              <w:marTop w:val="0"/>
              <w:marBottom w:val="0"/>
              <w:divBdr>
                <w:top w:val="none" w:sz="0" w:space="0" w:color="auto"/>
                <w:left w:val="none" w:sz="0" w:space="0" w:color="auto"/>
                <w:bottom w:val="none" w:sz="0" w:space="0" w:color="auto"/>
                <w:right w:val="none" w:sz="0" w:space="0" w:color="auto"/>
              </w:divBdr>
            </w:div>
            <w:div w:id="9171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40915">
      <w:bodyDiv w:val="1"/>
      <w:marLeft w:val="0"/>
      <w:marRight w:val="0"/>
      <w:marTop w:val="0"/>
      <w:marBottom w:val="0"/>
      <w:divBdr>
        <w:top w:val="none" w:sz="0" w:space="0" w:color="auto"/>
        <w:left w:val="none" w:sz="0" w:space="0" w:color="auto"/>
        <w:bottom w:val="none" w:sz="0" w:space="0" w:color="auto"/>
        <w:right w:val="none" w:sz="0" w:space="0" w:color="auto"/>
      </w:divBdr>
    </w:div>
    <w:div w:id="1481845834">
      <w:bodyDiv w:val="1"/>
      <w:marLeft w:val="0"/>
      <w:marRight w:val="0"/>
      <w:marTop w:val="0"/>
      <w:marBottom w:val="0"/>
      <w:divBdr>
        <w:top w:val="none" w:sz="0" w:space="0" w:color="auto"/>
        <w:left w:val="none" w:sz="0" w:space="0" w:color="auto"/>
        <w:bottom w:val="none" w:sz="0" w:space="0" w:color="auto"/>
        <w:right w:val="none" w:sz="0" w:space="0" w:color="auto"/>
      </w:divBdr>
    </w:div>
    <w:div w:id="1724794461">
      <w:bodyDiv w:val="1"/>
      <w:marLeft w:val="0"/>
      <w:marRight w:val="0"/>
      <w:marTop w:val="0"/>
      <w:marBottom w:val="0"/>
      <w:divBdr>
        <w:top w:val="none" w:sz="0" w:space="0" w:color="auto"/>
        <w:left w:val="none" w:sz="0" w:space="0" w:color="auto"/>
        <w:bottom w:val="none" w:sz="0" w:space="0" w:color="auto"/>
        <w:right w:val="none" w:sz="0" w:space="0" w:color="auto"/>
      </w:divBdr>
    </w:div>
    <w:div w:id="1817140093">
      <w:bodyDiv w:val="1"/>
      <w:marLeft w:val="0"/>
      <w:marRight w:val="0"/>
      <w:marTop w:val="0"/>
      <w:marBottom w:val="0"/>
      <w:divBdr>
        <w:top w:val="none" w:sz="0" w:space="0" w:color="auto"/>
        <w:left w:val="none" w:sz="0" w:space="0" w:color="auto"/>
        <w:bottom w:val="none" w:sz="0" w:space="0" w:color="auto"/>
        <w:right w:val="none" w:sz="0" w:space="0" w:color="auto"/>
      </w:divBdr>
    </w:div>
    <w:div w:id="1962106959">
      <w:bodyDiv w:val="1"/>
      <w:marLeft w:val="0"/>
      <w:marRight w:val="0"/>
      <w:marTop w:val="0"/>
      <w:marBottom w:val="0"/>
      <w:divBdr>
        <w:top w:val="none" w:sz="0" w:space="0" w:color="auto"/>
        <w:left w:val="none" w:sz="0" w:space="0" w:color="auto"/>
        <w:bottom w:val="none" w:sz="0" w:space="0" w:color="auto"/>
        <w:right w:val="none" w:sz="0" w:space="0" w:color="auto"/>
      </w:divBdr>
    </w:div>
    <w:div w:id="1964265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qiita.com/Blueman81/items/72ca43681d16d44e21ad" TargetMode="External"/><Relationship Id="rId143" Type="http://schemas.openxmlformats.org/officeDocument/2006/relationships/hyperlink" Target="https://qiita.com/Thermidor/items/b684cfabe0f2fde0c67b" TargetMode="External"/><Relationship Id="rId144" Type="http://schemas.openxmlformats.org/officeDocument/2006/relationships/hyperlink" Target="https://qiita.com/oreo/items/82183bfbaac69971917f" TargetMode="External"/><Relationship Id="rId145" Type="http://schemas.openxmlformats.org/officeDocument/2006/relationships/image" Target="media/image48.png"/><Relationship Id="rId146" Type="http://schemas.openxmlformats.org/officeDocument/2006/relationships/image" Target="media/image49.png"/><Relationship Id="rId147" Type="http://schemas.openxmlformats.org/officeDocument/2006/relationships/image" Target="media/image50.png"/><Relationship Id="rId148" Type="http://schemas.openxmlformats.org/officeDocument/2006/relationships/image" Target="media/image51.png"/><Relationship Id="rId149" Type="http://schemas.openxmlformats.org/officeDocument/2006/relationships/hyperlink" Target="http://huguma.hatenablog.com/entry/2014/10/03/184232" TargetMode="External"/><Relationship Id="rId180" Type="http://schemas.openxmlformats.org/officeDocument/2006/relationships/hyperlink" Target="https://ja.wikipedia.org/wiki/%E3%82%AF%E3%83%AD%E3%83%BC%E3%83%A9" TargetMode="External"/><Relationship Id="rId181" Type="http://schemas.openxmlformats.org/officeDocument/2006/relationships/hyperlink" Target="https://qiita.com/checkpoint/items/038b59b29df8e1e384a2" TargetMode="External"/><Relationship Id="rId182" Type="http://schemas.openxmlformats.org/officeDocument/2006/relationships/hyperlink" Target="https://qiita.com/tamonoki/items/ce58ff209f8eae808162" TargetMode="External"/><Relationship Id="rId40" Type="http://schemas.openxmlformats.org/officeDocument/2006/relationships/hyperlink" Target="&#165;l" TargetMode="External"/><Relationship Id="rId41" Type="http://schemas.openxmlformats.org/officeDocument/2006/relationships/hyperlink" Target="&#165;l" TargetMode="External"/><Relationship Id="rId42" Type="http://schemas.openxmlformats.org/officeDocument/2006/relationships/hyperlink" Target="&#165;l" TargetMode="External"/><Relationship Id="rId43" Type="http://schemas.openxmlformats.org/officeDocument/2006/relationships/hyperlink" Target="&#165;l" TargetMode="External"/><Relationship Id="rId44" Type="http://schemas.openxmlformats.org/officeDocument/2006/relationships/hyperlink" Target="&#165;l" TargetMode="External"/><Relationship Id="rId45" Type="http://schemas.openxmlformats.org/officeDocument/2006/relationships/hyperlink" Target="&#165;l" TargetMode="External"/><Relationship Id="rId46" Type="http://schemas.openxmlformats.org/officeDocument/2006/relationships/hyperlink" Target="&#165;l" TargetMode="External"/><Relationship Id="rId47" Type="http://schemas.openxmlformats.org/officeDocument/2006/relationships/hyperlink" Target="&#165;l" TargetMode="External"/><Relationship Id="rId48" Type="http://schemas.openxmlformats.org/officeDocument/2006/relationships/hyperlink" Target="&#165;l" TargetMode="External"/><Relationship Id="rId49" Type="http://schemas.openxmlformats.org/officeDocument/2006/relationships/hyperlink" Target="&#165;l" TargetMode="External"/><Relationship Id="rId183" Type="http://schemas.openxmlformats.org/officeDocument/2006/relationships/hyperlink" Target="https://ja.wikipedia.org/wiki/Decorator_%E3%83%91%E3%82%BF%E3%83%BC%E3%83%B3" TargetMode="External"/><Relationship Id="rId184" Type="http://schemas.openxmlformats.org/officeDocument/2006/relationships/hyperlink" Target="https://ja.wikipedia.org/wiki/Pandas" TargetMode="External"/><Relationship Id="rId185" Type="http://schemas.openxmlformats.org/officeDocument/2006/relationships/hyperlink" Target="http://cocodrips.hateblo.jp/entry/2017/07/30/185430" TargetMode="External"/><Relationship Id="rId186" Type="http://schemas.openxmlformats.org/officeDocument/2006/relationships/image" Target="media/image69.png"/><Relationship Id="rId187" Type="http://schemas.openxmlformats.org/officeDocument/2006/relationships/hyperlink" Target="https://pycon.jp/2016/ja/schedule/presentation/72/" TargetMode="External"/><Relationship Id="rId188" Type="http://schemas.openxmlformats.org/officeDocument/2006/relationships/hyperlink" Target="https://www.amazon.co.jp/%E8%B6%85%E4%B8%80%E6%B5%81%E3%81%AB%E3%81%AA%E3%82%8B%E3%81%AE%E3%81%AF%E6%89%8D%E8%83%BD%E3%81%8B%E5%8A%AA%E5%8A%9B%E3%81%8B-%E3%82%A8%E3%83%AA%E3%82%AF%E3%82%BD%E3%83%B3-%E3%82%A2%E3%83%B3%E3%83%80%E3%83%BC%E3%82%B9/dp/" TargetMode="External"/><Relationship Id="rId189" Type="http://schemas.openxmlformats.org/officeDocument/2006/relationships/image" Target="media/image70.tiff"/><Relationship Id="rId80" Type="http://schemas.openxmlformats.org/officeDocument/2006/relationships/image" Target="media/image4.png"/><Relationship Id="rId81" Type="http://schemas.openxmlformats.org/officeDocument/2006/relationships/image" Target="media/image5.png"/><Relationship Id="rId82" Type="http://schemas.openxmlformats.org/officeDocument/2006/relationships/image" Target="media/image6.png"/><Relationship Id="rId83" Type="http://schemas.openxmlformats.org/officeDocument/2006/relationships/image" Target="media/image7.png"/><Relationship Id="rId84" Type="http://schemas.openxmlformats.org/officeDocument/2006/relationships/image" Target="media/image8.png"/><Relationship Id="rId85" Type="http://schemas.openxmlformats.org/officeDocument/2006/relationships/image" Target="media/image9.png"/><Relationship Id="rId86" Type="http://schemas.openxmlformats.org/officeDocument/2006/relationships/image" Target="media/image10.png"/><Relationship Id="rId87" Type="http://schemas.openxmlformats.org/officeDocument/2006/relationships/hyperlink" Target="https://qiita.com/ma_me/items/f944101c97a4d0e4a842" TargetMode="External"/><Relationship Id="rId88" Type="http://schemas.openxmlformats.org/officeDocument/2006/relationships/hyperlink" Target="http://www.devlog.alt-area.org/?p=1366" TargetMode="External"/><Relationship Id="rId89" Type="http://schemas.openxmlformats.org/officeDocument/2006/relationships/hyperlink" Target="https://git-scm.com/book/ja/v1/%E4%BD%BF%E3%81%84%E5%A7%8B%E3%82%81%E3%82%8B-%E6%9C%80%E5%88%9D%E3%81%AEGit%E3%81%AE%E6%A7%8B%E6%88%90" TargetMode="External"/><Relationship Id="rId110" Type="http://schemas.openxmlformats.org/officeDocument/2006/relationships/image" Target="media/image23.png"/><Relationship Id="rId111" Type="http://schemas.openxmlformats.org/officeDocument/2006/relationships/image" Target="media/image24.png"/><Relationship Id="rId112" Type="http://schemas.openxmlformats.org/officeDocument/2006/relationships/image" Target="media/image25.png"/><Relationship Id="rId113" Type="http://schemas.openxmlformats.org/officeDocument/2006/relationships/image" Target="media/image26.png"/><Relationship Id="rId114" Type="http://schemas.openxmlformats.org/officeDocument/2006/relationships/image" Target="media/image27.png"/><Relationship Id="rId115" Type="http://schemas.openxmlformats.org/officeDocument/2006/relationships/hyperlink" Target="https://qiita.com/zakki/items/d1e2839b0165e0c0750c" TargetMode="External"/><Relationship Id="rId116" Type="http://schemas.openxmlformats.org/officeDocument/2006/relationships/image" Target="media/image28.png"/><Relationship Id="rId117" Type="http://schemas.openxmlformats.org/officeDocument/2006/relationships/image" Target="media/image29.png"/><Relationship Id="rId118" Type="http://schemas.openxmlformats.org/officeDocument/2006/relationships/hyperlink" Target="https://ja.atlassian.com/software/sourcetree" TargetMode="External"/><Relationship Id="rId119" Type="http://schemas.openxmlformats.org/officeDocument/2006/relationships/hyperlink" Target="https://qiita.com/naoki85/items/c7660d70347e9e70b201" TargetMode="External"/><Relationship Id="rId150" Type="http://schemas.openxmlformats.org/officeDocument/2006/relationships/hyperlink" Target="http://cuaoar.jp/2013/03/github-fork-pull-request.html" TargetMode="External"/><Relationship Id="rId151" Type="http://schemas.openxmlformats.org/officeDocument/2006/relationships/image" Target="media/image52.png"/><Relationship Id="rId152" Type="http://schemas.openxmlformats.org/officeDocument/2006/relationships/hyperlink" Target="https://bitbucket.org/" TargetMode="External"/><Relationship Id="rId10" Type="http://schemas.openxmlformats.org/officeDocument/2006/relationships/hyperlink" Target="&#165;l" TargetMode="External"/><Relationship Id="rId11" Type="http://schemas.openxmlformats.org/officeDocument/2006/relationships/hyperlink" Target="&#165;l" TargetMode="External"/><Relationship Id="rId12" Type="http://schemas.openxmlformats.org/officeDocument/2006/relationships/hyperlink" Target="&#165;l" TargetMode="External"/><Relationship Id="rId13" Type="http://schemas.openxmlformats.org/officeDocument/2006/relationships/hyperlink" Target="&#165;l" TargetMode="External"/><Relationship Id="rId14" Type="http://schemas.openxmlformats.org/officeDocument/2006/relationships/hyperlink" Target="&#165;l" TargetMode="External"/><Relationship Id="rId15" Type="http://schemas.openxmlformats.org/officeDocument/2006/relationships/hyperlink" Target="&#165;l" TargetMode="External"/><Relationship Id="rId16" Type="http://schemas.openxmlformats.org/officeDocument/2006/relationships/hyperlink" Target="&#165;l" TargetMode="External"/><Relationship Id="rId17" Type="http://schemas.openxmlformats.org/officeDocument/2006/relationships/hyperlink" Target="&#165;l" TargetMode="External"/><Relationship Id="rId18" Type="http://schemas.openxmlformats.org/officeDocument/2006/relationships/hyperlink" Target="&#165;l" TargetMode="External"/><Relationship Id="rId19" Type="http://schemas.openxmlformats.org/officeDocument/2006/relationships/hyperlink" Target="&#165;l" TargetMode="External"/><Relationship Id="rId153" Type="http://schemas.openxmlformats.org/officeDocument/2006/relationships/image" Target="media/image53.png"/><Relationship Id="rId154" Type="http://schemas.openxmlformats.org/officeDocument/2006/relationships/hyperlink" Target="https://shootingogi.net/9168" TargetMode="External"/><Relationship Id="rId155" Type="http://schemas.openxmlformats.org/officeDocument/2006/relationships/image" Target="media/image54.png"/><Relationship Id="rId156" Type="http://schemas.openxmlformats.org/officeDocument/2006/relationships/image" Target="media/image55.png"/><Relationship Id="rId157" Type="http://schemas.openxmlformats.org/officeDocument/2006/relationships/image" Target="media/image56.png"/><Relationship Id="rId158" Type="http://schemas.openxmlformats.org/officeDocument/2006/relationships/image" Target="media/image57.png"/><Relationship Id="rId159" Type="http://schemas.openxmlformats.org/officeDocument/2006/relationships/image" Target="media/image58.png"/><Relationship Id="rId190" Type="http://schemas.openxmlformats.org/officeDocument/2006/relationships/hyperlink" Target="http://jupyter.org/" TargetMode="External"/><Relationship Id="rId191" Type="http://schemas.openxmlformats.org/officeDocument/2006/relationships/hyperlink" Target="http://techlife.cookpad.com/entry/write-once-share-anywhare" TargetMode="External"/><Relationship Id="rId192" Type="http://schemas.openxmlformats.org/officeDocument/2006/relationships/hyperlink" Target="https://qiita.com/icoxfog417/items/175f69d06f4e590face9" TargetMode="External"/><Relationship Id="rId50" Type="http://schemas.openxmlformats.org/officeDocument/2006/relationships/hyperlink" Target="&#165;l" TargetMode="External"/><Relationship Id="rId51" Type="http://schemas.openxmlformats.org/officeDocument/2006/relationships/hyperlink" Target="&#165;l" TargetMode="External"/><Relationship Id="rId52" Type="http://schemas.openxmlformats.org/officeDocument/2006/relationships/hyperlink" Target="&#165;l" TargetMode="External"/><Relationship Id="rId53" Type="http://schemas.openxmlformats.org/officeDocument/2006/relationships/hyperlink" Target="&#165;l" TargetMode="External"/><Relationship Id="rId54" Type="http://schemas.openxmlformats.org/officeDocument/2006/relationships/hyperlink" Target="&#165;l" TargetMode="External"/><Relationship Id="rId55" Type="http://schemas.openxmlformats.org/officeDocument/2006/relationships/hyperlink" Target="&#165;l" TargetMode="External"/><Relationship Id="rId56" Type="http://schemas.openxmlformats.org/officeDocument/2006/relationships/hyperlink" Target="&#165;l" TargetMode="External"/><Relationship Id="rId57" Type="http://schemas.openxmlformats.org/officeDocument/2006/relationships/hyperlink" Target="&#165;l" TargetMode="External"/><Relationship Id="rId58" Type="http://schemas.openxmlformats.org/officeDocument/2006/relationships/hyperlink" Target="&#165;l" TargetMode="External"/><Relationship Id="rId59" Type="http://schemas.openxmlformats.org/officeDocument/2006/relationships/hyperlink" Target="&#165;l" TargetMode="External"/><Relationship Id="rId193" Type="http://schemas.openxmlformats.org/officeDocument/2006/relationships/hyperlink" Target="https://www.youtube.com/watch?v=Ejh0ftSjk6g" TargetMode="External"/><Relationship Id="rId194" Type="http://schemas.openxmlformats.org/officeDocument/2006/relationships/image" Target="media/image71.png"/><Relationship Id="rId195" Type="http://schemas.openxmlformats.org/officeDocument/2006/relationships/hyperlink" Target="https://pythondatascience.plavox.info/python%E3%81%AE%E9%96%8B%E7%99%BA%E7%92%B0%E5%A2%83/jupyter-notebook%E3%82%92%E4%BD%BF%E3%81%A3%E3%81%A6%E3%81%BF%E3%82%88%E3%81%86" TargetMode="External"/><Relationship Id="rId196" Type="http://schemas.openxmlformats.org/officeDocument/2006/relationships/image" Target="media/image72.png"/><Relationship Id="rId197" Type="http://schemas.openxmlformats.org/officeDocument/2006/relationships/hyperlink" Target="https://deepage.net/machine_learning/2016/12/13/jupyter_notebook.html" TargetMode="External"/><Relationship Id="rId198" Type="http://schemas.openxmlformats.org/officeDocument/2006/relationships/hyperlink" Target="http://mashiroyuya.hatenablog.com/entry/2016/06/03/Jupyter%E3%82%92%E9%96%89%E3%81%98%E3%82%8B%E6%96%B9%E6%B3%95" TargetMode="External"/><Relationship Id="rId199" Type="http://schemas.openxmlformats.org/officeDocument/2006/relationships/hyperlink" Target="https://hamachan.info/mac/kihon/screen.html" TargetMode="External"/><Relationship Id="rId90" Type="http://schemas.openxmlformats.org/officeDocument/2006/relationships/image" Target="media/image11.png"/><Relationship Id="rId91" Type="http://schemas.openxmlformats.org/officeDocument/2006/relationships/hyperlink" Target="https://qiita.com/shuntaro_tamura/items/06281261d893acf049ed" TargetMode="External"/><Relationship Id="rId92" Type="http://schemas.openxmlformats.org/officeDocument/2006/relationships/hyperlink" Target="https://qiita.com/hshimo/items/ab91b99cd61724127aa7" TargetMode="External"/><Relationship Id="rId93" Type="http://schemas.openxmlformats.org/officeDocument/2006/relationships/hyperlink" Target="https://qiita.com/sseo/items/100ed47acfa19c2821d6" TargetMode="External"/><Relationship Id="rId94" Type="http://schemas.openxmlformats.org/officeDocument/2006/relationships/hyperlink" Target="https://qiita.com/sseo/items/100ed47acfa19c2821d6" TargetMode="External"/><Relationship Id="rId95" Type="http://schemas.openxmlformats.org/officeDocument/2006/relationships/image" Target="media/image12.png"/><Relationship Id="rId96" Type="http://schemas.openxmlformats.org/officeDocument/2006/relationships/image" Target="media/image13.png"/><Relationship Id="rId97" Type="http://schemas.openxmlformats.org/officeDocument/2006/relationships/image" Target="media/image14.png"/><Relationship Id="rId98" Type="http://schemas.openxmlformats.org/officeDocument/2006/relationships/image" Target="media/image15.png"/><Relationship Id="rId99" Type="http://schemas.openxmlformats.org/officeDocument/2006/relationships/image" Target="media/image16.png"/><Relationship Id="rId120" Type="http://schemas.openxmlformats.org/officeDocument/2006/relationships/image" Target="media/image30.png"/><Relationship Id="rId121" Type="http://schemas.openxmlformats.org/officeDocument/2006/relationships/hyperlink" Target="mailto:git@github.com" TargetMode="External"/><Relationship Id="rId122" Type="http://schemas.openxmlformats.org/officeDocument/2006/relationships/image" Target="media/image31.png"/><Relationship Id="rId123" Type="http://schemas.openxmlformats.org/officeDocument/2006/relationships/image" Target="media/image32.png"/><Relationship Id="rId124" Type="http://schemas.openxmlformats.org/officeDocument/2006/relationships/image" Target="media/image33.png"/><Relationship Id="rId125" Type="http://schemas.openxmlformats.org/officeDocument/2006/relationships/image" Target="media/image34.png"/><Relationship Id="rId126" Type="http://schemas.openxmlformats.org/officeDocument/2006/relationships/image" Target="media/image35.png"/><Relationship Id="rId127" Type="http://schemas.openxmlformats.org/officeDocument/2006/relationships/image" Target="media/image36.png"/><Relationship Id="rId128" Type="http://schemas.openxmlformats.org/officeDocument/2006/relationships/image" Target="media/image37.png"/><Relationship Id="rId129" Type="http://schemas.openxmlformats.org/officeDocument/2006/relationships/image" Target="media/image38.png"/><Relationship Id="rId160" Type="http://schemas.openxmlformats.org/officeDocument/2006/relationships/hyperlink" Target="https://bitbucket.org/score915/trial-git001" TargetMode="External"/><Relationship Id="rId161" Type="http://schemas.openxmlformats.org/officeDocument/2006/relationships/image" Target="media/image59.png"/><Relationship Id="rId162" Type="http://schemas.openxmlformats.org/officeDocument/2006/relationships/image" Target="media/image60.png"/><Relationship Id="rId20" Type="http://schemas.openxmlformats.org/officeDocument/2006/relationships/hyperlink" Target="&#165;l" TargetMode="External"/><Relationship Id="rId21" Type="http://schemas.openxmlformats.org/officeDocument/2006/relationships/hyperlink" Target="&#165;l" TargetMode="External"/><Relationship Id="rId22" Type="http://schemas.openxmlformats.org/officeDocument/2006/relationships/hyperlink" Target="&#165;l" TargetMode="External"/><Relationship Id="rId23" Type="http://schemas.openxmlformats.org/officeDocument/2006/relationships/hyperlink" Target="&#165;l" TargetMode="External"/><Relationship Id="rId24" Type="http://schemas.openxmlformats.org/officeDocument/2006/relationships/hyperlink" Target="&#165;l" TargetMode="External"/><Relationship Id="rId25" Type="http://schemas.openxmlformats.org/officeDocument/2006/relationships/hyperlink" Target="&#165;l" TargetMode="External"/><Relationship Id="rId26" Type="http://schemas.openxmlformats.org/officeDocument/2006/relationships/hyperlink" Target="&#165;l" TargetMode="External"/><Relationship Id="rId27" Type="http://schemas.openxmlformats.org/officeDocument/2006/relationships/hyperlink" Target="&#165;l" TargetMode="External"/><Relationship Id="rId28" Type="http://schemas.openxmlformats.org/officeDocument/2006/relationships/hyperlink" Target="&#165;l" TargetMode="External"/><Relationship Id="rId29" Type="http://schemas.openxmlformats.org/officeDocument/2006/relationships/hyperlink" Target="&#165;l" TargetMode="External"/><Relationship Id="rId163" Type="http://schemas.openxmlformats.org/officeDocument/2006/relationships/image" Target="media/image61.png"/><Relationship Id="rId164" Type="http://schemas.openxmlformats.org/officeDocument/2006/relationships/image" Target="media/image62.png"/><Relationship Id="rId165" Type="http://schemas.openxmlformats.org/officeDocument/2006/relationships/image" Target="media/image63.png"/><Relationship Id="rId166" Type="http://schemas.openxmlformats.org/officeDocument/2006/relationships/image" Target="media/image64.png"/><Relationship Id="rId167" Type="http://schemas.openxmlformats.org/officeDocument/2006/relationships/image" Target="media/image65.png"/><Relationship Id="rId168" Type="http://schemas.openxmlformats.org/officeDocument/2006/relationships/hyperlink" Target="https://pycon.jp/2016/ja/schedule/presentation/72/" TargetMode="External"/><Relationship Id="rId169" Type="http://schemas.openxmlformats.org/officeDocument/2006/relationships/hyperlink" Target="https://github.com/bakfoo/pyconjp2016" TargetMode="External"/><Relationship Id="rId200" Type="http://schemas.openxmlformats.org/officeDocument/2006/relationships/image" Target="media/image73.jpeg"/><Relationship Id="rId201" Type="http://schemas.openxmlformats.org/officeDocument/2006/relationships/hyperlink" Target="http://minto.tech/mac-paint/" TargetMode="External"/><Relationship Id="rId202" Type="http://schemas.openxmlformats.org/officeDocument/2006/relationships/image" Target="media/image74.png"/><Relationship Id="rId203" Type="http://schemas.openxmlformats.org/officeDocument/2006/relationships/hyperlink" Target="http://maccle.com/my-tips/9-tips-improvement-mac-finder/" TargetMode="External"/><Relationship Id="rId60" Type="http://schemas.openxmlformats.org/officeDocument/2006/relationships/hyperlink" Target="&#165;l" TargetMode="External"/><Relationship Id="rId61" Type="http://schemas.openxmlformats.org/officeDocument/2006/relationships/hyperlink" Target="&#165;l" TargetMode="External"/><Relationship Id="rId62" Type="http://schemas.openxmlformats.org/officeDocument/2006/relationships/hyperlink" Target="&#165;l" TargetMode="External"/><Relationship Id="rId63" Type="http://schemas.openxmlformats.org/officeDocument/2006/relationships/hyperlink" Target="&#165;l" TargetMode="External"/><Relationship Id="rId64" Type="http://schemas.openxmlformats.org/officeDocument/2006/relationships/hyperlink" Target="&#165;l" TargetMode="External"/><Relationship Id="rId65" Type="http://schemas.openxmlformats.org/officeDocument/2006/relationships/hyperlink" Target="&#165;l" TargetMode="External"/><Relationship Id="rId66" Type="http://schemas.openxmlformats.org/officeDocument/2006/relationships/hyperlink" Target="&#165;l" TargetMode="External"/><Relationship Id="rId67" Type="http://schemas.openxmlformats.org/officeDocument/2006/relationships/hyperlink" Target="&#165;l" TargetMode="External"/><Relationship Id="rId68" Type="http://schemas.openxmlformats.org/officeDocument/2006/relationships/hyperlink" Target="&#165;l" TargetMode="External"/><Relationship Id="rId69" Type="http://schemas.openxmlformats.org/officeDocument/2006/relationships/hyperlink" Target="&#165;l" TargetMode="External"/><Relationship Id="rId204" Type="http://schemas.openxmlformats.org/officeDocument/2006/relationships/hyperlink" Target="https://qiita.com/msrks/items/ed18a2653bc177a24cca" TargetMode="External"/><Relationship Id="rId205" Type="http://schemas.openxmlformats.org/officeDocument/2006/relationships/image" Target="media/image75.png"/><Relationship Id="rId206" Type="http://schemas.openxmlformats.org/officeDocument/2006/relationships/hyperlink" Target="https://www.amazon.co.jp/Web%E5%88%B6%E4%BD%9C%E8%80%85%E3%81%AE%E3%81%9F%E3%82%81%E3%81%AEGitHub%E3%81%AE%E6%95%99%E7%A7%91%E6%9B%B8-%E3%83%81%E3%83%BC%E3%83%A0%E3%81%AE%E5%8A%B9%E7%8E%87%E3%82%92%E6%9C%80%E5%A4%A7%E5%8C%96%E3%81%99%E3%82%8B%E5%85%B1%E5%90%8C%E9%96%8B%E7%99%BA%E3%83%84%E3%83%BC%E3%83%AB-Web%E5%88%B6%E4%BD%9C%E8%80%85%E3%81%AE%E3%81%9F%E3%82%81%E3%81%AE%E6%95%99%E7%A7%91%E6%9B%B8%E3%82%B7%E3%83%AA%E3%83%BC%E3%82%BA-%E5%A1%A9%E8%B0%B7-%E5%95%93-ebook/dp/B00QPSXY1I/ref=sr_1_1?ie=UTF8&amp;qid=1515844896&amp;sr=8-1&amp;keywords=github%E3%81%AE%E6%95%99%E7%A7%91%E6%9B%B8" TargetMode="External"/><Relationship Id="rId207" Type="http://schemas.openxmlformats.org/officeDocument/2006/relationships/footer" Target="footer1.xml"/><Relationship Id="rId208" Type="http://schemas.openxmlformats.org/officeDocument/2006/relationships/fontTable" Target="fontTable.xml"/><Relationship Id="rId209" Type="http://schemas.openxmlformats.org/officeDocument/2006/relationships/theme" Target="theme/theme1.xml"/><Relationship Id="rId130" Type="http://schemas.openxmlformats.org/officeDocument/2006/relationships/image" Target="media/image39.png"/><Relationship Id="rId131" Type="http://schemas.openxmlformats.org/officeDocument/2006/relationships/image" Target="media/image40.png"/><Relationship Id="rId132" Type="http://schemas.openxmlformats.org/officeDocument/2006/relationships/image" Target="media/image41.png"/><Relationship Id="rId133" Type="http://schemas.openxmlformats.org/officeDocument/2006/relationships/image" Target="media/image42.png"/><Relationship Id="rId134" Type="http://schemas.openxmlformats.org/officeDocument/2006/relationships/image" Target="media/image43.png"/><Relationship Id="rId135" Type="http://schemas.openxmlformats.org/officeDocument/2006/relationships/image" Target="media/image44.png"/><Relationship Id="rId136" Type="http://schemas.openxmlformats.org/officeDocument/2006/relationships/hyperlink" Target="https://qiita.com/KosukeSone/items/514dd24828b485c69a05" TargetMode="External"/><Relationship Id="rId137" Type="http://schemas.openxmlformats.org/officeDocument/2006/relationships/hyperlink" Target="https://qiita.com/mint__/items/bfc58589b5b1e0a1856a" TargetMode="External"/><Relationship Id="rId138" Type="http://schemas.openxmlformats.org/officeDocument/2006/relationships/hyperlink" Target="https://github.com/score915" TargetMode="External"/><Relationship Id="rId139" Type="http://schemas.openxmlformats.org/officeDocument/2006/relationships/image" Target="media/image45.png"/><Relationship Id="rId170" Type="http://schemas.openxmlformats.org/officeDocument/2006/relationships/image" Target="media/image66.png"/><Relationship Id="rId171" Type="http://schemas.openxmlformats.org/officeDocument/2006/relationships/image" Target="media/image67.png"/><Relationship Id="rId172" Type="http://schemas.openxmlformats.org/officeDocument/2006/relationships/hyperlink" Target="https://www.youtube.com/watch?v=KFXf4pJ_Ko0&amp;feature=youtu.be&amp;list=PLMkWB0UjwFGlYvIcvKsGhJ7SJIODj_zJZ" TargetMode="External"/><Relationship Id="rId30" Type="http://schemas.openxmlformats.org/officeDocument/2006/relationships/hyperlink" Target="&#165;l" TargetMode="External"/><Relationship Id="rId31" Type="http://schemas.openxmlformats.org/officeDocument/2006/relationships/hyperlink" Target="&#165;l" TargetMode="External"/><Relationship Id="rId32" Type="http://schemas.openxmlformats.org/officeDocument/2006/relationships/hyperlink" Target="&#165;l" TargetMode="External"/><Relationship Id="rId33" Type="http://schemas.openxmlformats.org/officeDocument/2006/relationships/hyperlink" Target="&#165;l" TargetMode="External"/><Relationship Id="rId34" Type="http://schemas.openxmlformats.org/officeDocument/2006/relationships/hyperlink" Target="&#165;l" TargetMode="External"/><Relationship Id="rId35" Type="http://schemas.openxmlformats.org/officeDocument/2006/relationships/hyperlink" Target="&#165;l" TargetMode="External"/><Relationship Id="rId36" Type="http://schemas.openxmlformats.org/officeDocument/2006/relationships/hyperlink" Target="&#165;l" TargetMode="External"/><Relationship Id="rId37" Type="http://schemas.openxmlformats.org/officeDocument/2006/relationships/hyperlink" Target="&#165;l" TargetMode="External"/><Relationship Id="rId38" Type="http://schemas.openxmlformats.org/officeDocument/2006/relationships/hyperlink" Target="&#165;l" TargetMode="External"/><Relationship Id="rId39" Type="http://schemas.openxmlformats.org/officeDocument/2006/relationships/hyperlink" Target="&#165;l" TargetMode="External"/><Relationship Id="rId173" Type="http://schemas.openxmlformats.org/officeDocument/2006/relationships/hyperlink" Target="https://github.com/bakfoo/pyconjp2016" TargetMode="External"/><Relationship Id="rId174" Type="http://schemas.openxmlformats.org/officeDocument/2006/relationships/image" Target="media/image68.png"/><Relationship Id="rId175" Type="http://schemas.openxmlformats.org/officeDocument/2006/relationships/hyperlink" Target="https://qiita.com/code_monkey/items/0d38a92a2a2026f5ec82" TargetMode="External"/><Relationship Id="rId176" Type="http://schemas.openxmlformats.org/officeDocument/2006/relationships/hyperlink" Target="https://ja.wikipedia.org/wiki/World_Wide_Web" TargetMode="External"/><Relationship Id="rId177" Type="http://schemas.openxmlformats.org/officeDocument/2006/relationships/hyperlink" Target="https://ja.wikipedia.org/wiki/%E3%83%87%E3%83%BC%E3%82%BF%E3%83%99%E3%83%BC%E3%82%B9" TargetMode="External"/><Relationship Id="rId178" Type="http://schemas.openxmlformats.org/officeDocument/2006/relationships/hyperlink" Target="https://ja.wikipedia.org/wiki/%E3%83%97%E3%83%AD%E3%82%B0%E3%83%A9%E3%83%A0_(%E3%82%B3%E3%83%B3%E3%83%94%E3%83%A5%E3%83%BC%E3%82%BF)" TargetMode="External"/><Relationship Id="rId179" Type="http://schemas.openxmlformats.org/officeDocument/2006/relationships/hyperlink" Target="https://ja.wikipedia.org/wiki/%E3%83%AD%E3%83%9C%E3%83%83%E3%83%88" TargetMode="External"/><Relationship Id="rId70" Type="http://schemas.openxmlformats.org/officeDocument/2006/relationships/hyperlink" Target="&#165;l" TargetMode="External"/><Relationship Id="rId71" Type="http://schemas.openxmlformats.org/officeDocument/2006/relationships/hyperlink" Target="&#165;l" TargetMode="External"/><Relationship Id="rId72" Type="http://schemas.openxmlformats.org/officeDocument/2006/relationships/hyperlink" Target="&#165;l" TargetMode="External"/><Relationship Id="rId73" Type="http://schemas.openxmlformats.org/officeDocument/2006/relationships/hyperlink" Target="&#165;l" TargetMode="External"/><Relationship Id="rId74" Type="http://schemas.openxmlformats.org/officeDocument/2006/relationships/hyperlink" Target="&#165;l" TargetMode="External"/><Relationship Id="rId75" Type="http://schemas.openxmlformats.org/officeDocument/2006/relationships/hyperlink" Target="&#165;l" TargetMode="External"/><Relationship Id="rId76" Type="http://schemas.openxmlformats.org/officeDocument/2006/relationships/hyperlink" Target="&#165;l" TargetMode="External"/><Relationship Id="rId77" Type="http://schemas.openxmlformats.org/officeDocument/2006/relationships/image" Target="media/image1.png"/><Relationship Id="rId78" Type="http://schemas.openxmlformats.org/officeDocument/2006/relationships/image" Target="media/image2.png"/><Relationship Id="rId79" Type="http://schemas.openxmlformats.org/officeDocument/2006/relationships/image" Target="media/image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17.png"/><Relationship Id="rId101" Type="http://schemas.openxmlformats.org/officeDocument/2006/relationships/image" Target="media/image18.png"/><Relationship Id="rId102" Type="http://schemas.openxmlformats.org/officeDocument/2006/relationships/image" Target="media/image19.png"/><Relationship Id="rId103" Type="http://schemas.openxmlformats.org/officeDocument/2006/relationships/hyperlink" Target="https://qiita.com/take4s5i/items/15d8648405f4e7ea3039" TargetMode="External"/><Relationship Id="rId104" Type="http://schemas.openxmlformats.org/officeDocument/2006/relationships/image" Target="media/image20.png"/><Relationship Id="rId105" Type="http://schemas.openxmlformats.org/officeDocument/2006/relationships/hyperlink" Target="https://qiita.com/osamu1203/items/cb94ef9da02e1ec3e921" TargetMode="External"/><Relationship Id="rId106" Type="http://schemas.openxmlformats.org/officeDocument/2006/relationships/hyperlink" Target="https://qiita.com/takakuda/items/2123e37733445f69f0ff" TargetMode="External"/><Relationship Id="rId107" Type="http://schemas.openxmlformats.org/officeDocument/2006/relationships/image" Target="media/image21.png"/><Relationship Id="rId108" Type="http://schemas.openxmlformats.org/officeDocument/2006/relationships/hyperlink" Target="https://ja.atlassian.com/software/sourcetree" TargetMode="External"/><Relationship Id="rId109" Type="http://schemas.openxmlformats.org/officeDocument/2006/relationships/image" Target="media/image2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165;l" TargetMode="External"/><Relationship Id="rId9" Type="http://schemas.openxmlformats.org/officeDocument/2006/relationships/hyperlink" Target="&#165;l" TargetMode="External"/><Relationship Id="rId140" Type="http://schemas.openxmlformats.org/officeDocument/2006/relationships/image" Target="media/image46.png"/><Relationship Id="rId141"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urokawamakoto/Library/Containers/com.microsoft.Word/Data/Library/Caches/1041/TM10002086/&#12494;&#12540;&#12488;&#12398;&#20316;&#25104;.dotx"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D3ED64E-49DF-374F-97F5-02EAB9F55C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ノートの作成.dotx</Template>
  <TotalTime>182</TotalTime>
  <Pages>54</Pages>
  <Words>4192</Words>
  <Characters>23898</Characters>
  <Application>Microsoft Macintosh Word</Application>
  <DocSecurity>0</DocSecurity>
  <Lines>199</Lines>
  <Paragraphs>56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28034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Makoto Kurokawa</dc:creator>
  <cp:keywords/>
  <dc:description/>
  <cp:lastModifiedBy>Makoto Kurokawa</cp:lastModifiedBy>
  <cp:revision>41</cp:revision>
  <cp:lastPrinted>2018-01-07T15:27:00Z</cp:lastPrinted>
  <dcterms:created xsi:type="dcterms:W3CDTF">2018-01-13T02:11:00Z</dcterms:created>
  <dcterms:modified xsi:type="dcterms:W3CDTF">2018-01-26T09:32:00Z</dcterms:modified>
</cp:coreProperties>
</file>